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A92F6D" w14:textId="1A1A4D27" w:rsidR="009B29B7" w:rsidRDefault="009B29B7" w:rsidP="009B29B7">
      <w:pPr>
        <w:rPr>
          <w:rFonts w:ascii="黑体" w:eastAsia="黑体"/>
          <w:b/>
          <w:bCs/>
          <w:sz w:val="48"/>
          <w:szCs w:val="4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8D89872" wp14:editId="6FDB47D4">
            <wp:extent cx="4895850" cy="1464945"/>
            <wp:effectExtent l="0" t="0" r="0" b="1905"/>
            <wp:docPr id="19844688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45" t="32872" r="7245" b="309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46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D1ABA" w14:textId="77777777" w:rsidR="009B29B7" w:rsidRDefault="009B29B7" w:rsidP="009B29B7">
      <w:pPr>
        <w:rPr>
          <w:rFonts w:ascii="黑体" w:eastAsia="黑体"/>
          <w:b/>
          <w:bCs/>
          <w:sz w:val="48"/>
          <w:szCs w:val="48"/>
        </w:rPr>
      </w:pPr>
    </w:p>
    <w:p w14:paraId="524718E7" w14:textId="77777777" w:rsidR="009B29B7" w:rsidRDefault="009B29B7" w:rsidP="009B29B7">
      <w:pPr>
        <w:rPr>
          <w:rFonts w:ascii="黑体" w:eastAsia="黑体"/>
          <w:b/>
          <w:bCs/>
          <w:sz w:val="48"/>
          <w:szCs w:val="48"/>
        </w:rPr>
      </w:pPr>
    </w:p>
    <w:p w14:paraId="0C932CC3" w14:textId="77777777" w:rsidR="009B29B7" w:rsidRDefault="009B29B7" w:rsidP="009B29B7">
      <w:pPr>
        <w:rPr>
          <w:rFonts w:ascii="黑体" w:eastAsia="黑体"/>
          <w:b/>
          <w:bCs/>
          <w:sz w:val="48"/>
          <w:szCs w:val="48"/>
        </w:rPr>
      </w:pPr>
    </w:p>
    <w:p w14:paraId="0528FC53" w14:textId="77777777" w:rsidR="009B29B7" w:rsidRDefault="009B29B7" w:rsidP="009B29B7">
      <w:pPr>
        <w:rPr>
          <w:rFonts w:ascii="黑体" w:eastAsia="黑体"/>
          <w:b/>
          <w:bCs/>
          <w:sz w:val="48"/>
          <w:szCs w:val="48"/>
        </w:rPr>
      </w:pPr>
      <w:r>
        <w:rPr>
          <w:rFonts w:ascii="黑体" w:eastAsia="黑体" w:hint="eastAsia"/>
          <w:b/>
          <w:bCs/>
          <w:sz w:val="48"/>
          <w:szCs w:val="48"/>
        </w:rPr>
        <w:t>电力电子综合设计报告书</w:t>
      </w:r>
    </w:p>
    <w:p w14:paraId="1064BA92" w14:textId="77777777" w:rsidR="009B29B7" w:rsidRDefault="009B29B7" w:rsidP="009B29B7">
      <w:pPr>
        <w:rPr>
          <w:b/>
          <w:bCs/>
          <w:sz w:val="28"/>
          <w:szCs w:val="28"/>
        </w:rPr>
      </w:pPr>
    </w:p>
    <w:p w14:paraId="03563248" w14:textId="77777777" w:rsidR="009B29B7" w:rsidRDefault="009B29B7" w:rsidP="009B29B7">
      <w:pPr>
        <w:rPr>
          <w:b/>
          <w:bCs/>
          <w:sz w:val="28"/>
          <w:szCs w:val="28"/>
        </w:rPr>
      </w:pPr>
    </w:p>
    <w:p w14:paraId="1CD3B353" w14:textId="77777777" w:rsidR="009B29B7" w:rsidRDefault="009B29B7" w:rsidP="009B29B7">
      <w:pPr>
        <w:rPr>
          <w:rFonts w:eastAsia="宋体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设计题目：基于单片机的开关电源设计与制作</w:t>
      </w:r>
    </w:p>
    <w:p w14:paraId="00932F5A" w14:textId="77777777" w:rsidR="009B29B7" w:rsidRDefault="009B29B7" w:rsidP="009B29B7">
      <w:pPr>
        <w:rPr>
          <w:b/>
          <w:bCs/>
          <w:sz w:val="28"/>
          <w:szCs w:val="28"/>
        </w:rPr>
      </w:pPr>
    </w:p>
    <w:p w14:paraId="298C4C04" w14:textId="77777777" w:rsidR="009B29B7" w:rsidRDefault="009B29B7" w:rsidP="009B29B7">
      <w:pPr>
        <w:ind w:left="420" w:firstLine="420"/>
        <w:jc w:val="left"/>
        <w:rPr>
          <w:b/>
          <w:bCs/>
          <w:sz w:val="28"/>
          <w:szCs w:val="28"/>
        </w:rPr>
      </w:pPr>
    </w:p>
    <w:p w14:paraId="064CF167" w14:textId="18450334" w:rsidR="009B29B7" w:rsidRDefault="009B29B7" w:rsidP="009B29B7">
      <w:pPr>
        <w:ind w:leftChars="200" w:left="420" w:firstLineChars="346" w:firstLine="973"/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 xml:space="preserve">    </w:t>
      </w:r>
      <w:r>
        <w:rPr>
          <w:rFonts w:hint="eastAsia"/>
          <w:b/>
          <w:bCs/>
          <w:sz w:val="28"/>
          <w:szCs w:val="28"/>
        </w:rPr>
        <w:t>姓</w:t>
      </w:r>
      <w:r>
        <w:rPr>
          <w:rFonts w:hint="eastAsia"/>
          <w:b/>
          <w:bCs/>
          <w:sz w:val="28"/>
          <w:szCs w:val="28"/>
        </w:rPr>
        <w:t xml:space="preserve">    </w:t>
      </w:r>
      <w:r>
        <w:rPr>
          <w:rFonts w:hint="eastAsia"/>
          <w:b/>
          <w:bCs/>
          <w:sz w:val="28"/>
          <w:szCs w:val="28"/>
        </w:rPr>
        <w:t>名：</w:t>
      </w:r>
      <w:r>
        <w:rPr>
          <w:rFonts w:hint="eastAsia"/>
          <w:b/>
          <w:bCs/>
          <w:sz w:val="28"/>
          <w:szCs w:val="28"/>
          <w:u w:val="single"/>
        </w:rPr>
        <w:t xml:space="preserve">          </w:t>
      </w:r>
      <w:r w:rsidR="00B35075">
        <w:rPr>
          <w:rFonts w:hint="eastAsia"/>
          <w:b/>
          <w:bCs/>
          <w:sz w:val="28"/>
          <w:szCs w:val="28"/>
          <w:u w:val="single"/>
        </w:rPr>
        <w:t>叶盛廷</w:t>
      </w:r>
      <w:r>
        <w:rPr>
          <w:rFonts w:hint="eastAsia"/>
          <w:b/>
          <w:bCs/>
          <w:sz w:val="28"/>
          <w:szCs w:val="28"/>
          <w:u w:val="single"/>
        </w:rPr>
        <w:t xml:space="preserve">            </w:t>
      </w:r>
    </w:p>
    <w:p w14:paraId="50D5A105" w14:textId="12B50E09" w:rsidR="009B29B7" w:rsidRDefault="009B29B7" w:rsidP="009B29B7">
      <w:pPr>
        <w:ind w:leftChars="200" w:left="420" w:firstLineChars="346" w:firstLine="973"/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 xml:space="preserve">    </w:t>
      </w:r>
      <w:r>
        <w:rPr>
          <w:rFonts w:hint="eastAsia"/>
          <w:b/>
          <w:bCs/>
          <w:sz w:val="28"/>
          <w:szCs w:val="28"/>
        </w:rPr>
        <w:t>班</w:t>
      </w:r>
      <w:r>
        <w:rPr>
          <w:rFonts w:hint="eastAsia"/>
          <w:b/>
          <w:bCs/>
          <w:sz w:val="28"/>
          <w:szCs w:val="28"/>
        </w:rPr>
        <w:t xml:space="preserve">    </w:t>
      </w:r>
      <w:r>
        <w:rPr>
          <w:rFonts w:hint="eastAsia"/>
          <w:b/>
          <w:bCs/>
          <w:sz w:val="28"/>
          <w:szCs w:val="28"/>
        </w:rPr>
        <w:t>级：</w:t>
      </w:r>
      <w:r>
        <w:rPr>
          <w:rFonts w:hint="eastAsia"/>
          <w:b/>
          <w:bCs/>
          <w:sz w:val="28"/>
          <w:szCs w:val="28"/>
          <w:u w:val="single"/>
        </w:rPr>
        <w:t xml:space="preserve">         </w:t>
      </w:r>
      <w:r w:rsidR="00B35075">
        <w:rPr>
          <w:rFonts w:hint="eastAsia"/>
          <w:b/>
          <w:bCs/>
          <w:sz w:val="28"/>
          <w:szCs w:val="28"/>
          <w:u w:val="single"/>
        </w:rPr>
        <w:t>电气</w:t>
      </w:r>
      <w:r w:rsidR="00B35075">
        <w:rPr>
          <w:rFonts w:hint="eastAsia"/>
          <w:b/>
          <w:bCs/>
          <w:sz w:val="28"/>
          <w:szCs w:val="28"/>
          <w:u w:val="single"/>
        </w:rPr>
        <w:t>12201</w:t>
      </w:r>
      <w:r>
        <w:rPr>
          <w:rFonts w:hint="eastAsia"/>
          <w:b/>
          <w:bCs/>
          <w:sz w:val="28"/>
          <w:szCs w:val="28"/>
          <w:u w:val="single"/>
        </w:rPr>
        <w:t xml:space="preserve">          </w:t>
      </w:r>
    </w:p>
    <w:p w14:paraId="2E8F1F89" w14:textId="14892567" w:rsidR="009B29B7" w:rsidRDefault="009B29B7" w:rsidP="009B29B7">
      <w:pPr>
        <w:ind w:leftChars="200" w:left="420" w:firstLineChars="346" w:firstLine="973"/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 xml:space="preserve">    </w:t>
      </w:r>
      <w:r>
        <w:rPr>
          <w:rFonts w:hint="eastAsia"/>
          <w:b/>
          <w:bCs/>
          <w:sz w:val="28"/>
          <w:szCs w:val="28"/>
        </w:rPr>
        <w:t>学</w:t>
      </w:r>
      <w:r>
        <w:rPr>
          <w:rFonts w:hint="eastAsia"/>
          <w:b/>
          <w:bCs/>
          <w:sz w:val="28"/>
          <w:szCs w:val="28"/>
        </w:rPr>
        <w:t xml:space="preserve">    </w:t>
      </w:r>
      <w:r>
        <w:rPr>
          <w:rFonts w:hint="eastAsia"/>
          <w:b/>
          <w:bCs/>
          <w:sz w:val="28"/>
          <w:szCs w:val="28"/>
        </w:rPr>
        <w:t>号：</w:t>
      </w:r>
      <w:r>
        <w:rPr>
          <w:rFonts w:hint="eastAsia"/>
          <w:b/>
          <w:bCs/>
          <w:sz w:val="28"/>
          <w:szCs w:val="28"/>
          <w:u w:val="single"/>
        </w:rPr>
        <w:t xml:space="preserve">        </w:t>
      </w:r>
      <w:r w:rsidR="00B35075">
        <w:rPr>
          <w:rFonts w:hint="eastAsia"/>
          <w:b/>
          <w:bCs/>
          <w:sz w:val="28"/>
          <w:szCs w:val="28"/>
          <w:u w:val="single"/>
        </w:rPr>
        <w:t xml:space="preserve"> 2203240107</w:t>
      </w:r>
      <w:r>
        <w:rPr>
          <w:rFonts w:hint="eastAsia"/>
          <w:b/>
          <w:bCs/>
          <w:sz w:val="28"/>
          <w:szCs w:val="28"/>
          <w:u w:val="single"/>
        </w:rPr>
        <w:t xml:space="preserve">          </w:t>
      </w:r>
    </w:p>
    <w:p w14:paraId="43B99D57" w14:textId="384E086F" w:rsidR="009B29B7" w:rsidRDefault="009B29B7" w:rsidP="009B29B7">
      <w:pPr>
        <w:ind w:leftChars="200" w:left="420" w:firstLineChars="346" w:firstLine="973"/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 xml:space="preserve">    </w:t>
      </w:r>
      <w:r>
        <w:rPr>
          <w:rFonts w:hint="eastAsia"/>
          <w:b/>
          <w:bCs/>
          <w:sz w:val="28"/>
          <w:szCs w:val="28"/>
        </w:rPr>
        <w:t>指导教师：</w:t>
      </w:r>
      <w:r>
        <w:rPr>
          <w:rFonts w:hint="eastAsia"/>
          <w:b/>
          <w:bCs/>
          <w:sz w:val="28"/>
          <w:szCs w:val="28"/>
          <w:u w:val="single"/>
        </w:rPr>
        <w:t xml:space="preserve">           </w:t>
      </w:r>
      <w:proofErr w:type="gramStart"/>
      <w:r w:rsidR="00B35075" w:rsidRPr="00B35075">
        <w:rPr>
          <w:b/>
          <w:bCs/>
          <w:sz w:val="28"/>
          <w:szCs w:val="28"/>
          <w:u w:val="single"/>
        </w:rPr>
        <w:t>韩谷静</w:t>
      </w:r>
      <w:proofErr w:type="gramEnd"/>
      <w:r>
        <w:rPr>
          <w:rFonts w:hint="eastAsia"/>
          <w:b/>
          <w:bCs/>
          <w:sz w:val="28"/>
          <w:szCs w:val="28"/>
          <w:u w:val="single"/>
        </w:rPr>
        <w:t xml:space="preserve">           </w:t>
      </w:r>
    </w:p>
    <w:p w14:paraId="42D5F2E3" w14:textId="77777777" w:rsidR="009B29B7" w:rsidRDefault="009B29B7" w:rsidP="009B29B7">
      <w:pPr>
        <w:ind w:firstLineChars="492" w:firstLine="1383"/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 xml:space="preserve">    </w:t>
      </w:r>
      <w:r>
        <w:rPr>
          <w:rFonts w:hint="eastAsia"/>
          <w:b/>
          <w:bCs/>
          <w:sz w:val="28"/>
          <w:szCs w:val="28"/>
        </w:rPr>
        <w:t>成绩评定：</w:t>
      </w:r>
      <w:r>
        <w:rPr>
          <w:rFonts w:hint="eastAsia"/>
          <w:b/>
          <w:bCs/>
          <w:sz w:val="28"/>
          <w:szCs w:val="28"/>
          <w:u w:val="single"/>
        </w:rPr>
        <w:t xml:space="preserve">                      </w:t>
      </w:r>
    </w:p>
    <w:p w14:paraId="24D3D7F7" w14:textId="77777777" w:rsidR="009B29B7" w:rsidRDefault="009B29B7" w:rsidP="009B29B7">
      <w:pPr>
        <w:rPr>
          <w:b/>
          <w:bCs/>
          <w:sz w:val="28"/>
          <w:szCs w:val="28"/>
        </w:rPr>
      </w:pPr>
    </w:p>
    <w:p w14:paraId="6E10EEFA" w14:textId="77777777" w:rsidR="009B29B7" w:rsidRDefault="009B29B7" w:rsidP="009B29B7">
      <w:pPr>
        <w:rPr>
          <w:b/>
          <w:bCs/>
          <w:sz w:val="28"/>
          <w:szCs w:val="28"/>
        </w:rPr>
      </w:pPr>
    </w:p>
    <w:p w14:paraId="1AACDB44" w14:textId="77777777" w:rsidR="009B29B7" w:rsidRDefault="009B29B7" w:rsidP="009B29B7">
      <w:pPr>
        <w:rPr>
          <w:b/>
          <w:bCs/>
          <w:sz w:val="28"/>
          <w:szCs w:val="28"/>
        </w:rPr>
      </w:pPr>
    </w:p>
    <w:p w14:paraId="74648FA6" w14:textId="03D5D521" w:rsidR="009B29B7" w:rsidRDefault="009B29B7" w:rsidP="009B29B7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202</w:t>
      </w:r>
      <w:r w:rsidR="00B35075">
        <w:rPr>
          <w:rFonts w:hint="eastAsia"/>
          <w:b/>
          <w:bCs/>
          <w:sz w:val="28"/>
          <w:szCs w:val="28"/>
        </w:rPr>
        <w:t>5</w:t>
      </w:r>
      <w:r>
        <w:rPr>
          <w:rFonts w:hint="eastAsia"/>
          <w:b/>
          <w:bCs/>
          <w:sz w:val="28"/>
          <w:szCs w:val="28"/>
        </w:rPr>
        <w:t>年</w:t>
      </w:r>
      <w:r w:rsidR="00B35075">
        <w:rPr>
          <w:rFonts w:hint="eastAsia"/>
          <w:b/>
          <w:bCs/>
          <w:sz w:val="28"/>
          <w:szCs w:val="28"/>
        </w:rPr>
        <w:t>6</w:t>
      </w:r>
      <w:r>
        <w:rPr>
          <w:rFonts w:hint="eastAsia"/>
          <w:b/>
          <w:bCs/>
          <w:sz w:val="28"/>
          <w:szCs w:val="28"/>
        </w:rPr>
        <w:t>月</w:t>
      </w:r>
      <w:r w:rsidR="00B35075">
        <w:rPr>
          <w:rFonts w:hint="eastAsia"/>
          <w:b/>
          <w:bCs/>
          <w:sz w:val="28"/>
          <w:szCs w:val="28"/>
        </w:rPr>
        <w:t>20</w:t>
      </w:r>
      <w:r>
        <w:rPr>
          <w:rFonts w:hint="eastAsia"/>
          <w:b/>
          <w:bCs/>
          <w:sz w:val="28"/>
          <w:szCs w:val="28"/>
        </w:rPr>
        <w:t>日</w:t>
      </w:r>
    </w:p>
    <w:sdt>
      <w:sdtPr>
        <w:rPr>
          <w:lang w:val="zh-CN"/>
        </w:rPr>
        <w:id w:val="-1659147758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Cs/>
          <w:color w:val="auto"/>
          <w:kern w:val="2"/>
          <w:sz w:val="21"/>
          <w:szCs w:val="21"/>
        </w:rPr>
      </w:sdtEndPr>
      <w:sdtContent>
        <w:p w14:paraId="526986DC" w14:textId="68476CA3" w:rsidR="007379CA" w:rsidRDefault="007379CA">
          <w:pPr>
            <w:pStyle w:val="TOC"/>
            <w:rPr>
              <w:rFonts w:hint="eastAsia"/>
            </w:rPr>
          </w:pPr>
          <w:r>
            <w:rPr>
              <w:lang w:val="zh-CN"/>
            </w:rPr>
            <w:t>目录</w:t>
          </w:r>
        </w:p>
        <w:p w14:paraId="2D35479F" w14:textId="7FF8EA36" w:rsidR="007379CA" w:rsidRDefault="007379CA">
          <w:pPr>
            <w:pStyle w:val="TOC1"/>
            <w:rPr>
              <w:rFonts w:eastAsiaTheme="minorEastAsia" w:hint="eastAsia"/>
              <w:noProof/>
              <w:sz w:val="2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rPr>
              <w:rFonts w:hint="eastAsia"/>
            </w:rPr>
            <w:fldChar w:fldCharType="separate"/>
          </w:r>
          <w:hyperlink w:anchor="_Toc201744976" w:history="1">
            <w:r w:rsidRPr="003B302A">
              <w:rPr>
                <w:rStyle w:val="af2"/>
                <w:rFonts w:hint="eastAsia"/>
                <w:noProof/>
                <w:spacing w:val="30"/>
              </w:rPr>
              <w:t>第</w:t>
            </w:r>
            <w:r w:rsidRPr="003B302A">
              <w:rPr>
                <w:rStyle w:val="af2"/>
                <w:rFonts w:hint="eastAsia"/>
                <w:noProof/>
                <w:spacing w:val="30"/>
              </w:rPr>
              <w:t>1</w:t>
            </w:r>
            <w:r w:rsidRPr="003B302A">
              <w:rPr>
                <w:rStyle w:val="af2"/>
                <w:rFonts w:hint="eastAsia"/>
                <w:noProof/>
                <w:spacing w:val="30"/>
              </w:rPr>
              <w:t>章</w:t>
            </w:r>
            <w:r w:rsidRPr="003B302A">
              <w:rPr>
                <w:rStyle w:val="af2"/>
                <w:rFonts w:hint="eastAsia"/>
                <w:noProof/>
              </w:rPr>
              <w:t xml:space="preserve"> </w:t>
            </w:r>
            <w:r w:rsidRPr="003B302A">
              <w:rPr>
                <w:rStyle w:val="af2"/>
                <w:rFonts w:hint="eastAsia"/>
                <w:noProof/>
              </w:rPr>
              <w:t>设计任务与要求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_Toc201744976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067">
              <w:rPr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00964F8" w14:textId="053787BC" w:rsidR="007379CA" w:rsidRDefault="007379CA">
          <w:pPr>
            <w:pStyle w:val="TOC2"/>
            <w:ind w:left="210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1744977" w:history="1">
            <w:r w:rsidRPr="003B302A">
              <w:rPr>
                <w:rStyle w:val="af2"/>
                <w:rFonts w:hint="eastAsia"/>
                <w:noProof/>
              </w:rPr>
              <w:t xml:space="preserve">1.1 </w:t>
            </w:r>
            <w:r w:rsidRPr="003B302A">
              <w:rPr>
                <w:rStyle w:val="af2"/>
                <w:rFonts w:hint="eastAsia"/>
                <w:noProof/>
              </w:rPr>
              <w:t>设计任务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_Toc201744977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067">
              <w:rPr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3735F80" w14:textId="5B615417" w:rsidR="007379CA" w:rsidRDefault="007379CA">
          <w:pPr>
            <w:pStyle w:val="TOC2"/>
            <w:ind w:left="210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1744978" w:history="1">
            <w:r w:rsidRPr="003B302A">
              <w:rPr>
                <w:rStyle w:val="af2"/>
                <w:rFonts w:hint="eastAsia"/>
                <w:noProof/>
              </w:rPr>
              <w:t xml:space="preserve">1.2 </w:t>
            </w:r>
            <w:r w:rsidRPr="003B302A">
              <w:rPr>
                <w:rStyle w:val="af2"/>
                <w:rFonts w:hint="eastAsia"/>
                <w:noProof/>
              </w:rPr>
              <w:t>设计要求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_Toc201744978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067">
              <w:rPr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C23906F" w14:textId="242C6384" w:rsidR="007379CA" w:rsidRDefault="007379CA">
          <w:pPr>
            <w:pStyle w:val="TOC1"/>
            <w:rPr>
              <w:rFonts w:eastAsiaTheme="minorEastAsia" w:hint="eastAsia"/>
              <w:noProof/>
              <w:sz w:val="22"/>
              <w:szCs w:val="24"/>
              <w14:ligatures w14:val="standardContextual"/>
            </w:rPr>
          </w:pPr>
          <w:hyperlink w:anchor="_Toc201744979" w:history="1">
            <w:r w:rsidRPr="003B302A">
              <w:rPr>
                <w:rStyle w:val="af2"/>
                <w:rFonts w:hint="eastAsia"/>
                <w:noProof/>
                <w:spacing w:val="30"/>
              </w:rPr>
              <w:t>第</w:t>
            </w:r>
            <w:r w:rsidRPr="003B302A">
              <w:rPr>
                <w:rStyle w:val="af2"/>
                <w:rFonts w:hint="eastAsia"/>
                <w:noProof/>
                <w:spacing w:val="30"/>
              </w:rPr>
              <w:t>2</w:t>
            </w:r>
            <w:r w:rsidRPr="003B302A">
              <w:rPr>
                <w:rStyle w:val="af2"/>
                <w:rFonts w:hint="eastAsia"/>
                <w:noProof/>
                <w:spacing w:val="30"/>
              </w:rPr>
              <w:t>章</w:t>
            </w:r>
            <w:r w:rsidRPr="003B302A">
              <w:rPr>
                <w:rStyle w:val="af2"/>
                <w:rFonts w:hint="eastAsia"/>
                <w:noProof/>
              </w:rPr>
              <w:t xml:space="preserve"> </w:t>
            </w:r>
            <w:r w:rsidRPr="003B302A">
              <w:rPr>
                <w:rStyle w:val="af2"/>
                <w:rFonts w:hint="eastAsia"/>
                <w:noProof/>
              </w:rPr>
              <w:t>系统硬件设计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_Toc201744979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067">
              <w:rPr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B68D17C" w14:textId="53C5F8FB" w:rsidR="007379CA" w:rsidRDefault="007379CA">
          <w:pPr>
            <w:pStyle w:val="TOC2"/>
            <w:ind w:left="210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1744980" w:history="1">
            <w:r w:rsidRPr="003B302A">
              <w:rPr>
                <w:rStyle w:val="af2"/>
                <w:rFonts w:hint="eastAsia"/>
                <w:noProof/>
              </w:rPr>
              <w:t xml:space="preserve">2.1 </w:t>
            </w:r>
            <w:r w:rsidRPr="003B302A">
              <w:rPr>
                <w:rStyle w:val="af2"/>
                <w:rFonts w:hint="eastAsia"/>
                <w:noProof/>
              </w:rPr>
              <w:t>电源板设计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_Toc201744980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067">
              <w:rPr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F394FE5" w14:textId="739FA7CD" w:rsidR="007379CA" w:rsidRDefault="007379CA">
          <w:pPr>
            <w:pStyle w:val="TOC3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1744981" w:history="1">
            <w:r w:rsidRPr="003B302A">
              <w:rPr>
                <w:rStyle w:val="af2"/>
                <w:rFonts w:hint="eastAsia"/>
                <w:noProof/>
              </w:rPr>
              <w:t>2.1.1 Boost</w:t>
            </w:r>
            <w:r w:rsidRPr="003B302A">
              <w:rPr>
                <w:rStyle w:val="af2"/>
                <w:rFonts w:hint="eastAsia"/>
                <w:noProof/>
              </w:rPr>
              <w:t>电路设计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_Toc201744981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067">
              <w:rPr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4BAF9D5" w14:textId="364B7D9D" w:rsidR="007379CA" w:rsidRDefault="007379CA">
          <w:pPr>
            <w:pStyle w:val="TOC3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1744982" w:history="1">
            <w:r w:rsidRPr="003B302A">
              <w:rPr>
                <w:rStyle w:val="af2"/>
                <w:rFonts w:hint="eastAsia"/>
                <w:noProof/>
              </w:rPr>
              <w:t xml:space="preserve">2.1.2 </w:t>
            </w:r>
            <w:r w:rsidRPr="003B302A">
              <w:rPr>
                <w:rStyle w:val="af2"/>
                <w:rFonts w:hint="eastAsia"/>
                <w:noProof/>
              </w:rPr>
              <w:t>采样电路设计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_Toc201744982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067">
              <w:rPr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40F1AC0" w14:textId="7C39534B" w:rsidR="007379CA" w:rsidRDefault="007379CA">
          <w:pPr>
            <w:pStyle w:val="TOC3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1744983" w:history="1">
            <w:r w:rsidRPr="003B302A">
              <w:rPr>
                <w:rStyle w:val="af2"/>
                <w:rFonts w:hint="eastAsia"/>
                <w:noProof/>
              </w:rPr>
              <w:t xml:space="preserve">2.1.3 </w:t>
            </w:r>
            <w:r w:rsidRPr="003B302A">
              <w:rPr>
                <w:rStyle w:val="af2"/>
                <w:rFonts w:hint="eastAsia"/>
                <w:noProof/>
              </w:rPr>
              <w:t>接地与隔离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_Toc201744983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067">
              <w:rPr>
                <w:noProof/>
                <w:webHidden/>
              </w:rPr>
              <w:t>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281FE56" w14:textId="562EEB7C" w:rsidR="007379CA" w:rsidRDefault="007379CA">
          <w:pPr>
            <w:pStyle w:val="TOC2"/>
            <w:ind w:left="210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1744984" w:history="1">
            <w:r w:rsidRPr="003B302A">
              <w:rPr>
                <w:rStyle w:val="af2"/>
                <w:rFonts w:hint="eastAsia"/>
                <w:noProof/>
              </w:rPr>
              <w:t xml:space="preserve">2.2 </w:t>
            </w:r>
            <w:r w:rsidRPr="003B302A">
              <w:rPr>
                <w:rStyle w:val="af2"/>
                <w:rFonts w:hint="eastAsia"/>
                <w:noProof/>
              </w:rPr>
              <w:t>控制板设计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_Toc201744984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067">
              <w:rPr>
                <w:noProof/>
                <w:webHidden/>
              </w:rPr>
              <w:t>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006E0C3" w14:textId="4329704D" w:rsidR="007379CA" w:rsidRDefault="007379CA">
          <w:pPr>
            <w:pStyle w:val="TOC3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1744985" w:history="1">
            <w:r w:rsidRPr="003B302A">
              <w:rPr>
                <w:rStyle w:val="af2"/>
                <w:rFonts w:hint="eastAsia"/>
                <w:noProof/>
              </w:rPr>
              <w:t xml:space="preserve">2.2.1 </w:t>
            </w:r>
            <w:r w:rsidRPr="003B302A">
              <w:rPr>
                <w:rStyle w:val="af2"/>
                <w:rFonts w:hint="eastAsia"/>
                <w:noProof/>
              </w:rPr>
              <w:t>电源设计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_Toc201744985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067">
              <w:rPr>
                <w:noProof/>
                <w:webHidden/>
              </w:rPr>
              <w:t>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2E98988" w14:textId="74B0C735" w:rsidR="007379CA" w:rsidRDefault="007379CA">
          <w:pPr>
            <w:pStyle w:val="TOC3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1744986" w:history="1">
            <w:r w:rsidRPr="003B302A">
              <w:rPr>
                <w:rStyle w:val="af2"/>
                <w:rFonts w:hint="eastAsia"/>
                <w:noProof/>
              </w:rPr>
              <w:t xml:space="preserve">2.2.2 </w:t>
            </w:r>
            <w:r w:rsidRPr="003B302A">
              <w:rPr>
                <w:rStyle w:val="af2"/>
                <w:rFonts w:hint="eastAsia"/>
                <w:noProof/>
              </w:rPr>
              <w:t>复位与时钟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_Toc201744986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067">
              <w:rPr>
                <w:noProof/>
                <w:webHidden/>
              </w:rPr>
              <w:t>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44E0770" w14:textId="251AEA27" w:rsidR="007379CA" w:rsidRDefault="007379CA">
          <w:pPr>
            <w:pStyle w:val="TOC3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1744987" w:history="1">
            <w:r w:rsidRPr="003B302A">
              <w:rPr>
                <w:rStyle w:val="af2"/>
                <w:rFonts w:hint="eastAsia"/>
                <w:noProof/>
              </w:rPr>
              <w:t xml:space="preserve">2.2.3 </w:t>
            </w:r>
            <w:r w:rsidRPr="003B302A">
              <w:rPr>
                <w:rStyle w:val="af2"/>
                <w:rFonts w:hint="eastAsia"/>
                <w:noProof/>
              </w:rPr>
              <w:t>外部接口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_Toc201744987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067">
              <w:rPr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0803625" w14:textId="4905DD80" w:rsidR="007379CA" w:rsidRDefault="007379CA">
          <w:pPr>
            <w:pStyle w:val="TOC3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1744988" w:history="1">
            <w:r w:rsidRPr="003B302A">
              <w:rPr>
                <w:rStyle w:val="af2"/>
                <w:rFonts w:hint="eastAsia"/>
                <w:noProof/>
              </w:rPr>
              <w:t>2.2.4 MCU</w:t>
            </w:r>
            <w:r w:rsidRPr="003B302A">
              <w:rPr>
                <w:rStyle w:val="af2"/>
                <w:rFonts w:hint="eastAsia"/>
                <w:noProof/>
              </w:rPr>
              <w:t>系统设计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_Toc201744988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067">
              <w:rPr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1A9F6D7" w14:textId="442622FA" w:rsidR="007379CA" w:rsidRDefault="007379CA">
          <w:pPr>
            <w:pStyle w:val="TOC2"/>
            <w:ind w:left="210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1744989" w:history="1">
            <w:r w:rsidRPr="003B302A">
              <w:rPr>
                <w:rStyle w:val="af2"/>
                <w:rFonts w:hint="eastAsia"/>
                <w:noProof/>
              </w:rPr>
              <w:t>2.3 PCB-Layout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_Toc201744989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067">
              <w:rPr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06F884C" w14:textId="78F3AE13" w:rsidR="007379CA" w:rsidRDefault="007379CA">
          <w:pPr>
            <w:pStyle w:val="TOC3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1744990" w:history="1">
            <w:r w:rsidRPr="003B302A">
              <w:rPr>
                <w:rStyle w:val="af2"/>
                <w:rFonts w:hint="eastAsia"/>
                <w:noProof/>
              </w:rPr>
              <w:t xml:space="preserve">2.3.1 </w:t>
            </w:r>
            <w:r w:rsidRPr="003B302A">
              <w:rPr>
                <w:rStyle w:val="af2"/>
                <w:rFonts w:hint="eastAsia"/>
                <w:noProof/>
              </w:rPr>
              <w:t>电源板布局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_Toc201744990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067">
              <w:rPr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1CC9E8D" w14:textId="78DE270E" w:rsidR="007379CA" w:rsidRDefault="007379CA">
          <w:pPr>
            <w:pStyle w:val="TOC3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1744991" w:history="1">
            <w:r w:rsidRPr="003B302A">
              <w:rPr>
                <w:rStyle w:val="af2"/>
                <w:rFonts w:hint="eastAsia"/>
                <w:noProof/>
              </w:rPr>
              <w:t xml:space="preserve">2.3.2 </w:t>
            </w:r>
            <w:r w:rsidRPr="003B302A">
              <w:rPr>
                <w:rStyle w:val="af2"/>
                <w:rFonts w:hint="eastAsia"/>
                <w:noProof/>
              </w:rPr>
              <w:t>控制板布局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_Toc201744991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067">
              <w:rPr>
                <w:noProof/>
                <w:webHidden/>
              </w:rPr>
              <w:t>12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1EB8A59" w14:textId="2EB585BD" w:rsidR="007379CA" w:rsidRDefault="007379CA">
          <w:pPr>
            <w:pStyle w:val="TOC1"/>
            <w:rPr>
              <w:rFonts w:eastAsiaTheme="minorEastAsia" w:hint="eastAsia"/>
              <w:noProof/>
              <w:sz w:val="22"/>
              <w:szCs w:val="24"/>
              <w14:ligatures w14:val="standardContextual"/>
            </w:rPr>
          </w:pPr>
          <w:hyperlink w:anchor="_Toc201744992" w:history="1">
            <w:r w:rsidRPr="003B302A">
              <w:rPr>
                <w:rStyle w:val="af2"/>
                <w:rFonts w:hint="eastAsia"/>
                <w:noProof/>
                <w:spacing w:val="30"/>
              </w:rPr>
              <w:t>第</w:t>
            </w:r>
            <w:r w:rsidRPr="003B302A">
              <w:rPr>
                <w:rStyle w:val="af2"/>
                <w:rFonts w:hint="eastAsia"/>
                <w:noProof/>
                <w:spacing w:val="30"/>
              </w:rPr>
              <w:t>3</w:t>
            </w:r>
            <w:r w:rsidRPr="003B302A">
              <w:rPr>
                <w:rStyle w:val="af2"/>
                <w:rFonts w:hint="eastAsia"/>
                <w:noProof/>
                <w:spacing w:val="30"/>
              </w:rPr>
              <w:t>章</w:t>
            </w:r>
            <w:r w:rsidRPr="003B302A">
              <w:rPr>
                <w:rStyle w:val="af2"/>
                <w:rFonts w:hint="eastAsia"/>
                <w:noProof/>
              </w:rPr>
              <w:t xml:space="preserve"> </w:t>
            </w:r>
            <w:r w:rsidRPr="003B302A">
              <w:rPr>
                <w:rStyle w:val="af2"/>
                <w:rFonts w:hint="eastAsia"/>
                <w:noProof/>
              </w:rPr>
              <w:t>系统软件设计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_Toc201744992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067">
              <w:rPr>
                <w:noProof/>
                <w:webHidden/>
              </w:rPr>
              <w:t>12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4274D60" w14:textId="7E200284" w:rsidR="007379CA" w:rsidRDefault="007379CA">
          <w:pPr>
            <w:pStyle w:val="TOC2"/>
            <w:ind w:left="210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1744993" w:history="1">
            <w:r w:rsidRPr="003B302A">
              <w:rPr>
                <w:rStyle w:val="af2"/>
                <w:rFonts w:hint="eastAsia"/>
                <w:noProof/>
              </w:rPr>
              <w:t xml:space="preserve">3.1 </w:t>
            </w:r>
            <w:r w:rsidRPr="003B302A">
              <w:rPr>
                <w:rStyle w:val="af2"/>
                <w:rFonts w:hint="eastAsia"/>
                <w:noProof/>
              </w:rPr>
              <w:t>仿真建模分析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_Toc201744993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067">
              <w:rPr>
                <w:noProof/>
                <w:webHidden/>
              </w:rPr>
              <w:t>12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2D03BF0" w14:textId="7A86476E" w:rsidR="007379CA" w:rsidRDefault="007379CA">
          <w:pPr>
            <w:pStyle w:val="TOC3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1744994" w:history="1">
            <w:r w:rsidRPr="003B302A">
              <w:rPr>
                <w:rStyle w:val="af2"/>
                <w:rFonts w:hint="eastAsia"/>
                <w:noProof/>
              </w:rPr>
              <w:t xml:space="preserve">3.1.1 </w:t>
            </w:r>
            <w:r w:rsidRPr="003B302A">
              <w:rPr>
                <w:rStyle w:val="af2"/>
                <w:rFonts w:hint="eastAsia"/>
                <w:noProof/>
              </w:rPr>
              <w:t>开环分析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_Toc201744994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067">
              <w:rPr>
                <w:noProof/>
                <w:webHidden/>
              </w:rPr>
              <w:t>14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998146C" w14:textId="22ED54BC" w:rsidR="007379CA" w:rsidRDefault="007379CA">
          <w:pPr>
            <w:pStyle w:val="TOC3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1744995" w:history="1">
            <w:r w:rsidRPr="003B302A">
              <w:rPr>
                <w:rStyle w:val="af2"/>
                <w:rFonts w:hint="eastAsia"/>
                <w:noProof/>
              </w:rPr>
              <w:t xml:space="preserve">3.1.2 </w:t>
            </w:r>
            <w:r w:rsidRPr="003B302A">
              <w:rPr>
                <w:rStyle w:val="af2"/>
                <w:rFonts w:hint="eastAsia"/>
                <w:noProof/>
              </w:rPr>
              <w:t>闭环分析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_Toc201744995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067">
              <w:rPr>
                <w:noProof/>
                <w:webHidden/>
              </w:rPr>
              <w:t>14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A54297D" w14:textId="5D0D6B58" w:rsidR="007379CA" w:rsidRDefault="007379CA">
          <w:pPr>
            <w:pStyle w:val="TOC2"/>
            <w:ind w:left="210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1744996" w:history="1">
            <w:r w:rsidRPr="003B302A">
              <w:rPr>
                <w:rStyle w:val="af2"/>
                <w:rFonts w:hint="eastAsia"/>
                <w:noProof/>
              </w:rPr>
              <w:t xml:space="preserve">3.2 </w:t>
            </w:r>
            <w:r w:rsidRPr="003B302A">
              <w:rPr>
                <w:rStyle w:val="af2"/>
                <w:rFonts w:hint="eastAsia"/>
                <w:noProof/>
              </w:rPr>
              <w:t>开环特性分析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_Toc201744996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067">
              <w:rPr>
                <w:noProof/>
                <w:webHidden/>
              </w:rPr>
              <w:t>15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9C857FF" w14:textId="21A3CF27" w:rsidR="007379CA" w:rsidRDefault="007379CA">
          <w:pPr>
            <w:pStyle w:val="TOC2"/>
            <w:ind w:left="210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1744997" w:history="1">
            <w:r w:rsidRPr="003B302A">
              <w:rPr>
                <w:rStyle w:val="af2"/>
                <w:rFonts w:hint="eastAsia"/>
                <w:noProof/>
              </w:rPr>
              <w:t xml:space="preserve">3.3 </w:t>
            </w:r>
            <w:r w:rsidRPr="003B302A">
              <w:rPr>
                <w:rStyle w:val="af2"/>
                <w:rFonts w:hint="eastAsia"/>
                <w:noProof/>
              </w:rPr>
              <w:t>闭环算法设计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_Toc201744997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067">
              <w:rPr>
                <w:noProof/>
                <w:webHidden/>
              </w:rPr>
              <w:t>17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5E4BA0D" w14:textId="7DF71A76" w:rsidR="007379CA" w:rsidRDefault="007379CA">
          <w:pPr>
            <w:pStyle w:val="TOC3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1744998" w:history="1">
            <w:r w:rsidRPr="003B302A">
              <w:rPr>
                <w:rStyle w:val="af2"/>
                <w:rFonts w:hint="eastAsia"/>
                <w:noProof/>
              </w:rPr>
              <w:t xml:space="preserve">3.3.1 </w:t>
            </w:r>
            <w:r w:rsidRPr="003B302A">
              <w:rPr>
                <w:rStyle w:val="af2"/>
                <w:rFonts w:hint="eastAsia"/>
                <w:noProof/>
              </w:rPr>
              <w:t>系统初始化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_Toc201744998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067">
              <w:rPr>
                <w:noProof/>
                <w:webHidden/>
              </w:rPr>
              <w:t>17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2C24FE1" w14:textId="3D02F11E" w:rsidR="007379CA" w:rsidRDefault="007379CA">
          <w:pPr>
            <w:pStyle w:val="TOC3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1744999" w:history="1">
            <w:r w:rsidRPr="003B302A">
              <w:rPr>
                <w:rStyle w:val="af2"/>
                <w:rFonts w:hint="eastAsia"/>
                <w:noProof/>
              </w:rPr>
              <w:t xml:space="preserve">3.3.2 </w:t>
            </w:r>
            <w:r w:rsidRPr="003B302A">
              <w:rPr>
                <w:rStyle w:val="af2"/>
                <w:rFonts w:hint="eastAsia"/>
                <w:noProof/>
              </w:rPr>
              <w:t>采样滤波以及控制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_Toc201744999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067">
              <w:rPr>
                <w:noProof/>
                <w:webHidden/>
              </w:rPr>
              <w:t>18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37F2554" w14:textId="66EA6802" w:rsidR="007379CA" w:rsidRDefault="007379CA">
          <w:pPr>
            <w:pStyle w:val="TOC1"/>
            <w:rPr>
              <w:rFonts w:eastAsiaTheme="minorEastAsia" w:hint="eastAsia"/>
              <w:noProof/>
              <w:sz w:val="22"/>
              <w:szCs w:val="24"/>
              <w14:ligatures w14:val="standardContextual"/>
            </w:rPr>
          </w:pPr>
          <w:hyperlink w:anchor="_Toc201745000" w:history="1">
            <w:r w:rsidRPr="003B302A">
              <w:rPr>
                <w:rStyle w:val="af2"/>
                <w:rFonts w:hint="eastAsia"/>
                <w:noProof/>
                <w:spacing w:val="30"/>
              </w:rPr>
              <w:t>第</w:t>
            </w:r>
            <w:r w:rsidRPr="003B302A">
              <w:rPr>
                <w:rStyle w:val="af2"/>
                <w:rFonts w:hint="eastAsia"/>
                <w:noProof/>
                <w:spacing w:val="30"/>
              </w:rPr>
              <w:t>4</w:t>
            </w:r>
            <w:r w:rsidRPr="003B302A">
              <w:rPr>
                <w:rStyle w:val="af2"/>
                <w:rFonts w:hint="eastAsia"/>
                <w:noProof/>
                <w:spacing w:val="30"/>
              </w:rPr>
              <w:t>章</w:t>
            </w:r>
            <w:r w:rsidRPr="003B302A">
              <w:rPr>
                <w:rStyle w:val="af2"/>
                <w:rFonts w:hint="eastAsia"/>
                <w:noProof/>
              </w:rPr>
              <w:t xml:space="preserve"> </w:t>
            </w:r>
            <w:r w:rsidRPr="003B302A">
              <w:rPr>
                <w:rStyle w:val="af2"/>
                <w:rFonts w:hint="eastAsia"/>
                <w:noProof/>
              </w:rPr>
              <w:t>系统调试与测试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_Toc201745000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067">
              <w:rPr>
                <w:noProof/>
                <w:webHidden/>
              </w:rPr>
              <w:t>20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FC8095E" w14:textId="5CB0A52D" w:rsidR="007379CA" w:rsidRDefault="007379CA">
          <w:pPr>
            <w:pStyle w:val="TOC2"/>
            <w:ind w:left="210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1745001" w:history="1">
            <w:r w:rsidRPr="003B302A">
              <w:rPr>
                <w:rStyle w:val="af2"/>
                <w:rFonts w:hint="eastAsia"/>
                <w:noProof/>
              </w:rPr>
              <w:t xml:space="preserve">4.1 </w:t>
            </w:r>
            <w:r w:rsidRPr="003B302A">
              <w:rPr>
                <w:rStyle w:val="af2"/>
                <w:rFonts w:hint="eastAsia"/>
                <w:noProof/>
              </w:rPr>
              <w:t>调试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_Toc201745001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067">
              <w:rPr>
                <w:noProof/>
                <w:webHidden/>
              </w:rPr>
              <w:t>20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81C43AC" w14:textId="264A5C58" w:rsidR="007379CA" w:rsidRDefault="007379CA">
          <w:pPr>
            <w:pStyle w:val="TOC2"/>
            <w:ind w:left="210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1745002" w:history="1">
            <w:r w:rsidRPr="003B302A">
              <w:rPr>
                <w:rStyle w:val="af2"/>
                <w:rFonts w:hint="eastAsia"/>
                <w:noProof/>
              </w:rPr>
              <w:t xml:space="preserve">4.2 </w:t>
            </w:r>
            <w:r w:rsidRPr="003B302A">
              <w:rPr>
                <w:rStyle w:val="af2"/>
                <w:rFonts w:hint="eastAsia"/>
                <w:noProof/>
              </w:rPr>
              <w:t>测试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_Toc201745002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067">
              <w:rPr>
                <w:noProof/>
                <w:webHidden/>
              </w:rPr>
              <w:t>26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F5D0650" w14:textId="66C1CBDC" w:rsidR="007379CA" w:rsidRDefault="007379CA">
          <w:pPr>
            <w:pStyle w:val="TOC3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1745003" w:history="1">
            <w:r w:rsidRPr="003B302A">
              <w:rPr>
                <w:rStyle w:val="af2"/>
                <w:rFonts w:hint="eastAsia"/>
                <w:noProof/>
              </w:rPr>
              <w:t xml:space="preserve">4.2.1 </w:t>
            </w:r>
            <w:r w:rsidRPr="003B302A">
              <w:rPr>
                <w:rStyle w:val="af2"/>
                <w:rFonts w:hint="eastAsia"/>
                <w:noProof/>
              </w:rPr>
              <w:t>动态带载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_Toc201745003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067">
              <w:rPr>
                <w:noProof/>
                <w:webHidden/>
              </w:rPr>
              <w:t>27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EC7E2F5" w14:textId="7ED94F21" w:rsidR="007379CA" w:rsidRDefault="007379CA">
          <w:pPr>
            <w:pStyle w:val="TOC3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1745004" w:history="1">
            <w:r w:rsidRPr="003B302A">
              <w:rPr>
                <w:rStyle w:val="af2"/>
                <w:rFonts w:hint="eastAsia"/>
                <w:noProof/>
              </w:rPr>
              <w:t xml:space="preserve">4.2.2 </w:t>
            </w:r>
            <w:r w:rsidRPr="003B302A">
              <w:rPr>
                <w:rStyle w:val="af2"/>
                <w:rFonts w:hint="eastAsia"/>
                <w:noProof/>
              </w:rPr>
              <w:t>效率分析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_Toc201745004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067">
              <w:rPr>
                <w:noProof/>
                <w:webHidden/>
              </w:rPr>
              <w:t>28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55ABE2C" w14:textId="10CAF955" w:rsidR="007379CA" w:rsidRDefault="007379CA">
          <w:pPr>
            <w:pStyle w:val="TOC3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1745005" w:history="1">
            <w:r w:rsidRPr="003B302A">
              <w:rPr>
                <w:rStyle w:val="af2"/>
                <w:rFonts w:hint="eastAsia"/>
                <w:noProof/>
              </w:rPr>
              <w:t xml:space="preserve">4.2.3 </w:t>
            </w:r>
            <w:r w:rsidRPr="003B302A">
              <w:rPr>
                <w:rStyle w:val="af2"/>
                <w:rFonts w:hint="eastAsia"/>
                <w:noProof/>
              </w:rPr>
              <w:t>纹波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_Toc201745005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067">
              <w:rPr>
                <w:noProof/>
                <w:webHidden/>
              </w:rPr>
              <w:t>29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53E90C6" w14:textId="08A97710" w:rsidR="007379CA" w:rsidRDefault="007379CA">
          <w:pPr>
            <w:pStyle w:val="TOC3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1745006" w:history="1">
            <w:r w:rsidRPr="003B302A">
              <w:rPr>
                <w:rStyle w:val="af2"/>
                <w:rFonts w:hint="eastAsia"/>
                <w:noProof/>
              </w:rPr>
              <w:t xml:space="preserve">4.2.4 </w:t>
            </w:r>
            <w:r w:rsidRPr="003B302A">
              <w:rPr>
                <w:rStyle w:val="af2"/>
                <w:rFonts w:hint="eastAsia"/>
                <w:noProof/>
              </w:rPr>
              <w:t>温度分析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_Toc201745006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067">
              <w:rPr>
                <w:noProof/>
                <w:webHidden/>
              </w:rPr>
              <w:t>30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C44E043" w14:textId="6266D334" w:rsidR="007379CA" w:rsidRDefault="007379CA">
          <w:pPr>
            <w:pStyle w:val="TOC3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1745007" w:history="1">
            <w:r w:rsidRPr="003B302A">
              <w:rPr>
                <w:rStyle w:val="af2"/>
                <w:rFonts w:hint="eastAsia"/>
                <w:noProof/>
              </w:rPr>
              <w:t>4.2.5 EMI</w:t>
            </w:r>
            <w:r w:rsidRPr="003B302A">
              <w:rPr>
                <w:rStyle w:val="af2"/>
                <w:rFonts w:hint="eastAsia"/>
                <w:noProof/>
              </w:rPr>
              <w:t>测试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_Toc201745007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067">
              <w:rPr>
                <w:noProof/>
                <w:webHidden/>
              </w:rPr>
              <w:t>30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95C2621" w14:textId="20E118CA" w:rsidR="007379CA" w:rsidRDefault="007379CA">
          <w:pPr>
            <w:pStyle w:val="TOC1"/>
            <w:rPr>
              <w:rFonts w:eastAsiaTheme="minorEastAsia" w:hint="eastAsia"/>
              <w:noProof/>
              <w:sz w:val="22"/>
              <w:szCs w:val="24"/>
              <w14:ligatures w14:val="standardContextual"/>
            </w:rPr>
          </w:pPr>
          <w:hyperlink w:anchor="_Toc201745008" w:history="1">
            <w:r w:rsidRPr="003B302A">
              <w:rPr>
                <w:rStyle w:val="af2"/>
                <w:rFonts w:hint="eastAsia"/>
                <w:noProof/>
                <w:spacing w:val="30"/>
              </w:rPr>
              <w:t>第</w:t>
            </w:r>
            <w:r w:rsidRPr="003B302A">
              <w:rPr>
                <w:rStyle w:val="af2"/>
                <w:rFonts w:hint="eastAsia"/>
                <w:noProof/>
                <w:spacing w:val="30"/>
              </w:rPr>
              <w:t>5</w:t>
            </w:r>
            <w:r w:rsidRPr="003B302A">
              <w:rPr>
                <w:rStyle w:val="af2"/>
                <w:rFonts w:hint="eastAsia"/>
                <w:noProof/>
                <w:spacing w:val="30"/>
              </w:rPr>
              <w:t>章</w:t>
            </w:r>
            <w:r w:rsidRPr="003B302A">
              <w:rPr>
                <w:rStyle w:val="af2"/>
                <w:rFonts w:hint="eastAsia"/>
                <w:noProof/>
              </w:rPr>
              <w:t xml:space="preserve"> </w:t>
            </w:r>
            <w:r w:rsidRPr="003B302A">
              <w:rPr>
                <w:rStyle w:val="af2"/>
                <w:rFonts w:hint="eastAsia"/>
                <w:noProof/>
              </w:rPr>
              <w:t>设计总结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_Toc201745008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067">
              <w:rPr>
                <w:noProof/>
                <w:webHidden/>
              </w:rPr>
              <w:t>31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F2FBE3F" w14:textId="45BC8F2D" w:rsidR="007379CA" w:rsidRDefault="007379CA">
          <w:pPr>
            <w:pStyle w:val="TOC1"/>
            <w:rPr>
              <w:rFonts w:eastAsiaTheme="minorEastAsia" w:hint="eastAsia"/>
              <w:noProof/>
              <w:sz w:val="22"/>
              <w:szCs w:val="24"/>
              <w14:ligatures w14:val="standardContextual"/>
            </w:rPr>
          </w:pPr>
          <w:hyperlink w:anchor="_Toc201745009" w:history="1">
            <w:r w:rsidRPr="003B302A">
              <w:rPr>
                <w:rStyle w:val="af2"/>
                <w:rFonts w:hint="eastAsia"/>
                <w:noProof/>
                <w:spacing w:val="30"/>
              </w:rPr>
              <w:t>第</w:t>
            </w:r>
            <w:r w:rsidRPr="003B302A">
              <w:rPr>
                <w:rStyle w:val="af2"/>
                <w:rFonts w:hint="eastAsia"/>
                <w:noProof/>
                <w:spacing w:val="30"/>
              </w:rPr>
              <w:t>6</w:t>
            </w:r>
            <w:r w:rsidRPr="003B302A">
              <w:rPr>
                <w:rStyle w:val="af2"/>
                <w:rFonts w:hint="eastAsia"/>
                <w:noProof/>
                <w:spacing w:val="30"/>
              </w:rPr>
              <w:t>章</w:t>
            </w:r>
            <w:r w:rsidRPr="003B302A">
              <w:rPr>
                <w:rStyle w:val="af2"/>
                <w:rFonts w:hint="eastAsia"/>
                <w:noProof/>
              </w:rPr>
              <w:t xml:space="preserve"> </w:t>
            </w:r>
            <w:r w:rsidRPr="003B302A">
              <w:rPr>
                <w:rStyle w:val="af2"/>
                <w:rFonts w:hint="eastAsia"/>
                <w:noProof/>
              </w:rPr>
              <w:t>参考文献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_Toc201745009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067">
              <w:rPr>
                <w:noProof/>
                <w:webHidden/>
              </w:rPr>
              <w:t>31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5A22CD6" w14:textId="7FFD1224" w:rsidR="007379CA" w:rsidRDefault="007379CA">
          <w:pPr>
            <w:pStyle w:val="TOC2"/>
            <w:ind w:left="210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1745010" w:history="1">
            <w:r w:rsidRPr="003B302A">
              <w:rPr>
                <w:rStyle w:val="af2"/>
                <w:rFonts w:hint="eastAsia"/>
                <w:noProof/>
              </w:rPr>
              <w:t xml:space="preserve">6.1 </w:t>
            </w:r>
            <w:r w:rsidRPr="003B302A">
              <w:rPr>
                <w:rStyle w:val="af2"/>
                <w:rFonts w:hint="eastAsia"/>
                <w:noProof/>
              </w:rPr>
              <w:t>附录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_Toc201745010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067">
              <w:rPr>
                <w:noProof/>
                <w:webHidden/>
              </w:rPr>
              <w:t>32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56790FF" w14:textId="0AAB4A20" w:rsidR="007379CA" w:rsidRDefault="007379CA">
          <w:pPr>
            <w:rPr>
              <w:rFonts w:hint="eastAsia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08854306" w14:textId="77777777" w:rsidR="007379CA" w:rsidRDefault="007379CA" w:rsidP="009B29B7">
      <w:pPr>
        <w:rPr>
          <w:rFonts w:hint="eastAsia"/>
          <w:b/>
          <w:bCs/>
          <w:sz w:val="28"/>
          <w:szCs w:val="28"/>
        </w:rPr>
      </w:pPr>
    </w:p>
    <w:p w14:paraId="54FDF3F8" w14:textId="6F2B777D" w:rsidR="0027612A" w:rsidRDefault="009B29B7" w:rsidP="009B29B7">
      <w:pPr>
        <w:pStyle w:val="1"/>
        <w:rPr>
          <w:rFonts w:hint="eastAsia"/>
        </w:rPr>
      </w:pPr>
      <w:bookmarkStart w:id="0" w:name="_Toc201744976"/>
      <w:r>
        <w:rPr>
          <w:rFonts w:hint="eastAsia"/>
        </w:rPr>
        <w:t>设计任务与要求</w:t>
      </w:r>
      <w:bookmarkEnd w:id="0"/>
    </w:p>
    <w:p w14:paraId="2FF13E55" w14:textId="25FEB1FB" w:rsidR="009B29B7" w:rsidRDefault="009B29B7" w:rsidP="009B29B7">
      <w:pPr>
        <w:pStyle w:val="2"/>
        <w:rPr>
          <w:rFonts w:hint="eastAsia"/>
        </w:rPr>
      </w:pPr>
      <w:bookmarkStart w:id="1" w:name="_Toc201744977"/>
      <w:r>
        <w:rPr>
          <w:rFonts w:hint="eastAsia"/>
        </w:rPr>
        <w:t>设计任务</w:t>
      </w:r>
      <w:bookmarkEnd w:id="1"/>
    </w:p>
    <w:p w14:paraId="619548AA" w14:textId="77777777" w:rsidR="009B29B7" w:rsidRDefault="009B29B7" w:rsidP="009B29B7">
      <w:pPr>
        <w:widowControl w:val="0"/>
        <w:numPr>
          <w:ilvl w:val="0"/>
          <w:numId w:val="37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题目：</w:t>
      </w:r>
      <w:r>
        <w:rPr>
          <w:rFonts w:ascii="Times New Roman" w:hAnsi="Times New Roman" w:cs="Times New Roman" w:hint="eastAsia"/>
          <w:sz w:val="24"/>
          <w:szCs w:val="24"/>
        </w:rPr>
        <w:t>基于单片机的开关电源</w:t>
      </w:r>
      <w:r>
        <w:rPr>
          <w:rFonts w:ascii="Times New Roman" w:hAnsi="Times New Roman" w:cs="Times New Roman"/>
          <w:sz w:val="24"/>
          <w:szCs w:val="24"/>
        </w:rPr>
        <w:t>设计与制作</w:t>
      </w:r>
    </w:p>
    <w:p w14:paraId="37118783" w14:textId="77777777" w:rsidR="009B29B7" w:rsidRDefault="009B29B7" w:rsidP="009B29B7">
      <w:pPr>
        <w:pStyle w:val="content"/>
        <w:numPr>
          <w:ilvl w:val="0"/>
          <w:numId w:val="38"/>
        </w:numPr>
        <w:spacing w:line="360" w:lineRule="auto"/>
        <w:rPr>
          <w:rFonts w:ascii="Times New Roman" w:eastAsia="宋体" w:hAnsi="Times New Roman" w:cs="Times New Roman"/>
          <w:kern w:val="2"/>
          <w:sz w:val="24"/>
          <w:lang w:eastAsia="zh-CN" w:bidi="ar-SA"/>
        </w:rPr>
      </w:pPr>
      <w:r>
        <w:rPr>
          <w:rFonts w:ascii="Times New Roman" w:eastAsia="宋体" w:hAnsi="Times New Roman" w:cs="Times New Roman"/>
          <w:kern w:val="2"/>
          <w:sz w:val="24"/>
          <w:lang w:eastAsia="zh-CN" w:bidi="ar-SA"/>
        </w:rPr>
        <w:t>设计并制作如图</w:t>
      </w:r>
      <w:r>
        <w:rPr>
          <w:rFonts w:ascii="Times New Roman" w:eastAsia="宋体" w:hAnsi="Times New Roman" w:cs="Times New Roman"/>
          <w:kern w:val="2"/>
          <w:sz w:val="24"/>
          <w:lang w:eastAsia="zh-CN" w:bidi="ar-SA"/>
        </w:rPr>
        <w:t>1</w:t>
      </w:r>
      <w:r>
        <w:rPr>
          <w:rFonts w:ascii="Times New Roman" w:eastAsia="宋体" w:hAnsi="Times New Roman" w:cs="Times New Roman"/>
          <w:kern w:val="2"/>
          <w:sz w:val="24"/>
          <w:lang w:eastAsia="zh-CN" w:bidi="ar-SA"/>
        </w:rPr>
        <w:t>所示的</w:t>
      </w:r>
      <w:r>
        <w:rPr>
          <w:rFonts w:ascii="Times New Roman" w:eastAsia="宋体" w:hAnsi="Times New Roman" w:cs="Times New Roman" w:hint="eastAsia"/>
          <w:kern w:val="2"/>
          <w:sz w:val="24"/>
          <w:lang w:eastAsia="zh-CN" w:bidi="ar-SA"/>
        </w:rPr>
        <w:t>直流开关电源</w:t>
      </w:r>
      <w:r>
        <w:rPr>
          <w:rFonts w:ascii="Times New Roman" w:eastAsia="宋体" w:hAnsi="Times New Roman" w:cs="Times New Roman"/>
          <w:kern w:val="2"/>
          <w:sz w:val="24"/>
          <w:lang w:eastAsia="zh-CN" w:bidi="ar-SA"/>
        </w:rPr>
        <w:t>。</w:t>
      </w:r>
    </w:p>
    <w:p w14:paraId="368879B1" w14:textId="77777777" w:rsidR="009B29B7" w:rsidRDefault="009B29B7" w:rsidP="009B29B7">
      <w:pPr>
        <w:pStyle w:val="content"/>
        <w:spacing w:line="360" w:lineRule="auto"/>
        <w:ind w:left="240"/>
        <w:jc w:val="center"/>
        <w:rPr>
          <w:rFonts w:ascii="Times New Roman" w:eastAsia="宋体" w:hAnsi="Times New Roman" w:cs="Times New Roman"/>
          <w:kern w:val="2"/>
          <w:sz w:val="24"/>
          <w:lang w:eastAsia="zh-CN" w:bidi="ar-SA"/>
        </w:rPr>
      </w:pPr>
      <w:r>
        <w:rPr>
          <w:rFonts w:ascii="Times New Roman" w:eastAsia="宋体" w:hAnsi="Times New Roman" w:cs="Times New Roman"/>
          <w:kern w:val="2"/>
          <w:sz w:val="24"/>
          <w:lang w:eastAsia="zh-CN" w:bidi="ar-SA"/>
        </w:rPr>
        <w:object w:dxaOrig="24885" w:dyaOrig="4228" w14:anchorId="77829BA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bject 5" o:spid="_x0000_i1025" type="#_x0000_t75" style="width:368.05pt;height:70.4pt;mso-position-horizontal-relative:page;mso-position-vertical-relative:page" o:ole="">
            <v:fill o:detectmouseclick="t"/>
            <v:imagedata r:id="rId9" o:title=""/>
            <o:lock v:ext="edit" aspectratio="f"/>
          </v:shape>
          <o:OLEObject Type="Embed" ProgID="Visio.Drawing.11" ShapeID="Object 5" DrawAspect="Content" ObjectID="_1812358112" r:id="rId10">
            <o:FieldCodes>\* MERGEFORMAT</o:FieldCodes>
          </o:OLEObject>
        </w:object>
      </w:r>
    </w:p>
    <w:p w14:paraId="2CB1519F" w14:textId="77777777" w:rsidR="009B29B7" w:rsidRDefault="009B29B7" w:rsidP="009B29B7">
      <w:pPr>
        <w:pStyle w:val="content"/>
        <w:spacing w:line="360" w:lineRule="auto"/>
        <w:ind w:left="240"/>
        <w:jc w:val="center"/>
        <w:rPr>
          <w:rFonts w:ascii="Times New Roman" w:eastAsia="宋体" w:hAnsi="Times New Roman" w:cs="Times New Roman"/>
          <w:kern w:val="2"/>
          <w:lang w:eastAsia="zh-CN" w:bidi="ar-SA"/>
        </w:rPr>
      </w:pPr>
      <w:r>
        <w:rPr>
          <w:rFonts w:ascii="Times New Roman" w:eastAsia="宋体" w:hAnsi="Times New Roman" w:cs="Times New Roman"/>
          <w:kern w:val="2"/>
          <w:lang w:eastAsia="zh-CN" w:bidi="ar-SA"/>
        </w:rPr>
        <w:t>图</w:t>
      </w:r>
      <w:r>
        <w:rPr>
          <w:rFonts w:ascii="Times New Roman" w:eastAsia="宋体" w:hAnsi="Times New Roman" w:cs="Times New Roman"/>
          <w:kern w:val="2"/>
          <w:lang w:eastAsia="zh-CN" w:bidi="ar-SA"/>
        </w:rPr>
        <w:t xml:space="preserve">1 </w:t>
      </w:r>
      <w:r>
        <w:rPr>
          <w:rFonts w:ascii="Times New Roman" w:eastAsia="宋体" w:hAnsi="Times New Roman" w:cs="Times New Roman" w:hint="eastAsia"/>
          <w:kern w:val="2"/>
          <w:lang w:eastAsia="zh-CN" w:bidi="ar-SA"/>
        </w:rPr>
        <w:t>直流开关电源</w:t>
      </w:r>
      <w:r>
        <w:rPr>
          <w:rFonts w:ascii="Times New Roman" w:eastAsia="宋体" w:hAnsi="Times New Roman" w:cs="Times New Roman"/>
          <w:kern w:val="2"/>
          <w:lang w:eastAsia="zh-CN" w:bidi="ar-SA"/>
        </w:rPr>
        <w:t>框图</w:t>
      </w:r>
    </w:p>
    <w:p w14:paraId="2994FDD4" w14:textId="77777777" w:rsidR="009B29B7" w:rsidRDefault="009B29B7" w:rsidP="009B29B7">
      <w:pPr>
        <w:spacing w:line="360" w:lineRule="auto"/>
        <w:ind w:firstLineChars="100" w:firstLine="240"/>
        <w:jc w:val="left"/>
        <w:rPr>
          <w:rFonts w:ascii="Times New Roman" w:eastAsia="宋体" w:hAnsi="Times New Roman" w:cs="Times New Roman"/>
          <w:kern w:val="1"/>
          <w:sz w:val="24"/>
          <w:szCs w:val="24"/>
          <w:lang w:bidi="hi-IN"/>
        </w:rPr>
      </w:pPr>
      <w:r>
        <w:rPr>
          <w:rFonts w:ascii="Times New Roman" w:eastAsia="宋体" w:hAnsi="Times New Roman" w:cs="Times New Roman"/>
          <w:kern w:val="1"/>
          <w:sz w:val="24"/>
          <w:szCs w:val="24"/>
          <w:lang w:bidi="hi-IN"/>
        </w:rPr>
        <w:t>2</w:t>
      </w:r>
      <w:r>
        <w:rPr>
          <w:rFonts w:ascii="Times New Roman" w:eastAsia="宋体" w:hAnsi="Times New Roman" w:cs="Times New Roman"/>
          <w:kern w:val="1"/>
          <w:sz w:val="24"/>
          <w:szCs w:val="24"/>
          <w:lang w:bidi="hi-IN"/>
        </w:rPr>
        <w:t>）设计基本要求</w:t>
      </w:r>
    </w:p>
    <w:p w14:paraId="53DA8947" w14:textId="77777777" w:rsidR="009B29B7" w:rsidRDefault="009B29B7" w:rsidP="009B29B7">
      <w:pPr>
        <w:pStyle w:val="content"/>
        <w:widowControl/>
        <w:tabs>
          <w:tab w:val="left" w:pos="1260"/>
        </w:tabs>
        <w:suppressAutoHyphens w:val="0"/>
        <w:spacing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lang w:eastAsia="zh-CN"/>
        </w:rPr>
      </w:pPr>
      <w:r>
        <w:rPr>
          <w:rFonts w:ascii="Times New Roman" w:eastAsia="宋体" w:hAnsi="Times New Roman" w:cs="Times New Roman"/>
          <w:sz w:val="24"/>
          <w:lang w:eastAsia="zh-CN"/>
        </w:rPr>
        <w:t>（</w:t>
      </w:r>
      <w:r>
        <w:rPr>
          <w:rFonts w:ascii="Times New Roman" w:eastAsia="宋体" w:hAnsi="Times New Roman" w:cs="Times New Roman"/>
          <w:sz w:val="24"/>
          <w:lang w:eastAsia="zh-CN"/>
        </w:rPr>
        <w:t>1</w:t>
      </w:r>
      <w:r>
        <w:rPr>
          <w:rFonts w:ascii="Times New Roman" w:eastAsia="宋体" w:hAnsi="Times New Roman" w:cs="Times New Roman"/>
          <w:sz w:val="24"/>
          <w:lang w:eastAsia="zh-CN"/>
        </w:rPr>
        <w:t>）输出电压</w:t>
      </w:r>
      <w:r>
        <w:rPr>
          <w:rFonts w:ascii="Times New Roman" w:eastAsia="宋体" w:hAnsi="Times New Roman" w:cs="Times New Roman"/>
          <w:i/>
          <w:iCs/>
          <w:sz w:val="24"/>
          <w:lang w:eastAsia="zh-CN"/>
        </w:rPr>
        <w:t>U</w:t>
      </w:r>
      <w:r>
        <w:rPr>
          <w:rFonts w:ascii="Times New Roman" w:eastAsia="宋体" w:hAnsi="Times New Roman" w:cs="Times New Roman"/>
          <w:sz w:val="24"/>
          <w:vertAlign w:val="subscript"/>
          <w:lang w:eastAsia="zh-CN"/>
        </w:rPr>
        <w:t>O</w:t>
      </w:r>
      <w:r>
        <w:rPr>
          <w:rFonts w:ascii="Times New Roman" w:eastAsia="宋体" w:hAnsi="Times New Roman" w:cs="Times New Roman"/>
          <w:sz w:val="24"/>
          <w:lang w:eastAsia="zh-CN"/>
        </w:rPr>
        <w:t>：</w:t>
      </w:r>
      <w:r>
        <w:rPr>
          <w:rFonts w:ascii="Times New Roman" w:eastAsia="宋体" w:hAnsi="Times New Roman" w:cs="Times New Roman"/>
          <w:sz w:val="24"/>
          <w:lang w:eastAsia="zh-CN"/>
        </w:rPr>
        <w:t>35</w:t>
      </w:r>
      <w:r>
        <w:rPr>
          <w:rFonts w:ascii="Times New Roman" w:eastAsia="宋体" w:hAnsi="Times New Roman" w:cs="Times New Roman" w:hint="eastAsia"/>
          <w:sz w:val="24"/>
          <w:lang w:eastAsia="zh-CN"/>
        </w:rPr>
        <w:t>-40</w:t>
      </w:r>
      <w:r>
        <w:rPr>
          <w:rFonts w:ascii="Times New Roman" w:eastAsia="宋体" w:hAnsi="Times New Roman" w:cs="Times New Roman"/>
          <w:sz w:val="24"/>
          <w:lang w:eastAsia="zh-CN"/>
        </w:rPr>
        <w:t>VDC</w:t>
      </w:r>
      <w:r>
        <w:rPr>
          <w:rFonts w:ascii="Times New Roman" w:eastAsia="宋体" w:hAnsi="Times New Roman" w:cs="Times New Roman" w:hint="eastAsia"/>
          <w:sz w:val="24"/>
          <w:lang w:eastAsia="zh-CN"/>
        </w:rPr>
        <w:t>（按</w:t>
      </w:r>
      <w:r>
        <w:rPr>
          <w:rFonts w:ascii="Times New Roman" w:eastAsia="宋体" w:hAnsi="Times New Roman" w:cs="Times New Roman"/>
          <w:sz w:val="24"/>
          <w:lang w:eastAsia="zh-CN"/>
        </w:rPr>
        <w:t>3</w:t>
      </w:r>
      <w:r>
        <w:rPr>
          <w:rFonts w:ascii="Times New Roman" w:eastAsia="宋体" w:hAnsi="Times New Roman" w:cs="Times New Roman" w:hint="eastAsia"/>
          <w:sz w:val="24"/>
          <w:lang w:eastAsia="zh-CN"/>
        </w:rPr>
        <w:t>6</w:t>
      </w:r>
      <w:r>
        <w:rPr>
          <w:rFonts w:ascii="Times New Roman" w:eastAsia="宋体" w:hAnsi="Times New Roman" w:cs="Times New Roman"/>
          <w:sz w:val="24"/>
          <w:lang w:eastAsia="zh-CN"/>
        </w:rPr>
        <w:t>VDC</w:t>
      </w:r>
      <w:r>
        <w:rPr>
          <w:rFonts w:ascii="Times New Roman" w:eastAsia="宋体" w:hAnsi="Times New Roman" w:cs="Times New Roman" w:hint="eastAsia"/>
          <w:sz w:val="24"/>
          <w:lang w:eastAsia="zh-CN"/>
        </w:rPr>
        <w:t>额定电压设计）</w:t>
      </w:r>
      <w:r>
        <w:rPr>
          <w:rFonts w:ascii="Times New Roman" w:eastAsia="宋体" w:hAnsi="Times New Roman" w:cs="Times New Roman"/>
          <w:sz w:val="24"/>
          <w:lang w:eastAsia="zh-CN"/>
        </w:rPr>
        <w:t>。</w:t>
      </w:r>
    </w:p>
    <w:p w14:paraId="01D14BC7" w14:textId="77777777" w:rsidR="009B29B7" w:rsidRDefault="009B29B7" w:rsidP="009B29B7">
      <w:pPr>
        <w:pStyle w:val="content"/>
        <w:widowControl/>
        <w:tabs>
          <w:tab w:val="left" w:pos="1260"/>
        </w:tabs>
        <w:suppressAutoHyphens w:val="0"/>
        <w:spacing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lang w:eastAsia="zh-CN"/>
        </w:rPr>
      </w:pPr>
      <w:r>
        <w:rPr>
          <w:rFonts w:ascii="Times New Roman" w:eastAsia="宋体" w:hAnsi="Times New Roman" w:cs="Times New Roman"/>
          <w:sz w:val="24"/>
          <w:lang w:eastAsia="zh-CN"/>
        </w:rPr>
        <w:t>（</w:t>
      </w:r>
      <w:r>
        <w:rPr>
          <w:rFonts w:ascii="Times New Roman" w:eastAsia="宋体" w:hAnsi="Times New Roman" w:cs="Times New Roman"/>
          <w:sz w:val="24"/>
          <w:lang w:eastAsia="zh-CN"/>
        </w:rPr>
        <w:t>2</w:t>
      </w:r>
      <w:r>
        <w:rPr>
          <w:rFonts w:ascii="Times New Roman" w:eastAsia="宋体" w:hAnsi="Times New Roman" w:cs="Times New Roman"/>
          <w:sz w:val="24"/>
          <w:lang w:eastAsia="zh-CN"/>
        </w:rPr>
        <w:t>）最大输出电流</w:t>
      </w:r>
      <w:proofErr w:type="spellStart"/>
      <w:r>
        <w:rPr>
          <w:rFonts w:ascii="Times New Roman" w:eastAsia="宋体" w:hAnsi="Times New Roman" w:cs="Times New Roman"/>
          <w:i/>
          <w:iCs/>
          <w:sz w:val="24"/>
          <w:lang w:eastAsia="zh-CN"/>
        </w:rPr>
        <w:t>I</w:t>
      </w:r>
      <w:r>
        <w:rPr>
          <w:rFonts w:ascii="Times New Roman" w:eastAsia="宋体" w:hAnsi="Times New Roman" w:cs="Times New Roman"/>
          <w:sz w:val="24"/>
          <w:vertAlign w:val="subscript"/>
          <w:lang w:eastAsia="zh-CN"/>
        </w:rPr>
        <w:t>Omax</w:t>
      </w:r>
      <w:proofErr w:type="spellEnd"/>
      <w:r>
        <w:rPr>
          <w:rFonts w:ascii="Times New Roman" w:eastAsia="宋体" w:hAnsi="Times New Roman" w:cs="Times New Roman"/>
          <w:sz w:val="24"/>
          <w:lang w:eastAsia="zh-CN"/>
        </w:rPr>
        <w:t>：</w:t>
      </w:r>
      <w:r>
        <w:rPr>
          <w:rFonts w:ascii="Times New Roman" w:eastAsia="宋体" w:hAnsi="Times New Roman" w:cs="Times New Roman" w:hint="eastAsia"/>
          <w:sz w:val="24"/>
          <w:lang w:eastAsia="zh-CN"/>
        </w:rPr>
        <w:t>2</w:t>
      </w:r>
      <w:r>
        <w:rPr>
          <w:rFonts w:ascii="Times New Roman" w:eastAsia="宋体" w:hAnsi="Times New Roman" w:cs="Times New Roman"/>
          <w:sz w:val="24"/>
          <w:lang w:eastAsia="zh-CN"/>
        </w:rPr>
        <w:t>A</w:t>
      </w:r>
      <w:r>
        <w:rPr>
          <w:rFonts w:ascii="Times New Roman" w:eastAsia="宋体" w:hAnsi="Times New Roman" w:cs="Times New Roman" w:hint="eastAsia"/>
          <w:sz w:val="24"/>
          <w:lang w:eastAsia="zh-CN"/>
        </w:rPr>
        <w:t>（实验室提供</w:t>
      </w:r>
      <w:r>
        <w:rPr>
          <w:rFonts w:ascii="Times New Roman" w:eastAsia="宋体" w:hAnsi="Times New Roman" w:cs="Times New Roman" w:hint="eastAsia"/>
          <w:sz w:val="24"/>
          <w:lang w:eastAsia="zh-CN"/>
        </w:rPr>
        <w:t>100</w:t>
      </w:r>
      <w:r>
        <w:rPr>
          <w:rFonts w:ascii="Times New Roman" w:eastAsia="宋体" w:hAnsi="Times New Roman" w:cs="Times New Roman" w:hint="eastAsia"/>
          <w:sz w:val="24"/>
          <w:lang w:eastAsia="zh-CN"/>
        </w:rPr>
        <w:t>Ω滑动变阻器）</w:t>
      </w:r>
      <w:r>
        <w:rPr>
          <w:rFonts w:ascii="Times New Roman" w:eastAsia="宋体" w:hAnsi="Times New Roman" w:cs="Times New Roman"/>
          <w:sz w:val="24"/>
          <w:lang w:eastAsia="zh-CN"/>
        </w:rPr>
        <w:t>。</w:t>
      </w:r>
    </w:p>
    <w:p w14:paraId="5554C2BF" w14:textId="77777777" w:rsidR="009B29B7" w:rsidRDefault="009B29B7" w:rsidP="009B29B7">
      <w:pPr>
        <w:pStyle w:val="content"/>
        <w:widowControl/>
        <w:tabs>
          <w:tab w:val="left" w:pos="1260"/>
        </w:tabs>
        <w:suppressAutoHyphens w:val="0"/>
        <w:spacing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lang w:eastAsia="zh-CN"/>
        </w:rPr>
      </w:pPr>
      <w:r>
        <w:rPr>
          <w:rFonts w:ascii="Times New Roman" w:eastAsia="宋体" w:hAnsi="Times New Roman" w:cs="Times New Roman"/>
          <w:sz w:val="24"/>
          <w:lang w:eastAsia="zh-CN"/>
        </w:rPr>
        <w:t>（</w:t>
      </w:r>
      <w:r>
        <w:rPr>
          <w:rFonts w:ascii="Times New Roman" w:eastAsia="宋体" w:hAnsi="Times New Roman" w:cs="Times New Roman"/>
          <w:sz w:val="24"/>
          <w:lang w:eastAsia="zh-CN"/>
        </w:rPr>
        <w:t>3</w:t>
      </w:r>
      <w:r>
        <w:rPr>
          <w:rFonts w:ascii="Times New Roman" w:eastAsia="宋体" w:hAnsi="Times New Roman" w:cs="Times New Roman"/>
          <w:sz w:val="24"/>
          <w:lang w:eastAsia="zh-CN"/>
        </w:rPr>
        <w:t>）具有电路保护功能</w:t>
      </w:r>
      <w:r>
        <w:rPr>
          <w:rFonts w:ascii="Times New Roman" w:eastAsia="宋体" w:hAnsi="Times New Roman" w:cs="Times New Roman" w:hint="eastAsia"/>
          <w:sz w:val="24"/>
          <w:lang w:eastAsia="zh-CN"/>
        </w:rPr>
        <w:t>（通过</w:t>
      </w:r>
      <w:r>
        <w:rPr>
          <w:rFonts w:ascii="Times New Roman" w:eastAsia="宋体" w:hAnsi="Times New Roman" w:cs="Times New Roman" w:hint="eastAsia"/>
          <w:sz w:val="24"/>
          <w:lang w:eastAsia="zh-CN"/>
        </w:rPr>
        <w:t>AD</w:t>
      </w:r>
      <w:r>
        <w:rPr>
          <w:rFonts w:ascii="Times New Roman" w:eastAsia="宋体" w:hAnsi="Times New Roman" w:cs="Times New Roman" w:hint="eastAsia"/>
          <w:sz w:val="24"/>
          <w:lang w:eastAsia="zh-CN"/>
        </w:rPr>
        <w:t>模块采样软件保护）</w:t>
      </w:r>
      <w:r>
        <w:rPr>
          <w:rFonts w:ascii="Times New Roman" w:eastAsia="宋体" w:hAnsi="Times New Roman" w:cs="Times New Roman"/>
          <w:sz w:val="24"/>
          <w:lang w:eastAsia="zh-CN"/>
        </w:rPr>
        <w:t>。</w:t>
      </w:r>
    </w:p>
    <w:p w14:paraId="2FBFEEBC" w14:textId="77777777" w:rsidR="009B29B7" w:rsidRDefault="009B29B7" w:rsidP="009B29B7">
      <w:pPr>
        <w:pStyle w:val="content"/>
        <w:widowControl/>
        <w:numPr>
          <w:ilvl w:val="0"/>
          <w:numId w:val="39"/>
        </w:numPr>
        <w:tabs>
          <w:tab w:val="left" w:pos="1260"/>
        </w:tabs>
        <w:suppressAutoHyphens w:val="0"/>
        <w:spacing w:line="360" w:lineRule="auto"/>
        <w:jc w:val="left"/>
        <w:rPr>
          <w:rFonts w:ascii="Times New Roman" w:eastAsia="宋体" w:hAnsi="Times New Roman" w:cs="Times New Roman"/>
          <w:sz w:val="24"/>
          <w:lang w:eastAsia="zh-CN"/>
        </w:rPr>
      </w:pPr>
      <w:r>
        <w:rPr>
          <w:rFonts w:ascii="Times New Roman" w:eastAsia="宋体" w:hAnsi="Times New Roman" w:cs="Times New Roman"/>
          <w:sz w:val="24"/>
          <w:lang w:eastAsia="zh-CN"/>
        </w:rPr>
        <w:t>设计加分要求</w:t>
      </w:r>
    </w:p>
    <w:p w14:paraId="71366881" w14:textId="77777777" w:rsidR="009B29B7" w:rsidRDefault="009B29B7" w:rsidP="009B29B7">
      <w:pPr>
        <w:pStyle w:val="content"/>
        <w:widowControl/>
        <w:tabs>
          <w:tab w:val="left" w:pos="1260"/>
        </w:tabs>
        <w:suppressAutoHyphens w:val="0"/>
        <w:spacing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lang w:eastAsia="zh-CN"/>
        </w:rPr>
      </w:pPr>
      <w:r>
        <w:rPr>
          <w:rFonts w:ascii="Times New Roman" w:eastAsia="宋体" w:hAnsi="Times New Roman" w:cs="Times New Roman"/>
          <w:sz w:val="24"/>
          <w:lang w:eastAsia="zh-CN"/>
        </w:rPr>
        <w:t>（</w:t>
      </w:r>
      <w:r>
        <w:rPr>
          <w:rFonts w:ascii="Times New Roman" w:eastAsia="宋体" w:hAnsi="Times New Roman" w:cs="Times New Roman"/>
          <w:sz w:val="24"/>
          <w:lang w:eastAsia="zh-CN"/>
        </w:rPr>
        <w:t>1</w:t>
      </w:r>
      <w:r>
        <w:rPr>
          <w:rFonts w:ascii="Times New Roman" w:eastAsia="宋体" w:hAnsi="Times New Roman" w:cs="Times New Roman"/>
          <w:sz w:val="24"/>
          <w:lang w:eastAsia="zh-CN"/>
        </w:rPr>
        <w:t>）</w:t>
      </w:r>
      <w:r>
        <w:rPr>
          <w:rFonts w:ascii="Times New Roman" w:eastAsia="宋体" w:hAnsi="Times New Roman" w:cs="Times New Roman"/>
          <w:i/>
          <w:iCs/>
          <w:sz w:val="24"/>
          <w:lang w:eastAsia="zh-CN"/>
        </w:rPr>
        <w:t>I</w:t>
      </w:r>
      <w:r>
        <w:rPr>
          <w:rFonts w:ascii="Times New Roman" w:eastAsia="宋体" w:hAnsi="Times New Roman" w:cs="Times New Roman"/>
          <w:sz w:val="24"/>
          <w:vertAlign w:val="subscript"/>
          <w:lang w:eastAsia="zh-CN"/>
        </w:rPr>
        <w:t>O</w:t>
      </w:r>
      <w:r>
        <w:rPr>
          <w:rFonts w:ascii="Times New Roman" w:eastAsia="宋体" w:hAnsi="Times New Roman" w:cs="Times New Roman"/>
          <w:sz w:val="24"/>
          <w:lang w:eastAsia="zh-CN"/>
        </w:rPr>
        <w:t>从</w:t>
      </w:r>
      <w:r>
        <w:rPr>
          <w:rFonts w:ascii="Times New Roman" w:eastAsia="宋体" w:hAnsi="Times New Roman" w:cs="Times New Roman"/>
          <w:sz w:val="24"/>
          <w:lang w:eastAsia="zh-CN"/>
        </w:rPr>
        <w:t>0</w:t>
      </w:r>
      <w:r>
        <w:rPr>
          <w:rFonts w:ascii="Times New Roman" w:eastAsia="宋体" w:hAnsi="Times New Roman" w:cs="Times New Roman"/>
          <w:sz w:val="24"/>
          <w:lang w:eastAsia="zh-CN"/>
        </w:rPr>
        <w:t>变到</w:t>
      </w:r>
      <w:r>
        <w:rPr>
          <w:rFonts w:ascii="Times New Roman" w:eastAsia="宋体" w:hAnsi="Times New Roman" w:cs="Times New Roman" w:hint="eastAsia"/>
          <w:sz w:val="24"/>
          <w:lang w:eastAsia="zh-CN"/>
        </w:rPr>
        <w:t>1</w:t>
      </w:r>
      <w:r>
        <w:rPr>
          <w:rFonts w:ascii="Times New Roman" w:eastAsia="宋体" w:hAnsi="Times New Roman" w:cs="Times New Roman"/>
          <w:sz w:val="24"/>
          <w:lang w:eastAsia="zh-CN"/>
        </w:rPr>
        <w:t>A</w:t>
      </w:r>
      <w:r>
        <w:rPr>
          <w:rFonts w:ascii="Times New Roman" w:eastAsia="宋体" w:hAnsi="Times New Roman" w:cs="Times New Roman"/>
          <w:sz w:val="24"/>
          <w:lang w:eastAsia="zh-CN"/>
        </w:rPr>
        <w:t>时，输出电压</w:t>
      </w:r>
      <w:r>
        <w:rPr>
          <w:rFonts w:ascii="Times New Roman" w:eastAsia="宋体" w:hAnsi="Times New Roman" w:cs="Times New Roman"/>
          <w:i/>
          <w:iCs/>
          <w:sz w:val="24"/>
          <w:lang w:eastAsia="zh-CN"/>
        </w:rPr>
        <w:t>U</w:t>
      </w:r>
      <w:r>
        <w:rPr>
          <w:rFonts w:ascii="Times New Roman" w:eastAsia="宋体" w:hAnsi="Times New Roman" w:cs="Times New Roman"/>
          <w:sz w:val="24"/>
          <w:vertAlign w:val="subscript"/>
          <w:lang w:eastAsia="zh-CN"/>
        </w:rPr>
        <w:t xml:space="preserve">O </w:t>
      </w:r>
      <w:r>
        <w:rPr>
          <w:rFonts w:ascii="Times New Roman" w:eastAsia="宋体" w:hAnsi="Times New Roman" w:cs="Times New Roman"/>
          <w:sz w:val="24"/>
          <w:lang w:eastAsia="zh-CN"/>
        </w:rPr>
        <w:t>波动不超过</w:t>
      </w:r>
      <w:r>
        <w:rPr>
          <w:rFonts w:ascii="Times New Roman" w:eastAsia="宋体" w:hAnsi="Times New Roman" w:cs="Times New Roman"/>
          <w:sz w:val="24"/>
          <w:lang w:eastAsia="zh-CN"/>
        </w:rPr>
        <w:t>±10%</w:t>
      </w:r>
      <w:r>
        <w:rPr>
          <w:rFonts w:ascii="Times New Roman" w:eastAsia="宋体" w:hAnsi="Times New Roman" w:cs="Times New Roman"/>
          <w:sz w:val="24"/>
          <w:lang w:eastAsia="zh-CN"/>
        </w:rPr>
        <w:t>。</w:t>
      </w:r>
    </w:p>
    <w:p w14:paraId="5E622DC4" w14:textId="77752838" w:rsidR="009B29B7" w:rsidRPr="009B29B7" w:rsidRDefault="009B29B7" w:rsidP="009B29B7">
      <w:pPr>
        <w:pStyle w:val="content"/>
        <w:widowControl/>
        <w:tabs>
          <w:tab w:val="left" w:pos="1260"/>
        </w:tabs>
        <w:suppressAutoHyphens w:val="0"/>
        <w:spacing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lang w:eastAsia="zh-CN"/>
        </w:rPr>
      </w:pPr>
      <w:r>
        <w:rPr>
          <w:rFonts w:ascii="Times New Roman" w:eastAsia="宋体" w:hAnsi="Times New Roman" w:cs="Times New Roman"/>
          <w:sz w:val="24"/>
          <w:lang w:eastAsia="zh-CN"/>
        </w:rPr>
        <w:t>（</w:t>
      </w:r>
      <w:r>
        <w:rPr>
          <w:rFonts w:ascii="Times New Roman" w:eastAsia="宋体" w:hAnsi="Times New Roman" w:cs="Times New Roman"/>
          <w:sz w:val="24"/>
          <w:lang w:eastAsia="zh-CN"/>
        </w:rPr>
        <w:t>2</w:t>
      </w:r>
      <w:r>
        <w:rPr>
          <w:rFonts w:ascii="Times New Roman" w:eastAsia="宋体" w:hAnsi="Times New Roman" w:cs="Times New Roman"/>
          <w:sz w:val="24"/>
          <w:lang w:eastAsia="zh-CN"/>
        </w:rPr>
        <w:t>）电源效率</w:t>
      </w:r>
      <w:r>
        <w:rPr>
          <w:rFonts w:ascii="Times New Roman" w:eastAsia="宋体" w:hAnsi="Times New Roman" w:cs="Times New Roman"/>
          <w:position w:val="-10"/>
          <w:sz w:val="24"/>
          <w:lang w:eastAsia="zh-CN"/>
        </w:rPr>
        <w:object w:dxaOrig="179" w:dyaOrig="239" w14:anchorId="6899711D">
          <v:shape id="对象 4" o:spid="_x0000_i1026" type="#_x0000_t75" style="width:9.15pt;height:12.35pt;mso-position-horizontal-relative:page;mso-position-vertical-relative:page" o:ole="">
            <v:fill o:detectmouseclick="t"/>
            <v:imagedata r:id="rId11" o:title=""/>
          </v:shape>
          <o:OLEObject Type="Embed" ProgID="Equation.KSEE3" ShapeID="对象 4" DrawAspect="Content" ObjectID="_1812358113" r:id="rId12">
            <o:FieldCodes>\* MERGEFORMAT</o:FieldCodes>
          </o:OLEObject>
        </w:object>
      </w:r>
      <w:r>
        <w:rPr>
          <w:rFonts w:ascii="Times New Roman" w:eastAsia="宋体" w:hAnsi="Times New Roman" w:cs="Times New Roman"/>
          <w:sz w:val="24"/>
          <w:lang w:eastAsia="zh-CN"/>
        </w:rPr>
        <w:t>≥80%</w:t>
      </w:r>
      <w:r>
        <w:rPr>
          <w:rFonts w:ascii="Times New Roman" w:eastAsia="宋体" w:hAnsi="Times New Roman" w:cs="Times New Roman"/>
          <w:sz w:val="24"/>
          <w:lang w:eastAsia="zh-CN"/>
        </w:rPr>
        <w:t>（</w:t>
      </w:r>
      <w:r>
        <w:rPr>
          <w:rFonts w:ascii="Times New Roman" w:eastAsia="宋体" w:hAnsi="Times New Roman" w:cs="Times New Roman"/>
          <w:i/>
          <w:iCs/>
          <w:sz w:val="24"/>
          <w:lang w:eastAsia="zh-CN"/>
        </w:rPr>
        <w:t>U</w:t>
      </w:r>
      <w:r>
        <w:rPr>
          <w:rFonts w:ascii="Times New Roman" w:eastAsia="宋体" w:hAnsi="Times New Roman" w:cs="Times New Roman"/>
          <w:sz w:val="24"/>
          <w:vertAlign w:val="subscript"/>
          <w:lang w:eastAsia="zh-CN"/>
        </w:rPr>
        <w:t>2</w:t>
      </w:r>
      <w:r>
        <w:rPr>
          <w:rFonts w:ascii="Times New Roman" w:eastAsia="宋体" w:hAnsi="Times New Roman" w:cs="Times New Roman"/>
          <w:sz w:val="24"/>
          <w:lang w:eastAsia="zh-CN"/>
        </w:rPr>
        <w:t>=18VAC,</w:t>
      </w:r>
      <w:r>
        <w:rPr>
          <w:rFonts w:ascii="Times New Roman" w:eastAsia="宋体" w:hAnsi="Times New Roman" w:cs="Times New Roman"/>
          <w:i/>
          <w:iCs/>
          <w:sz w:val="24"/>
          <w:lang w:eastAsia="zh-CN"/>
        </w:rPr>
        <w:t>U</w:t>
      </w:r>
      <w:r>
        <w:rPr>
          <w:rFonts w:ascii="Times New Roman" w:eastAsia="宋体" w:hAnsi="Times New Roman" w:cs="Times New Roman"/>
          <w:sz w:val="24"/>
          <w:vertAlign w:val="subscript"/>
          <w:lang w:eastAsia="zh-CN"/>
        </w:rPr>
        <w:t>O</w:t>
      </w:r>
      <w:r>
        <w:rPr>
          <w:rFonts w:ascii="Times New Roman" w:eastAsia="宋体" w:hAnsi="Times New Roman" w:cs="Times New Roman"/>
          <w:sz w:val="24"/>
          <w:lang w:eastAsia="zh-CN"/>
        </w:rPr>
        <w:t>=3</w:t>
      </w:r>
      <w:r>
        <w:rPr>
          <w:rFonts w:ascii="Times New Roman" w:eastAsia="宋体" w:hAnsi="Times New Roman" w:cs="Times New Roman" w:hint="eastAsia"/>
          <w:sz w:val="24"/>
          <w:lang w:eastAsia="zh-CN"/>
        </w:rPr>
        <w:t>6</w:t>
      </w:r>
      <w:r>
        <w:rPr>
          <w:rFonts w:ascii="Times New Roman" w:eastAsia="宋体" w:hAnsi="Times New Roman" w:cs="Times New Roman"/>
          <w:sz w:val="24"/>
          <w:lang w:eastAsia="zh-CN"/>
        </w:rPr>
        <w:t>VDC,</w:t>
      </w:r>
      <w:r>
        <w:rPr>
          <w:rFonts w:ascii="Times New Roman" w:eastAsia="宋体" w:hAnsi="Times New Roman" w:cs="Times New Roman" w:hint="eastAsia"/>
          <w:i/>
          <w:iCs/>
          <w:sz w:val="24"/>
          <w:lang w:eastAsia="zh-CN"/>
        </w:rPr>
        <w:t xml:space="preserve"> </w:t>
      </w:r>
      <w:r>
        <w:rPr>
          <w:rFonts w:ascii="Times New Roman" w:eastAsia="宋体" w:hAnsi="Times New Roman" w:cs="Times New Roman"/>
          <w:i/>
          <w:iCs/>
          <w:sz w:val="24"/>
          <w:lang w:eastAsia="zh-CN"/>
        </w:rPr>
        <w:t>I</w:t>
      </w:r>
      <w:r>
        <w:rPr>
          <w:rFonts w:ascii="Times New Roman" w:eastAsia="宋体" w:hAnsi="Times New Roman" w:cs="Times New Roman"/>
          <w:sz w:val="24"/>
          <w:vertAlign w:val="subscript"/>
          <w:lang w:eastAsia="zh-CN"/>
        </w:rPr>
        <w:t>O</w:t>
      </w:r>
      <w:r>
        <w:rPr>
          <w:rFonts w:ascii="Times New Roman" w:eastAsia="宋体" w:hAnsi="Times New Roman" w:cs="Times New Roman"/>
          <w:sz w:val="24"/>
          <w:lang w:eastAsia="zh-CN"/>
        </w:rPr>
        <w:t>=</w:t>
      </w:r>
      <w:r>
        <w:rPr>
          <w:rFonts w:ascii="Times New Roman" w:eastAsia="宋体" w:hAnsi="Times New Roman" w:cs="Times New Roman" w:hint="eastAsia"/>
          <w:sz w:val="24"/>
          <w:lang w:eastAsia="zh-CN"/>
        </w:rPr>
        <w:t>1</w:t>
      </w:r>
      <w:r>
        <w:rPr>
          <w:rFonts w:ascii="Times New Roman" w:eastAsia="宋体" w:hAnsi="Times New Roman" w:cs="Times New Roman"/>
          <w:sz w:val="24"/>
          <w:lang w:eastAsia="zh-CN"/>
        </w:rPr>
        <w:t>A</w:t>
      </w:r>
      <w:r>
        <w:rPr>
          <w:rFonts w:ascii="Times New Roman" w:eastAsia="宋体" w:hAnsi="Times New Roman" w:cs="Times New Roman"/>
          <w:sz w:val="24"/>
          <w:lang w:eastAsia="zh-CN"/>
        </w:rPr>
        <w:t>）。</w:t>
      </w:r>
    </w:p>
    <w:p w14:paraId="61F022AF" w14:textId="44733593" w:rsidR="009B29B7" w:rsidRDefault="009B29B7" w:rsidP="009B29B7">
      <w:pPr>
        <w:pStyle w:val="2"/>
        <w:rPr>
          <w:rFonts w:hint="eastAsia"/>
        </w:rPr>
      </w:pPr>
      <w:bookmarkStart w:id="2" w:name="_Toc201744978"/>
      <w:r>
        <w:rPr>
          <w:rFonts w:hint="eastAsia"/>
        </w:rPr>
        <w:t>设计要求</w:t>
      </w:r>
      <w:bookmarkEnd w:id="2"/>
    </w:p>
    <w:p w14:paraId="16A7C756" w14:textId="77777777" w:rsidR="009B29B7" w:rsidRDefault="009B29B7" w:rsidP="009B29B7">
      <w:pPr>
        <w:widowControl w:val="0"/>
        <w:numPr>
          <w:ilvl w:val="0"/>
          <w:numId w:val="37"/>
        </w:numPr>
        <w:spacing w:line="360" w:lineRule="auto"/>
        <w:jc w:val="left"/>
        <w:rPr>
          <w:rFonts w:ascii="Times New Roman" w:eastAsia="宋体" w:hAnsi="Times New Roman" w:cs="Times New Roman"/>
          <w:kern w:val="1"/>
          <w:sz w:val="24"/>
          <w:szCs w:val="24"/>
          <w:lang w:bidi="hi-IN"/>
        </w:rPr>
      </w:pPr>
      <w:r>
        <w:rPr>
          <w:rFonts w:ascii="Times New Roman" w:eastAsia="宋体" w:hAnsi="Times New Roman" w:cs="Times New Roman"/>
          <w:kern w:val="1"/>
          <w:sz w:val="24"/>
          <w:szCs w:val="24"/>
          <w:lang w:bidi="hi-IN"/>
        </w:rPr>
        <w:t>基本要求</w:t>
      </w:r>
    </w:p>
    <w:p w14:paraId="3D96EED5" w14:textId="77777777" w:rsidR="009B29B7" w:rsidRDefault="009B29B7" w:rsidP="009B29B7">
      <w:pPr>
        <w:pStyle w:val="content"/>
        <w:widowControl/>
        <w:numPr>
          <w:ilvl w:val="0"/>
          <w:numId w:val="40"/>
        </w:numPr>
        <w:tabs>
          <w:tab w:val="left" w:pos="1260"/>
        </w:tabs>
        <w:suppressAutoHyphens w:val="0"/>
        <w:spacing w:line="360" w:lineRule="auto"/>
        <w:ind w:leftChars="228" w:left="479"/>
        <w:jc w:val="left"/>
        <w:rPr>
          <w:rFonts w:ascii="宋体" w:eastAsia="宋体" w:hAnsi="宋体" w:cs="宋体" w:hint="eastAsia"/>
          <w:sz w:val="24"/>
          <w:lang w:eastAsia="zh-CN"/>
        </w:rPr>
      </w:pPr>
      <w:r>
        <w:rPr>
          <w:rFonts w:ascii="宋体" w:eastAsia="宋体" w:hAnsi="宋体" w:cs="宋体" w:hint="eastAsia"/>
          <w:sz w:val="24"/>
          <w:lang w:eastAsia="zh-CN"/>
        </w:rPr>
        <w:t xml:space="preserve">采用单片机进行开环PWM升压控制。 </w:t>
      </w:r>
    </w:p>
    <w:p w14:paraId="62552AE2" w14:textId="77777777" w:rsidR="009B29B7" w:rsidRDefault="009B29B7" w:rsidP="009B29B7">
      <w:pPr>
        <w:pStyle w:val="content"/>
        <w:widowControl/>
        <w:tabs>
          <w:tab w:val="left" w:pos="1260"/>
        </w:tabs>
        <w:suppressAutoHyphens w:val="0"/>
        <w:spacing w:line="360" w:lineRule="auto"/>
        <w:ind w:leftChars="228" w:left="479"/>
        <w:jc w:val="left"/>
        <w:rPr>
          <w:rFonts w:ascii="宋体" w:eastAsia="宋体" w:hAnsi="宋体" w:cs="宋体" w:hint="eastAsia"/>
          <w:sz w:val="24"/>
          <w:lang w:eastAsia="zh-CN"/>
        </w:rPr>
      </w:pPr>
      <w:r>
        <w:rPr>
          <w:rFonts w:ascii="宋体" w:eastAsia="宋体" w:hAnsi="宋体" w:cs="宋体" w:hint="eastAsia"/>
          <w:sz w:val="24"/>
          <w:lang w:eastAsia="zh-CN"/>
        </w:rPr>
        <w:t>2）根据题目要求进行方案论证，理论分析与计算，可</w:t>
      </w:r>
      <w:proofErr w:type="gramStart"/>
      <w:r>
        <w:rPr>
          <w:rFonts w:ascii="宋体" w:eastAsia="宋体" w:hAnsi="宋体" w:cs="宋体" w:hint="eastAsia"/>
          <w:sz w:val="24"/>
          <w:lang w:eastAsia="zh-CN"/>
        </w:rPr>
        <w:t>重新或</w:t>
      </w:r>
      <w:proofErr w:type="gramEnd"/>
      <w:r>
        <w:rPr>
          <w:rFonts w:ascii="宋体" w:eastAsia="宋体" w:hAnsi="宋体" w:cs="宋体" w:hint="eastAsia"/>
          <w:sz w:val="24"/>
          <w:lang w:eastAsia="zh-CN"/>
        </w:rPr>
        <w:t>修改参考设计。</w:t>
      </w:r>
    </w:p>
    <w:p w14:paraId="785B0135" w14:textId="77777777" w:rsidR="009B29B7" w:rsidRDefault="009B29B7" w:rsidP="009B29B7">
      <w:pPr>
        <w:spacing w:line="360" w:lineRule="auto"/>
        <w:ind w:firstLineChars="200" w:firstLine="480"/>
        <w:jc w:val="left"/>
        <w:rPr>
          <w:rFonts w:ascii="宋体" w:eastAsia="宋体" w:hAnsi="宋体" w:cs="宋体" w:hint="eastAsia"/>
          <w:kern w:val="1"/>
          <w:sz w:val="24"/>
          <w:lang w:bidi="hi-IN"/>
        </w:rPr>
      </w:pPr>
      <w:r>
        <w:rPr>
          <w:rFonts w:ascii="宋体" w:eastAsia="宋体" w:hAnsi="宋体" w:cs="宋体" w:hint="eastAsia"/>
          <w:kern w:val="1"/>
          <w:sz w:val="24"/>
          <w:szCs w:val="24"/>
          <w:lang w:bidi="hi-IN"/>
        </w:rPr>
        <w:lastRenderedPageBreak/>
        <w:t>3）</w:t>
      </w:r>
      <w:r>
        <w:rPr>
          <w:rFonts w:ascii="宋体" w:eastAsia="宋体" w:hAnsi="宋体" w:cs="宋体" w:hint="eastAsia"/>
          <w:kern w:val="1"/>
          <w:sz w:val="24"/>
          <w:lang w:bidi="hi-IN"/>
        </w:rPr>
        <w:t>用</w:t>
      </w:r>
      <w:proofErr w:type="spellStart"/>
      <w:r>
        <w:rPr>
          <w:rFonts w:ascii="宋体" w:eastAsia="宋体" w:hAnsi="宋体" w:cs="宋体" w:hint="eastAsia"/>
          <w:kern w:val="1"/>
          <w:sz w:val="24"/>
          <w:lang w:bidi="hi-IN"/>
        </w:rPr>
        <w:t>Matlab</w:t>
      </w:r>
      <w:proofErr w:type="spellEnd"/>
      <w:r>
        <w:rPr>
          <w:rFonts w:ascii="宋体" w:eastAsia="宋体" w:hAnsi="宋体" w:cs="宋体" w:hint="eastAsia"/>
          <w:kern w:val="1"/>
          <w:sz w:val="24"/>
          <w:lang w:bidi="hi-IN"/>
        </w:rPr>
        <w:t>等软件进行主电路</w:t>
      </w:r>
      <w:r>
        <w:rPr>
          <w:rFonts w:ascii="宋体" w:hAnsi="宋体" w:cs="宋体" w:hint="eastAsia"/>
          <w:kern w:val="1"/>
          <w:sz w:val="24"/>
          <w:lang w:bidi="hi-IN"/>
        </w:rPr>
        <w:t>原理</w:t>
      </w:r>
      <w:r>
        <w:rPr>
          <w:rFonts w:ascii="宋体" w:eastAsia="宋体" w:hAnsi="宋体" w:cs="宋体" w:hint="eastAsia"/>
          <w:kern w:val="1"/>
          <w:sz w:val="24"/>
          <w:lang w:bidi="hi-IN"/>
        </w:rPr>
        <w:t>仿真</w:t>
      </w:r>
      <w:r>
        <w:rPr>
          <w:rFonts w:ascii="宋体" w:hAnsi="宋体" w:cs="宋体" w:hint="eastAsia"/>
          <w:kern w:val="1"/>
          <w:sz w:val="24"/>
          <w:lang w:bidi="hi-IN"/>
        </w:rPr>
        <w:t>（参考：电气22级电力电子综合设计</w:t>
      </w:r>
      <w:proofErr w:type="spellStart"/>
      <w:r>
        <w:rPr>
          <w:rFonts w:ascii="宋体" w:hAnsi="宋体" w:cs="宋体" w:hint="eastAsia"/>
          <w:kern w:val="1"/>
          <w:sz w:val="24"/>
          <w:lang w:bidi="hi-IN"/>
        </w:rPr>
        <w:t>Matlab</w:t>
      </w:r>
      <w:proofErr w:type="spellEnd"/>
      <w:r>
        <w:rPr>
          <w:rFonts w:ascii="宋体" w:hAnsi="宋体" w:cs="宋体" w:hint="eastAsia"/>
          <w:kern w:val="1"/>
          <w:sz w:val="24"/>
          <w:lang w:bidi="hi-IN"/>
        </w:rPr>
        <w:t>参考仿真模型word版）</w:t>
      </w:r>
      <w:r>
        <w:rPr>
          <w:rFonts w:ascii="宋体" w:eastAsia="宋体" w:hAnsi="宋体" w:cs="宋体" w:hint="eastAsia"/>
          <w:kern w:val="1"/>
          <w:sz w:val="24"/>
          <w:lang w:bidi="hi-IN"/>
        </w:rPr>
        <w:t>。</w:t>
      </w:r>
    </w:p>
    <w:p w14:paraId="564A37AD" w14:textId="77777777" w:rsidR="009B29B7" w:rsidRDefault="009B29B7" w:rsidP="009B29B7">
      <w:pPr>
        <w:widowControl w:val="0"/>
        <w:spacing w:line="360" w:lineRule="auto"/>
        <w:ind w:firstLineChars="200" w:firstLine="480"/>
        <w:jc w:val="left"/>
        <w:rPr>
          <w:rFonts w:ascii="宋体" w:eastAsia="宋体" w:hAnsi="宋体" w:cs="宋体" w:hint="eastAsia"/>
          <w:kern w:val="1"/>
          <w:sz w:val="24"/>
          <w:szCs w:val="24"/>
          <w:lang w:bidi="hi-IN"/>
        </w:rPr>
      </w:pPr>
      <w:r>
        <w:rPr>
          <w:rFonts w:ascii="宋体" w:eastAsia="宋体" w:hAnsi="宋体" w:cs="宋体" w:hint="eastAsia"/>
          <w:kern w:val="1"/>
          <w:sz w:val="24"/>
          <w:szCs w:val="24"/>
          <w:lang w:bidi="hi-IN"/>
        </w:rPr>
        <w:t>4）</w:t>
      </w:r>
      <w:r>
        <w:rPr>
          <w:rFonts w:ascii="宋体" w:eastAsia="宋体" w:hAnsi="宋体" w:cs="宋体" w:hint="eastAsia"/>
          <w:kern w:val="1"/>
          <w:sz w:val="24"/>
          <w:lang w:bidi="hi-IN"/>
        </w:rPr>
        <w:t>原理图及PCB</w:t>
      </w:r>
      <w:proofErr w:type="gramStart"/>
      <w:r>
        <w:rPr>
          <w:rFonts w:ascii="宋体" w:eastAsia="宋体" w:hAnsi="宋体" w:cs="宋体" w:hint="eastAsia"/>
          <w:kern w:val="1"/>
          <w:sz w:val="24"/>
          <w:lang w:bidi="hi-IN"/>
        </w:rPr>
        <w:t>采用立创</w:t>
      </w:r>
      <w:proofErr w:type="gramEnd"/>
      <w:r>
        <w:rPr>
          <w:rFonts w:ascii="宋体" w:eastAsia="宋体" w:hAnsi="宋体" w:cs="宋体" w:hint="eastAsia"/>
          <w:kern w:val="1"/>
          <w:sz w:val="24"/>
          <w:lang w:bidi="hi-IN"/>
        </w:rPr>
        <w:t>EDA软件进行设计，然后申请免费打板，PCB上</w:t>
      </w:r>
      <w:proofErr w:type="gramStart"/>
      <w:r>
        <w:rPr>
          <w:rFonts w:ascii="宋体" w:eastAsia="宋体" w:hAnsi="宋体" w:cs="宋体" w:hint="eastAsia"/>
          <w:kern w:val="1"/>
          <w:sz w:val="24"/>
          <w:lang w:bidi="hi-IN"/>
        </w:rPr>
        <w:t>至少需丝印“</w:t>
      </w:r>
      <w:proofErr w:type="gramEnd"/>
      <w:r>
        <w:rPr>
          <w:rFonts w:ascii="宋体" w:eastAsia="宋体" w:hAnsi="宋体" w:cs="宋体" w:hint="eastAsia"/>
          <w:kern w:val="1"/>
          <w:sz w:val="24"/>
          <w:lang w:bidi="hi-IN"/>
        </w:rPr>
        <w:t>武汉纺织大学</w:t>
      </w:r>
      <w:r>
        <w:rPr>
          <w:rFonts w:ascii="宋体" w:hAnsi="宋体" w:cs="宋体" w:hint="eastAsia"/>
          <w:kern w:val="1"/>
          <w:sz w:val="24"/>
          <w:lang w:bidi="hi-IN"/>
        </w:rPr>
        <w:t>+</w:t>
      </w:r>
      <w:r>
        <w:rPr>
          <w:rFonts w:ascii="宋体" w:eastAsia="宋体" w:hAnsi="宋体" w:cs="宋体" w:hint="eastAsia"/>
          <w:kern w:val="1"/>
          <w:sz w:val="24"/>
          <w:lang w:bidi="hi-IN"/>
        </w:rPr>
        <w:t>电气</w:t>
      </w:r>
      <w:r>
        <w:rPr>
          <w:rFonts w:ascii="宋体" w:hAnsi="宋体" w:cs="宋体" w:hint="eastAsia"/>
          <w:kern w:val="1"/>
          <w:sz w:val="24"/>
          <w:lang w:bidi="hi-IN"/>
        </w:rPr>
        <w:t>1</w:t>
      </w:r>
      <w:r>
        <w:rPr>
          <w:rFonts w:ascii="宋体" w:eastAsia="宋体" w:hAnsi="宋体" w:cs="宋体" w:hint="eastAsia"/>
          <w:kern w:val="1"/>
          <w:sz w:val="24"/>
          <w:lang w:bidi="hi-IN"/>
        </w:rPr>
        <w:t>2</w:t>
      </w:r>
      <w:r>
        <w:rPr>
          <w:rFonts w:ascii="宋体" w:hAnsi="宋体" w:cs="宋体" w:hint="eastAsia"/>
          <w:kern w:val="1"/>
          <w:sz w:val="24"/>
          <w:lang w:bidi="hi-IN"/>
        </w:rPr>
        <w:t>20x班</w:t>
      </w:r>
      <w:r>
        <w:rPr>
          <w:rFonts w:ascii="宋体" w:eastAsia="宋体" w:hAnsi="宋体" w:cs="宋体" w:hint="eastAsia"/>
          <w:kern w:val="1"/>
          <w:sz w:val="24"/>
          <w:lang w:bidi="hi-IN"/>
        </w:rPr>
        <w:t>+“本人姓名”。</w:t>
      </w:r>
    </w:p>
    <w:p w14:paraId="7846D790" w14:textId="77777777" w:rsidR="009B29B7" w:rsidRDefault="009B29B7" w:rsidP="009B29B7">
      <w:pPr>
        <w:widowControl w:val="0"/>
        <w:spacing w:line="360" w:lineRule="auto"/>
        <w:ind w:firstLineChars="200" w:firstLine="480"/>
        <w:jc w:val="left"/>
        <w:rPr>
          <w:rFonts w:ascii="宋体" w:eastAsia="宋体" w:hAnsi="宋体" w:cs="宋体" w:hint="eastAsia"/>
          <w:kern w:val="1"/>
          <w:sz w:val="24"/>
          <w:szCs w:val="24"/>
          <w:lang w:bidi="hi-IN"/>
        </w:rPr>
      </w:pPr>
      <w:r>
        <w:rPr>
          <w:rFonts w:ascii="宋体" w:eastAsia="宋体" w:hAnsi="宋体" w:cs="宋体" w:hint="eastAsia"/>
          <w:kern w:val="1"/>
          <w:sz w:val="24"/>
          <w:szCs w:val="24"/>
          <w:lang w:bidi="hi-IN"/>
        </w:rPr>
        <w:t>5）电源电路焊接、调试，并达到参数要求。</w:t>
      </w:r>
    </w:p>
    <w:p w14:paraId="50C8A8D8" w14:textId="77777777" w:rsidR="009B29B7" w:rsidRDefault="009B29B7" w:rsidP="009B29B7">
      <w:pPr>
        <w:widowControl w:val="0"/>
        <w:spacing w:line="360" w:lineRule="auto"/>
        <w:ind w:firstLineChars="200" w:firstLine="480"/>
        <w:jc w:val="left"/>
        <w:rPr>
          <w:rFonts w:ascii="宋体" w:eastAsia="宋体" w:hAnsi="宋体" w:cs="宋体" w:hint="eastAsia"/>
          <w:kern w:val="1"/>
          <w:sz w:val="24"/>
          <w:szCs w:val="24"/>
          <w:lang w:bidi="hi-IN"/>
        </w:rPr>
      </w:pPr>
      <w:r>
        <w:rPr>
          <w:rFonts w:ascii="宋体" w:hAnsi="宋体" w:cs="宋体" w:hint="eastAsia"/>
          <w:kern w:val="1"/>
          <w:sz w:val="24"/>
          <w:szCs w:val="24"/>
          <w:lang w:bidi="hi-IN"/>
        </w:rPr>
        <w:t>6）</w:t>
      </w:r>
      <w:r>
        <w:rPr>
          <w:rFonts w:ascii="宋体" w:eastAsia="宋体" w:hAnsi="宋体" w:cs="宋体" w:hint="eastAsia"/>
          <w:kern w:val="1"/>
          <w:sz w:val="24"/>
          <w:szCs w:val="24"/>
          <w:lang w:bidi="hi-IN"/>
        </w:rPr>
        <w:t>撰写设计报告。</w:t>
      </w:r>
    </w:p>
    <w:p w14:paraId="229058B4" w14:textId="77777777" w:rsidR="009B29B7" w:rsidRPr="009B29B7" w:rsidRDefault="009B29B7" w:rsidP="009B29B7">
      <w:pPr>
        <w:pStyle w:val="0"/>
        <w:ind w:firstLine="480"/>
      </w:pPr>
    </w:p>
    <w:p w14:paraId="55010FDA" w14:textId="5F1B228E" w:rsidR="009B29B7" w:rsidRDefault="009B29B7" w:rsidP="009B29B7">
      <w:pPr>
        <w:pStyle w:val="1"/>
        <w:rPr>
          <w:rFonts w:hint="eastAsia"/>
        </w:rPr>
      </w:pPr>
      <w:bookmarkStart w:id="3" w:name="_Toc201744979"/>
      <w:r>
        <w:rPr>
          <w:rFonts w:hint="eastAsia"/>
        </w:rPr>
        <w:t>系统硬件设计</w:t>
      </w:r>
      <w:bookmarkEnd w:id="3"/>
    </w:p>
    <w:p w14:paraId="3FA84F97" w14:textId="320C19EE" w:rsidR="009B29B7" w:rsidRDefault="009B29B7" w:rsidP="009B29B7">
      <w:pPr>
        <w:pStyle w:val="2"/>
        <w:rPr>
          <w:rFonts w:hint="eastAsia"/>
        </w:rPr>
      </w:pPr>
      <w:bookmarkStart w:id="4" w:name="_Toc201744980"/>
      <w:r>
        <w:rPr>
          <w:rFonts w:hint="eastAsia"/>
        </w:rPr>
        <w:t>电源板设计</w:t>
      </w:r>
      <w:bookmarkEnd w:id="4"/>
    </w:p>
    <w:p w14:paraId="4248D2DA" w14:textId="788A7AA6" w:rsidR="00694A8B" w:rsidRPr="00694A8B" w:rsidRDefault="00694A8B" w:rsidP="00694A8B">
      <w:pPr>
        <w:pStyle w:val="3"/>
        <w:rPr>
          <w:rFonts w:hint="eastAsia"/>
        </w:rPr>
      </w:pPr>
      <w:bookmarkStart w:id="5" w:name="_Toc201744981"/>
      <w:r>
        <w:rPr>
          <w:rFonts w:hint="eastAsia"/>
        </w:rPr>
        <w:t>Boost电路设计</w:t>
      </w:r>
      <w:bookmarkEnd w:id="5"/>
    </w:p>
    <w:p w14:paraId="40919012" w14:textId="196ABED5" w:rsidR="00694A8B" w:rsidRDefault="00694A8B" w:rsidP="00694A8B">
      <w:pPr>
        <w:pStyle w:val="0"/>
        <w:ind w:firstLine="480"/>
      </w:pPr>
      <w:r>
        <w:rPr>
          <w:rFonts w:hint="eastAsia"/>
        </w:rPr>
        <w:t>本次设计要求需要设计的电源板中升压斩波电路</w:t>
      </w:r>
      <w:r>
        <w:rPr>
          <w:rFonts w:hint="eastAsia"/>
        </w:rPr>
        <w:t>(boost)</w:t>
      </w:r>
      <w:r>
        <w:rPr>
          <w:rFonts w:hint="eastAsia"/>
        </w:rPr>
        <w:t>，采样电路和栅极驱动电路。</w:t>
      </w:r>
    </w:p>
    <w:p w14:paraId="4417B0B3" w14:textId="77777777" w:rsidR="00694A8B" w:rsidRDefault="00694A8B" w:rsidP="00694A8B">
      <w:pPr>
        <w:pStyle w:val="0"/>
        <w:keepNext/>
        <w:spacing w:line="240" w:lineRule="auto"/>
        <w:ind w:firstLine="480"/>
        <w:jc w:val="center"/>
      </w:pPr>
      <w:r w:rsidRPr="00694A8B">
        <w:rPr>
          <w:noProof/>
        </w:rPr>
        <w:drawing>
          <wp:inline distT="0" distB="0" distL="0" distR="0" wp14:anchorId="3DFE1C65" wp14:editId="31CB1F67">
            <wp:extent cx="5278120" cy="1571625"/>
            <wp:effectExtent l="0" t="0" r="0" b="9525"/>
            <wp:docPr id="641327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3275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81F3" w14:textId="1598E24E" w:rsidR="00694A8B" w:rsidRDefault="00694A8B" w:rsidP="00694A8B">
      <w:pPr>
        <w:pStyle w:val="af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72067">
        <w:rPr>
          <w:noProof/>
        </w:rPr>
        <w:t>1</w:t>
      </w:r>
      <w:r>
        <w:fldChar w:fldCharType="end"/>
      </w:r>
      <w:r>
        <w:rPr>
          <w:rFonts w:hint="eastAsia"/>
        </w:rPr>
        <w:t xml:space="preserve"> Boost</w:t>
      </w:r>
      <w:r>
        <w:rPr>
          <w:rFonts w:hint="eastAsia"/>
        </w:rPr>
        <w:t>电路设计</w:t>
      </w:r>
    </w:p>
    <w:p w14:paraId="5DE65215" w14:textId="3B11EDB7" w:rsidR="00694A8B" w:rsidRDefault="00694A8B" w:rsidP="00694A8B">
      <w:pPr>
        <w:pStyle w:val="0"/>
        <w:ind w:firstLine="480"/>
      </w:pPr>
      <w:r>
        <w:rPr>
          <w:rFonts w:hint="eastAsia"/>
        </w:rPr>
        <w:t>输入</w:t>
      </w:r>
      <w:r>
        <w:rPr>
          <w:rFonts w:hint="eastAsia"/>
        </w:rPr>
        <w:t>18V</w:t>
      </w:r>
      <w:r>
        <w:rPr>
          <w:rFonts w:hint="eastAsia"/>
        </w:rPr>
        <w:t>的交流电后经过整流桥整流，然后经过典型的升压斩波电路拓扑进行升压，并配备有电流采样电阻，滤波电容以及各种测试点。</w:t>
      </w:r>
    </w:p>
    <w:p w14:paraId="64FC4982" w14:textId="07B1D93E" w:rsidR="00694A8B" w:rsidRDefault="00694A8B" w:rsidP="00694A8B">
      <w:pPr>
        <w:pStyle w:val="3"/>
        <w:rPr>
          <w:rFonts w:hint="eastAsia"/>
        </w:rPr>
      </w:pPr>
      <w:bookmarkStart w:id="6" w:name="_Toc201744982"/>
      <w:r>
        <w:rPr>
          <w:rFonts w:hint="eastAsia"/>
        </w:rPr>
        <w:t>采样电路设计</w:t>
      </w:r>
      <w:bookmarkEnd w:id="6"/>
    </w:p>
    <w:p w14:paraId="727E1146" w14:textId="6EB928AB" w:rsidR="00483F78" w:rsidRDefault="00694A8B" w:rsidP="00483F78">
      <w:pPr>
        <w:pStyle w:val="0"/>
        <w:ind w:firstLine="480"/>
      </w:pPr>
      <w:r>
        <w:rPr>
          <w:rFonts w:hint="eastAsia"/>
        </w:rPr>
        <w:t>采样电路首先经过一个</w:t>
      </w:r>
      <w:r w:rsidRPr="00694A8B">
        <w:t>ADC</w:t>
      </w:r>
      <w:r w:rsidRPr="00694A8B">
        <w:t>采样前级的电压跟随器（</w:t>
      </w:r>
      <w:r w:rsidRPr="00694A8B">
        <w:t>Buffer</w:t>
      </w:r>
      <w:r w:rsidRPr="00694A8B">
        <w:t>）</w:t>
      </w:r>
      <w:r>
        <w:rPr>
          <w:rFonts w:hint="eastAsia"/>
        </w:rPr>
        <w:t>，使用了一个运算放大器</w:t>
      </w:r>
      <w:r>
        <w:rPr>
          <w:rFonts w:hint="eastAsia"/>
        </w:rPr>
        <w:t>LM358</w:t>
      </w:r>
      <w:r>
        <w:rPr>
          <w:rFonts w:hint="eastAsia"/>
        </w:rPr>
        <w:t>，输入信号首先经过了一个</w:t>
      </w:r>
      <m:oMath>
        <m:r>
          <w:rPr>
            <w:rFonts w:ascii="Cambria Math" w:hAnsi="Cambria Math" w:hint="eastAsia"/>
          </w:rPr>
          <m:t>10k</m:t>
        </m:r>
        <m:r>
          <m:rPr>
            <m:sty m:val="p"/>
          </m:rPr>
          <w:rPr>
            <w:rFonts w:ascii="Cambria Math" w:hAnsi="Cambria Math"/>
          </w:rPr>
          <m:t>Ω</m:t>
        </m:r>
      </m:oMath>
      <w:r>
        <w:rPr>
          <w:rFonts w:hint="eastAsia"/>
        </w:rPr>
        <w:t>的</w:t>
      </w:r>
      <w:r w:rsidR="00483F78">
        <w:rPr>
          <w:rFonts w:hint="eastAsia"/>
        </w:rPr>
        <w:t>限流电阻，它同时可以抑制输入突变对后级的影响，与电容形成</w:t>
      </w:r>
      <w:r w:rsidR="00483F78">
        <w:rPr>
          <w:rFonts w:hint="eastAsia"/>
        </w:rPr>
        <w:t>RC</w:t>
      </w:r>
      <w:r w:rsidR="00483F78">
        <w:rPr>
          <w:rFonts w:hint="eastAsia"/>
        </w:rPr>
        <w:t>低通滤波器。经过计算，可以抑制输入噪声</w:t>
      </w:r>
    </w:p>
    <w:p w14:paraId="6077B979" w14:textId="104432AE" w:rsidR="00483F78" w:rsidRDefault="00483F78" w:rsidP="00483F78">
      <w:pPr>
        <w:pStyle w:val="AMDisplayEquation"/>
        <w:spacing w:line="240" w:lineRule="auto"/>
      </w:pPr>
      <w:r>
        <w:tab/>
      </w:r>
      <w:r w:rsidRPr="00483F78">
        <w:rPr>
          <w:position w:val="-26"/>
        </w:rPr>
        <w:object w:dxaOrig="3078" w:dyaOrig="655" w14:anchorId="3787031A">
          <v:shape id="_x0000_i1027" type="#_x0000_t75" style="width:153.65pt;height:32.8pt" o:ole="">
            <v:imagedata r:id="rId14" o:title=""/>
          </v:shape>
          <o:OLEObject Type="Embed" ProgID="Equation.AxMath" ShapeID="_x0000_i1027" DrawAspect="Content" ObjectID="_1812358114" r:id="rId15"/>
        </w:object>
      </w:r>
    </w:p>
    <w:p w14:paraId="1FE83444" w14:textId="5D8CB3A2" w:rsidR="00483F78" w:rsidRDefault="00483F78" w:rsidP="00483F78">
      <w:pPr>
        <w:pStyle w:val="0"/>
        <w:ind w:firstLine="480"/>
      </w:pPr>
      <w:r>
        <w:rPr>
          <w:rFonts w:hint="eastAsia"/>
        </w:rPr>
        <w:lastRenderedPageBreak/>
        <w:t>的噪声。并且被配有一个快速二极管，用于钳位，当电压超过</w:t>
      </w:r>
      <w:r>
        <w:rPr>
          <w:rFonts w:hint="eastAsia"/>
        </w:rPr>
        <w:t>5V</w:t>
      </w:r>
      <w:r>
        <w:rPr>
          <w:rFonts w:hint="eastAsia"/>
        </w:rPr>
        <w:t>的时候保护信号输入端。随后信号到达运放，运放在这里配置为电压跟随器，输出电压紧跟随输入电压，提供低输出阻抗。</w:t>
      </w:r>
    </w:p>
    <w:p w14:paraId="4431172D" w14:textId="53D6BE09" w:rsidR="00F56AAD" w:rsidRDefault="00F56AAD" w:rsidP="00483F78">
      <w:pPr>
        <w:pStyle w:val="0"/>
        <w:ind w:firstLine="480"/>
      </w:pPr>
      <w:r>
        <w:rPr>
          <w:rFonts w:hint="eastAsia"/>
        </w:rPr>
        <w:t>前级具体功能汇总由下表给出</w:t>
      </w:r>
    </w:p>
    <w:p w14:paraId="2A03207A" w14:textId="77777777" w:rsidR="00F56AAD" w:rsidRDefault="00F56AAD" w:rsidP="00483F78">
      <w:pPr>
        <w:pStyle w:val="0"/>
        <w:ind w:firstLine="480"/>
      </w:pPr>
    </w:p>
    <w:p w14:paraId="1A9FEA03" w14:textId="3CEE8EAC" w:rsidR="00F56AAD" w:rsidRDefault="00F56AAD" w:rsidP="00F56AAD">
      <w:pPr>
        <w:pStyle w:val="af7"/>
        <w:keepNext/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72067">
        <w:rPr>
          <w:noProof/>
        </w:rPr>
        <w:t>1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前级设计</w:t>
      </w:r>
    </w:p>
    <w:tbl>
      <w:tblPr>
        <w:tblStyle w:val="a7"/>
        <w:tblW w:w="5000" w:type="pct"/>
        <w:tblLook w:val="04A0" w:firstRow="1" w:lastRow="0" w:firstColumn="1" w:lastColumn="0" w:noHBand="0" w:noVBand="1"/>
      </w:tblPr>
      <w:tblGrid>
        <w:gridCol w:w="697"/>
        <w:gridCol w:w="7605"/>
      </w:tblGrid>
      <w:tr w:rsidR="00483F78" w:rsidRPr="00483F78" w14:paraId="2C580AE6" w14:textId="77777777" w:rsidTr="00F56AAD">
        <w:trPr>
          <w:trHeight w:val="420"/>
        </w:trPr>
        <w:tc>
          <w:tcPr>
            <w:tcW w:w="420" w:type="pct"/>
            <w:hideMark/>
          </w:tcPr>
          <w:p w14:paraId="7E0DBCAF" w14:textId="77777777" w:rsidR="00483F78" w:rsidRPr="00483F78" w:rsidRDefault="00483F78" w:rsidP="00483F78">
            <w:pPr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</w:pPr>
            <w:r w:rsidRPr="00483F78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原因</w:t>
            </w:r>
          </w:p>
        </w:tc>
        <w:tc>
          <w:tcPr>
            <w:tcW w:w="4580" w:type="pct"/>
            <w:hideMark/>
          </w:tcPr>
          <w:p w14:paraId="700C8BB1" w14:textId="77777777" w:rsidR="00483F78" w:rsidRPr="00483F78" w:rsidRDefault="00483F78" w:rsidP="00483F78">
            <w:pPr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</w:pPr>
            <w:r w:rsidRPr="00483F78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描述</w:t>
            </w:r>
          </w:p>
        </w:tc>
      </w:tr>
      <w:tr w:rsidR="00483F78" w:rsidRPr="00483F78" w14:paraId="6942179B" w14:textId="77777777" w:rsidTr="00F56AAD">
        <w:trPr>
          <w:trHeight w:val="402"/>
        </w:trPr>
        <w:tc>
          <w:tcPr>
            <w:tcW w:w="420" w:type="pct"/>
            <w:hideMark/>
          </w:tcPr>
          <w:p w14:paraId="48A6EE4C" w14:textId="77777777" w:rsidR="00483F78" w:rsidRPr="00483F78" w:rsidRDefault="00483F78" w:rsidP="00483F78">
            <w:pPr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</w:pPr>
            <w:r w:rsidRPr="00483F78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降低信号源阻抗</w:t>
            </w:r>
          </w:p>
        </w:tc>
        <w:tc>
          <w:tcPr>
            <w:tcW w:w="4580" w:type="pct"/>
            <w:hideMark/>
          </w:tcPr>
          <w:p w14:paraId="4710C428" w14:textId="77777777" w:rsidR="00483F78" w:rsidRPr="00483F78" w:rsidRDefault="00483F78" w:rsidP="00483F78">
            <w:pPr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</w:pPr>
            <w:r w:rsidRPr="00483F78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ADC</w:t>
            </w:r>
            <w:r w:rsidRPr="00483F78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输入通常具有较高的输入阻抗和较低的采样电容。如果信号源阻抗太高</w:t>
            </w:r>
            <w:r w:rsidRPr="00483F78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,</w:t>
            </w:r>
            <w:r w:rsidRPr="00483F78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会导致</w:t>
            </w:r>
            <w:r w:rsidRPr="00483F78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ADC</w:t>
            </w:r>
            <w:r w:rsidRPr="00483F78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采样电容无法及时充电</w:t>
            </w:r>
            <w:r w:rsidRPr="00483F78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,</w:t>
            </w:r>
            <w:r w:rsidRPr="00483F78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影响精度。电压跟随器具有极高的输入阻抗和极低的输出阻抗</w:t>
            </w:r>
            <w:r w:rsidRPr="00483F78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,</w:t>
            </w:r>
            <w:r w:rsidRPr="00483F78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能驱动</w:t>
            </w:r>
            <w:r w:rsidRPr="00483F78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ADC</w:t>
            </w:r>
            <w:r w:rsidRPr="00483F78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而不引起压降或响应延迟。</w:t>
            </w:r>
          </w:p>
        </w:tc>
      </w:tr>
      <w:tr w:rsidR="00483F78" w:rsidRPr="00483F78" w14:paraId="1325AFE0" w14:textId="77777777" w:rsidTr="00F56AAD">
        <w:trPr>
          <w:trHeight w:val="379"/>
        </w:trPr>
        <w:tc>
          <w:tcPr>
            <w:tcW w:w="420" w:type="pct"/>
            <w:hideMark/>
          </w:tcPr>
          <w:p w14:paraId="279096C9" w14:textId="77777777" w:rsidR="00483F78" w:rsidRPr="00483F78" w:rsidRDefault="00483F78" w:rsidP="00483F78">
            <w:pPr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</w:pPr>
            <w:r w:rsidRPr="00483F78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隔离功能</w:t>
            </w:r>
          </w:p>
        </w:tc>
        <w:tc>
          <w:tcPr>
            <w:tcW w:w="4580" w:type="pct"/>
            <w:hideMark/>
          </w:tcPr>
          <w:p w14:paraId="70F5720F" w14:textId="77777777" w:rsidR="00483F78" w:rsidRPr="00483F78" w:rsidRDefault="00483F78" w:rsidP="00483F78">
            <w:pPr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</w:pPr>
            <w:r w:rsidRPr="00483F78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运放起到隔离作用</w:t>
            </w:r>
            <w:r w:rsidRPr="00483F78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,</w:t>
            </w:r>
            <w:r w:rsidRPr="00483F78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避免</w:t>
            </w:r>
            <w:r w:rsidRPr="00483F78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ADC</w:t>
            </w:r>
            <w:r w:rsidRPr="00483F78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的采样瞬间拉低信号源电压</w:t>
            </w:r>
            <w:r w:rsidRPr="00483F78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,</w:t>
            </w:r>
            <w:r w:rsidRPr="00483F78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防止干扰信号源稳定性。</w:t>
            </w:r>
          </w:p>
        </w:tc>
      </w:tr>
      <w:tr w:rsidR="00483F78" w:rsidRPr="00483F78" w14:paraId="3963D879" w14:textId="77777777" w:rsidTr="00F56AAD">
        <w:trPr>
          <w:trHeight w:val="360"/>
        </w:trPr>
        <w:tc>
          <w:tcPr>
            <w:tcW w:w="420" w:type="pct"/>
            <w:hideMark/>
          </w:tcPr>
          <w:p w14:paraId="27D8D2C2" w14:textId="77777777" w:rsidR="00483F78" w:rsidRPr="00483F78" w:rsidRDefault="00483F78" w:rsidP="00483F78">
            <w:pPr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</w:pPr>
            <w:r w:rsidRPr="00483F78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稳定电压采样</w:t>
            </w:r>
          </w:p>
        </w:tc>
        <w:tc>
          <w:tcPr>
            <w:tcW w:w="4580" w:type="pct"/>
            <w:hideMark/>
          </w:tcPr>
          <w:p w14:paraId="441A20A9" w14:textId="77777777" w:rsidR="00483F78" w:rsidRPr="00483F78" w:rsidRDefault="00483F78" w:rsidP="00483F78">
            <w:pPr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</w:pPr>
            <w:r w:rsidRPr="00483F78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运放输出能力强</w:t>
            </w:r>
            <w:r w:rsidRPr="00483F78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,</w:t>
            </w:r>
            <w:r w:rsidRPr="00483F78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能快速跟随输入变化并驱动</w:t>
            </w:r>
            <w:r w:rsidRPr="00483F78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ADC,</w:t>
            </w:r>
            <w:r w:rsidRPr="00483F78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因此提高采样精度和响应速度。</w:t>
            </w:r>
          </w:p>
        </w:tc>
      </w:tr>
      <w:tr w:rsidR="00483F78" w:rsidRPr="00483F78" w14:paraId="54A21C30" w14:textId="77777777" w:rsidTr="00F56AAD">
        <w:trPr>
          <w:trHeight w:val="379"/>
        </w:trPr>
        <w:tc>
          <w:tcPr>
            <w:tcW w:w="420" w:type="pct"/>
            <w:hideMark/>
          </w:tcPr>
          <w:p w14:paraId="46747512" w14:textId="77777777" w:rsidR="00483F78" w:rsidRPr="00483F78" w:rsidRDefault="00483F78" w:rsidP="00483F78">
            <w:pPr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</w:pPr>
            <w:r w:rsidRPr="00483F78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简单滤波配合</w:t>
            </w:r>
          </w:p>
        </w:tc>
        <w:tc>
          <w:tcPr>
            <w:tcW w:w="4580" w:type="pct"/>
            <w:hideMark/>
          </w:tcPr>
          <w:p w14:paraId="7CBC0894" w14:textId="77777777" w:rsidR="00483F78" w:rsidRPr="00483F78" w:rsidRDefault="00483F78" w:rsidP="00483F78">
            <w:pPr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</w:pPr>
            <w:r w:rsidRPr="00483F78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前级</w:t>
            </w:r>
            <w:r w:rsidRPr="00483F78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RC</w:t>
            </w:r>
            <w:r w:rsidRPr="00483F78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滤波器</w:t>
            </w:r>
            <w:r w:rsidRPr="00483F78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(R7+C7)</w:t>
            </w:r>
            <w:r w:rsidRPr="00483F78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配合电压跟随器</w:t>
            </w:r>
            <w:r w:rsidRPr="00483F78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,</w:t>
            </w:r>
            <w:r w:rsidRPr="00483F78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可有效滤除高频干扰</w:t>
            </w:r>
            <w:r w:rsidRPr="00483F78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,</w:t>
            </w:r>
            <w:r w:rsidRPr="00483F78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而不会因电阻导致压降。</w:t>
            </w:r>
          </w:p>
        </w:tc>
      </w:tr>
      <w:tr w:rsidR="00483F78" w:rsidRPr="00483F78" w14:paraId="48343E0E" w14:textId="77777777" w:rsidTr="00F56AAD">
        <w:trPr>
          <w:trHeight w:val="439"/>
        </w:trPr>
        <w:tc>
          <w:tcPr>
            <w:tcW w:w="420" w:type="pct"/>
            <w:hideMark/>
          </w:tcPr>
          <w:p w14:paraId="6A20322E" w14:textId="77777777" w:rsidR="00483F78" w:rsidRPr="00483F78" w:rsidRDefault="00483F78" w:rsidP="00483F78">
            <w:pPr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</w:pPr>
            <w:r w:rsidRPr="00483F78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过压保护</w:t>
            </w:r>
            <w:r w:rsidRPr="00483F78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(D5)</w:t>
            </w:r>
          </w:p>
        </w:tc>
        <w:tc>
          <w:tcPr>
            <w:tcW w:w="4580" w:type="pct"/>
            <w:hideMark/>
          </w:tcPr>
          <w:p w14:paraId="7031F942" w14:textId="77777777" w:rsidR="00483F78" w:rsidRPr="00483F78" w:rsidRDefault="00483F78" w:rsidP="00483F78">
            <w:pPr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</w:pPr>
            <w:r w:rsidRPr="00483F78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当</w:t>
            </w:r>
            <w:r w:rsidRPr="00483F78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 xml:space="preserve"> UO</w:t>
            </w:r>
            <w:r w:rsidRPr="00483F78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意外高于</w:t>
            </w:r>
            <w:r w:rsidRPr="00483F78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+5V(</w:t>
            </w:r>
            <w:r w:rsidRPr="00483F78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如电感反冲或外部错误信号</w:t>
            </w:r>
            <w:r w:rsidRPr="00483F78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),D5</w:t>
            </w:r>
            <w:r w:rsidRPr="00483F78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导通将电压钳位保护在</w:t>
            </w:r>
            <w:r w:rsidRPr="00483F78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+5V</w:t>
            </w:r>
            <w:r w:rsidRPr="00483F78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附近</w:t>
            </w:r>
            <w:r w:rsidRPr="00483F78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,</w:t>
            </w:r>
            <w:r w:rsidRPr="00483F78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保护</w:t>
            </w:r>
            <w:r w:rsidRPr="00483F78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LM358</w:t>
            </w:r>
            <w:r w:rsidRPr="00483F78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和</w:t>
            </w:r>
            <w:r w:rsidRPr="00483F78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ADC</w:t>
            </w:r>
            <w:r w:rsidRPr="00483F78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输入。</w:t>
            </w:r>
          </w:p>
        </w:tc>
      </w:tr>
    </w:tbl>
    <w:p w14:paraId="5C091734" w14:textId="77777777" w:rsidR="00483F78" w:rsidRDefault="00483F78" w:rsidP="00F56AAD">
      <w:pPr>
        <w:pStyle w:val="0"/>
        <w:spacing w:line="240" w:lineRule="auto"/>
        <w:ind w:firstLine="480"/>
      </w:pPr>
    </w:p>
    <w:p w14:paraId="375F53C0" w14:textId="77777777" w:rsidR="00F56AAD" w:rsidRDefault="00F56AAD" w:rsidP="00F56AAD">
      <w:pPr>
        <w:pStyle w:val="0"/>
        <w:spacing w:line="240" w:lineRule="auto"/>
        <w:ind w:firstLine="480"/>
      </w:pPr>
    </w:p>
    <w:p w14:paraId="5C4E3C30" w14:textId="2D6EB698" w:rsidR="00F56AAD" w:rsidRDefault="00F56AAD" w:rsidP="00F56AAD">
      <w:pPr>
        <w:pStyle w:val="0"/>
        <w:keepNext/>
        <w:spacing w:line="240" w:lineRule="auto"/>
        <w:ind w:firstLine="480"/>
        <w:jc w:val="center"/>
      </w:pPr>
      <w:r w:rsidRPr="00F56AAD">
        <w:rPr>
          <w:noProof/>
        </w:rPr>
        <w:drawing>
          <wp:inline distT="0" distB="0" distL="0" distR="0" wp14:anchorId="0B5FB060" wp14:editId="2D9C4E7E">
            <wp:extent cx="5278120" cy="3239770"/>
            <wp:effectExtent l="0" t="0" r="0" b="0"/>
            <wp:docPr id="956409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4091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3F6CC" w14:textId="5CA3A816" w:rsidR="00F56AAD" w:rsidRDefault="00F56AAD" w:rsidP="00F56AAD">
      <w:pPr>
        <w:pStyle w:val="af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72067">
        <w:rPr>
          <w:noProof/>
        </w:rPr>
        <w:t>2</w:t>
      </w:r>
      <w:r>
        <w:fldChar w:fldCharType="end"/>
      </w:r>
      <w:r>
        <w:rPr>
          <w:rFonts w:hint="eastAsia"/>
        </w:rPr>
        <w:t xml:space="preserve"> ADC</w:t>
      </w:r>
      <w:r>
        <w:rPr>
          <w:rFonts w:hint="eastAsia"/>
        </w:rPr>
        <w:t>采样及其前级</w:t>
      </w:r>
    </w:p>
    <w:p w14:paraId="43CA3559" w14:textId="0A91B62C" w:rsidR="00A95899" w:rsidRDefault="00A95899" w:rsidP="00A95899">
      <w:pPr>
        <w:pStyle w:val="0"/>
        <w:ind w:firstLine="480"/>
      </w:pPr>
      <w:r>
        <w:rPr>
          <w:rFonts w:hint="eastAsia"/>
        </w:rPr>
        <w:lastRenderedPageBreak/>
        <w:t>由于</w:t>
      </w:r>
      <w:r>
        <w:rPr>
          <w:rFonts w:hint="eastAsia"/>
        </w:rPr>
        <w:t>MCU</w:t>
      </w:r>
      <w:r>
        <w:rPr>
          <w:rFonts w:hint="eastAsia"/>
        </w:rPr>
        <w:t>的</w:t>
      </w:r>
      <w:r>
        <w:rPr>
          <w:rFonts w:hint="eastAsia"/>
        </w:rPr>
        <w:t>I/O</w:t>
      </w:r>
      <w:r>
        <w:rPr>
          <w:rFonts w:hint="eastAsia"/>
        </w:rPr>
        <w:t>口推挽能力不够，因此本次采样一颗带有高低侧驱动的</w:t>
      </w:r>
      <w:r>
        <w:rPr>
          <w:rFonts w:hint="eastAsia"/>
        </w:rPr>
        <w:t>IR2104</w:t>
      </w:r>
      <w:r>
        <w:rPr>
          <w:rFonts w:hint="eastAsia"/>
        </w:rPr>
        <w:t>栅极驱动</w:t>
      </w:r>
    </w:p>
    <w:p w14:paraId="41E5054B" w14:textId="77777777" w:rsidR="00A95899" w:rsidRDefault="00A95899" w:rsidP="00A95899">
      <w:pPr>
        <w:pStyle w:val="0"/>
        <w:keepNext/>
        <w:spacing w:line="240" w:lineRule="auto"/>
        <w:ind w:firstLine="480"/>
        <w:jc w:val="center"/>
      </w:pPr>
      <w:r w:rsidRPr="00A95899">
        <w:rPr>
          <w:noProof/>
        </w:rPr>
        <w:drawing>
          <wp:inline distT="0" distB="0" distL="0" distR="0" wp14:anchorId="42595C3E" wp14:editId="1EE4254F">
            <wp:extent cx="5278120" cy="1650365"/>
            <wp:effectExtent l="0" t="0" r="0" b="6985"/>
            <wp:docPr id="13308319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83196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8B617" w14:textId="7564755E" w:rsidR="00A95899" w:rsidRDefault="00A95899" w:rsidP="00A95899">
      <w:pPr>
        <w:pStyle w:val="af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72067">
        <w:rPr>
          <w:noProof/>
        </w:rPr>
        <w:t>3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栅极驱动</w:t>
      </w:r>
    </w:p>
    <w:p w14:paraId="4DF6770D" w14:textId="3AA22D2D" w:rsidR="00CA63E6" w:rsidRDefault="00CA63E6" w:rsidP="00CA63E6">
      <w:pPr>
        <w:pStyle w:val="0"/>
        <w:ind w:firstLine="480"/>
      </w:pPr>
      <w:r>
        <w:rPr>
          <w:rFonts w:hint="eastAsia"/>
        </w:rPr>
        <w:t>该栅极驱动具有</w:t>
      </w:r>
      <w:r>
        <w:rPr>
          <w:rFonts w:hint="eastAsia"/>
        </w:rPr>
        <w:t>UVLO</w:t>
      </w:r>
      <w:r>
        <w:rPr>
          <w:rFonts w:hint="eastAsia"/>
        </w:rPr>
        <w:t>功能，因此在电感的</w:t>
      </w:r>
      <w:r>
        <w:rPr>
          <w:rFonts w:hint="eastAsia"/>
        </w:rPr>
        <w:t>DCM</w:t>
      </w:r>
      <w:r>
        <w:rPr>
          <w:rFonts w:hint="eastAsia"/>
        </w:rPr>
        <w:t>区会导致</w:t>
      </w:r>
      <w:r>
        <w:rPr>
          <w:rFonts w:hint="eastAsia"/>
        </w:rPr>
        <w:t>PWM</w:t>
      </w:r>
      <w:r>
        <w:rPr>
          <w:rFonts w:hint="eastAsia"/>
        </w:rPr>
        <w:t>占空比陡然减小，该现象将在</w:t>
      </w:r>
      <w:proofErr w:type="gramStart"/>
      <w:r>
        <w:rPr>
          <w:rFonts w:hint="eastAsia"/>
        </w:rPr>
        <w:t>第四章做详细</w:t>
      </w:r>
      <w:proofErr w:type="gramEnd"/>
      <w:r>
        <w:rPr>
          <w:rFonts w:hint="eastAsia"/>
        </w:rPr>
        <w:t>说明，该栅极驱动的</w:t>
      </w:r>
      <w:r>
        <w:rPr>
          <w:rFonts w:hint="eastAsia"/>
        </w:rPr>
        <w:t>t_{on/off}(typ.)</w:t>
      </w:r>
      <w:r>
        <w:rPr>
          <w:rFonts w:hint="eastAsia"/>
        </w:rPr>
        <w:t>为</w:t>
      </w:r>
      <w:r>
        <w:rPr>
          <w:rFonts w:hint="eastAsia"/>
        </w:rPr>
        <w:t xml:space="preserve"> 680ns</w:t>
      </w:r>
      <w:r>
        <w:rPr>
          <w:rFonts w:hint="eastAsia"/>
        </w:rPr>
        <w:t>和</w:t>
      </w:r>
      <w:r>
        <w:rPr>
          <w:rFonts w:hint="eastAsia"/>
        </w:rPr>
        <w:t>150ns</w:t>
      </w:r>
      <w:r>
        <w:rPr>
          <w:rFonts w:hint="eastAsia"/>
        </w:rPr>
        <w:t>，加上死区时间</w:t>
      </w:r>
      <w:r>
        <w:rPr>
          <w:rFonts w:hint="eastAsia"/>
        </w:rPr>
        <w:t>520ns</w:t>
      </w:r>
      <w:r>
        <w:rPr>
          <w:rFonts w:hint="eastAsia"/>
        </w:rPr>
        <w:t>，预期的</w:t>
      </w:r>
      <w:r>
        <w:rPr>
          <w:rFonts w:hint="eastAsia"/>
        </w:rPr>
        <w:t>PWM</w:t>
      </w:r>
      <w:r>
        <w:rPr>
          <w:rFonts w:hint="eastAsia"/>
        </w:rPr>
        <w:t>频率</w:t>
      </w:r>
      <w:r w:rsidR="00B5031F">
        <w:rPr>
          <w:rFonts w:hint="eastAsia"/>
        </w:rPr>
        <w:t>上限</w:t>
      </w:r>
      <w:r>
        <w:rPr>
          <w:rFonts w:hint="eastAsia"/>
        </w:rPr>
        <w:t>可以设定为</w:t>
      </w:r>
    </w:p>
    <w:p w14:paraId="4990AF32" w14:textId="6D08EE4E" w:rsidR="00B5031F" w:rsidRDefault="00B5031F" w:rsidP="00B5031F">
      <w:pPr>
        <w:pStyle w:val="AMDisplayEquation"/>
        <w:spacing w:line="240" w:lineRule="auto"/>
      </w:pPr>
      <w:r>
        <w:tab/>
      </w:r>
      <w:r w:rsidRPr="00B5031F">
        <w:rPr>
          <w:position w:val="-27"/>
        </w:rPr>
        <w:object w:dxaOrig="3635" w:dyaOrig="659" w14:anchorId="4D79FC40">
          <v:shape id="_x0000_i1028" type="#_x0000_t75" style="width:182.15pt;height:32.8pt" o:ole="">
            <v:imagedata r:id="rId18" o:title=""/>
          </v:shape>
          <o:OLEObject Type="Embed" ProgID="Equation.AxMath" ShapeID="_x0000_i1028" DrawAspect="Content" ObjectID="_1812358115" r:id="rId19"/>
        </w:object>
      </w:r>
    </w:p>
    <w:p w14:paraId="56CFE145" w14:textId="6B7DF1A5" w:rsidR="00B5031F" w:rsidRDefault="00B5031F" w:rsidP="00B5031F">
      <w:pPr>
        <w:pStyle w:val="0"/>
        <w:ind w:firstLine="480"/>
      </w:pPr>
      <w:r>
        <w:rPr>
          <w:rFonts w:hint="eastAsia"/>
        </w:rPr>
        <w:t>为了流出足够</w:t>
      </w:r>
      <w:proofErr w:type="gramStart"/>
      <w:r>
        <w:rPr>
          <w:rFonts w:hint="eastAsia"/>
        </w:rPr>
        <w:t>的裕度以及</w:t>
      </w:r>
      <w:proofErr w:type="gramEnd"/>
      <w:r>
        <w:rPr>
          <w:rFonts w:hint="eastAsia"/>
        </w:rPr>
        <w:t>根据实际波形质量测试结果最终采用</w:t>
      </w:r>
      <w:r>
        <w:rPr>
          <w:rFonts w:hint="eastAsia"/>
        </w:rPr>
        <w:t>100kHz</w:t>
      </w:r>
      <w:r>
        <w:rPr>
          <w:rFonts w:hint="eastAsia"/>
        </w:rPr>
        <w:t>的</w:t>
      </w:r>
      <w:r>
        <w:rPr>
          <w:rFonts w:hint="eastAsia"/>
        </w:rPr>
        <w:t>PWM</w:t>
      </w:r>
      <w:r>
        <w:rPr>
          <w:rFonts w:hint="eastAsia"/>
        </w:rPr>
        <w:t>频率。</w:t>
      </w:r>
    </w:p>
    <w:p w14:paraId="13C87986" w14:textId="1B4BD236" w:rsidR="004267EC" w:rsidRDefault="00D21063" w:rsidP="00D21063">
      <w:pPr>
        <w:pStyle w:val="3"/>
        <w:rPr>
          <w:rFonts w:hint="eastAsia"/>
        </w:rPr>
      </w:pPr>
      <w:bookmarkStart w:id="7" w:name="_Toc201744983"/>
      <w:r>
        <w:rPr>
          <w:rFonts w:hint="eastAsia"/>
        </w:rPr>
        <w:t>接地与隔离</w:t>
      </w:r>
      <w:bookmarkEnd w:id="7"/>
    </w:p>
    <w:p w14:paraId="50FC05DF" w14:textId="3091EFEF" w:rsidR="00D21063" w:rsidRDefault="00D21063" w:rsidP="00D21063">
      <w:pPr>
        <w:pStyle w:val="0"/>
        <w:keepNext/>
        <w:spacing w:line="240" w:lineRule="auto"/>
        <w:ind w:firstLine="480"/>
        <w:jc w:val="center"/>
      </w:pPr>
      <w:r w:rsidRPr="00D21063">
        <w:rPr>
          <w:noProof/>
        </w:rPr>
        <w:drawing>
          <wp:inline distT="0" distB="0" distL="0" distR="0" wp14:anchorId="2E20511B" wp14:editId="7FB093CC">
            <wp:extent cx="3725838" cy="1283334"/>
            <wp:effectExtent l="0" t="0" r="0" b="0"/>
            <wp:docPr id="3909370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3701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38348" cy="128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CA358" w14:textId="45DBAFDA" w:rsidR="00D21063" w:rsidRDefault="00D21063" w:rsidP="00D21063">
      <w:pPr>
        <w:pStyle w:val="af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72067">
        <w:rPr>
          <w:noProof/>
        </w:rPr>
        <w:t>4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单端接地</w:t>
      </w:r>
    </w:p>
    <w:p w14:paraId="6E019C2D" w14:textId="209F90EA" w:rsidR="00D21063" w:rsidRDefault="00D21063" w:rsidP="00D21063">
      <w:pPr>
        <w:pStyle w:val="0"/>
        <w:ind w:firstLine="480"/>
      </w:pPr>
      <w:r>
        <w:rPr>
          <w:rFonts w:hint="eastAsia"/>
        </w:rPr>
        <w:t>采用</w:t>
      </w:r>
      <w:r>
        <w:rPr>
          <w:rFonts w:hint="eastAsia"/>
        </w:rPr>
        <w:t>0Ohm</w:t>
      </w:r>
      <w:r>
        <w:rPr>
          <w:rFonts w:hint="eastAsia"/>
        </w:rPr>
        <w:t>的电阻对功率地和数字地进行单端桥架，以减小回流路径，将高频噪声，高电流回流的地电流和精密信号回流路径物理隔离，用于改善</w:t>
      </w:r>
      <w:r>
        <w:rPr>
          <w:rFonts w:hint="eastAsia"/>
        </w:rPr>
        <w:t>EMC</w:t>
      </w:r>
      <w:r>
        <w:rPr>
          <w:rFonts w:hint="eastAsia"/>
        </w:rPr>
        <w:t>性能。</w:t>
      </w:r>
    </w:p>
    <w:p w14:paraId="6F03F561" w14:textId="507BFE25" w:rsidR="00D21063" w:rsidRPr="00D21063" w:rsidRDefault="00D21063" w:rsidP="00D21063">
      <w:pPr>
        <w:pStyle w:val="0"/>
        <w:ind w:firstLine="480"/>
      </w:pPr>
      <w:r>
        <w:rPr>
          <w:rFonts w:hint="eastAsia"/>
        </w:rPr>
        <w:t>有的设计此处采用磁</w:t>
      </w:r>
      <w:proofErr w:type="gramStart"/>
      <w:r>
        <w:rPr>
          <w:rFonts w:hint="eastAsia"/>
        </w:rPr>
        <w:t>珠进行</w:t>
      </w:r>
      <w:proofErr w:type="gramEnd"/>
      <w:r>
        <w:rPr>
          <w:rFonts w:hint="eastAsia"/>
        </w:rPr>
        <w:t>隔离，可以提供更优秀的高频阻抗，抑制高频噪声，改善</w:t>
      </w:r>
      <w:r>
        <w:rPr>
          <w:rFonts w:hint="eastAsia"/>
        </w:rPr>
        <w:t>EMI</w:t>
      </w:r>
      <w:r>
        <w:rPr>
          <w:rFonts w:hint="eastAsia"/>
        </w:rPr>
        <w:t>，此处因为成本以及方便调试采用</w:t>
      </w:r>
      <w:r>
        <w:rPr>
          <w:rFonts w:hint="eastAsia"/>
        </w:rPr>
        <w:t>0Ohm</w:t>
      </w:r>
      <w:r>
        <w:rPr>
          <w:rFonts w:hint="eastAsia"/>
        </w:rPr>
        <w:t>进行单端接地。</w:t>
      </w:r>
    </w:p>
    <w:p w14:paraId="0EF1BFE9" w14:textId="56BC18CE" w:rsidR="009B29B7" w:rsidRDefault="009B29B7" w:rsidP="009B29B7">
      <w:pPr>
        <w:pStyle w:val="2"/>
        <w:rPr>
          <w:rFonts w:hint="eastAsia"/>
        </w:rPr>
      </w:pPr>
      <w:bookmarkStart w:id="8" w:name="_Toc201744984"/>
      <w:r>
        <w:rPr>
          <w:rFonts w:hint="eastAsia"/>
        </w:rPr>
        <w:lastRenderedPageBreak/>
        <w:t>控制板设计</w:t>
      </w:r>
      <w:bookmarkEnd w:id="8"/>
    </w:p>
    <w:p w14:paraId="255EAE15" w14:textId="01C03E16" w:rsidR="004267EC" w:rsidRDefault="004267EC" w:rsidP="004267EC">
      <w:pPr>
        <w:pStyle w:val="0"/>
        <w:ind w:firstLine="480"/>
      </w:pPr>
      <w:r>
        <w:rPr>
          <w:rFonts w:hint="eastAsia"/>
        </w:rPr>
        <w:t>本次设计由于涉及</w:t>
      </w:r>
      <w:r>
        <w:rPr>
          <w:rFonts w:hint="eastAsia"/>
        </w:rPr>
        <w:t>ADC</w:t>
      </w:r>
      <w:r>
        <w:rPr>
          <w:rFonts w:hint="eastAsia"/>
        </w:rPr>
        <w:t>采样，各种硬件防护以及闭环控制等，因此需要配备有一个控制单元，采用</w:t>
      </w:r>
      <w:r>
        <w:rPr>
          <w:rFonts w:hint="eastAsia"/>
        </w:rPr>
        <w:t>MCU</w:t>
      </w:r>
      <w:r>
        <w:rPr>
          <w:rFonts w:hint="eastAsia"/>
        </w:rPr>
        <w:t>作为控制，具体型号为</w:t>
      </w:r>
      <w:r w:rsidRPr="004267EC">
        <w:t>STM32F411CEU6</w:t>
      </w:r>
      <w:r>
        <w:rPr>
          <w:rFonts w:hint="eastAsia"/>
        </w:rPr>
        <w:t>，以下为具体的详细设计</w:t>
      </w:r>
      <w:r>
        <w:rPr>
          <w:rFonts w:hint="eastAsia"/>
        </w:rPr>
        <w:t>:</w:t>
      </w:r>
    </w:p>
    <w:p w14:paraId="5CD2FD0C" w14:textId="4F19E3C6" w:rsidR="004267EC" w:rsidRDefault="004267EC" w:rsidP="004267EC">
      <w:pPr>
        <w:pStyle w:val="3"/>
        <w:rPr>
          <w:rFonts w:hint="eastAsia"/>
        </w:rPr>
      </w:pPr>
      <w:bookmarkStart w:id="9" w:name="_Toc201744985"/>
      <w:r>
        <w:rPr>
          <w:rFonts w:hint="eastAsia"/>
        </w:rPr>
        <w:t>电源设计</w:t>
      </w:r>
      <w:bookmarkEnd w:id="9"/>
    </w:p>
    <w:p w14:paraId="6058AB50" w14:textId="6C55C621" w:rsidR="004267EC" w:rsidRDefault="004267EC" w:rsidP="004267EC">
      <w:pPr>
        <w:pStyle w:val="0"/>
        <w:ind w:firstLine="480"/>
      </w:pPr>
      <w:r>
        <w:rPr>
          <w:rFonts w:hint="eastAsia"/>
        </w:rPr>
        <w:t>Boost</w:t>
      </w:r>
      <w:r>
        <w:rPr>
          <w:rFonts w:hint="eastAsia"/>
        </w:rPr>
        <w:t>端为</w:t>
      </w:r>
      <w:r>
        <w:rPr>
          <w:rFonts w:hint="eastAsia"/>
        </w:rPr>
        <w:t>18V</w:t>
      </w:r>
      <w:r>
        <w:rPr>
          <w:rFonts w:hint="eastAsia"/>
        </w:rPr>
        <w:t>整流，首先需要将电压等级降至</w:t>
      </w:r>
      <w:r>
        <w:rPr>
          <w:rFonts w:hint="eastAsia"/>
        </w:rPr>
        <w:t>MCU</w:t>
      </w:r>
      <w:r>
        <w:rPr>
          <w:rFonts w:hint="eastAsia"/>
        </w:rPr>
        <w:t>系统常用的</w:t>
      </w:r>
      <w:r>
        <w:rPr>
          <w:rFonts w:hint="eastAsia"/>
        </w:rPr>
        <w:t>5V</w:t>
      </w:r>
      <w:r>
        <w:rPr>
          <w:rFonts w:hint="eastAsia"/>
        </w:rPr>
        <w:t>供电，由于压差较大，因此采用两级</w:t>
      </w:r>
      <w:r>
        <w:rPr>
          <w:rFonts w:hint="eastAsia"/>
        </w:rPr>
        <w:t>LDO</w:t>
      </w:r>
      <w:r>
        <w:rPr>
          <w:rFonts w:hint="eastAsia"/>
        </w:rPr>
        <w:t>降压，以防止压差过大造成的发热问题</w:t>
      </w:r>
    </w:p>
    <w:p w14:paraId="52ADA901" w14:textId="77777777" w:rsidR="004267EC" w:rsidRDefault="004267EC" w:rsidP="004267EC">
      <w:pPr>
        <w:pStyle w:val="0"/>
        <w:keepNext/>
        <w:spacing w:line="240" w:lineRule="auto"/>
        <w:ind w:firstLine="480"/>
        <w:jc w:val="center"/>
      </w:pPr>
      <w:r w:rsidRPr="004267EC">
        <w:rPr>
          <w:noProof/>
        </w:rPr>
        <w:drawing>
          <wp:inline distT="0" distB="0" distL="0" distR="0" wp14:anchorId="4E9E1078" wp14:editId="2A712435">
            <wp:extent cx="5278120" cy="1749425"/>
            <wp:effectExtent l="0" t="0" r="0" b="3175"/>
            <wp:docPr id="21172013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2013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8650" w14:textId="53669417" w:rsidR="004267EC" w:rsidRPr="004267EC" w:rsidRDefault="004267EC" w:rsidP="004267EC">
      <w:pPr>
        <w:pStyle w:val="af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72067">
        <w:rPr>
          <w:noProof/>
        </w:rPr>
        <w:t>5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两级</w:t>
      </w:r>
      <w:r>
        <w:rPr>
          <w:rFonts w:hint="eastAsia"/>
        </w:rPr>
        <w:t>LDO</w:t>
      </w:r>
      <w:r>
        <w:rPr>
          <w:rFonts w:hint="eastAsia"/>
        </w:rPr>
        <w:t>降压</w:t>
      </w:r>
    </w:p>
    <w:p w14:paraId="720E71D0" w14:textId="67CAB139" w:rsidR="004267EC" w:rsidRDefault="00D21063" w:rsidP="004267EC">
      <w:pPr>
        <w:pStyle w:val="0"/>
        <w:ind w:firstLine="480"/>
      </w:pPr>
      <w:r>
        <w:rPr>
          <w:rFonts w:hint="eastAsia"/>
        </w:rPr>
        <w:t>随后</w:t>
      </w:r>
      <w:r>
        <w:rPr>
          <w:rFonts w:hint="eastAsia"/>
        </w:rPr>
        <w:t>5V</w:t>
      </w:r>
      <w:r>
        <w:rPr>
          <w:rFonts w:hint="eastAsia"/>
        </w:rPr>
        <w:t>系统输入控制板，经过</w:t>
      </w:r>
      <w:r>
        <w:rPr>
          <w:rFonts w:hint="eastAsia"/>
        </w:rPr>
        <w:t>TLV76733</w:t>
      </w:r>
      <w:r>
        <w:rPr>
          <w:rFonts w:hint="eastAsia"/>
        </w:rPr>
        <w:t>单元进行欠压保护，过温</w:t>
      </w:r>
      <w:r>
        <w:rPr>
          <w:rFonts w:hint="eastAsia"/>
        </w:rPr>
        <w:t>/</w:t>
      </w:r>
      <w:r>
        <w:rPr>
          <w:rFonts w:hint="eastAsia"/>
        </w:rPr>
        <w:t>过流保护，并且考虑</w:t>
      </w:r>
      <w:proofErr w:type="gramStart"/>
      <w:r>
        <w:rPr>
          <w:rFonts w:hint="eastAsia"/>
        </w:rPr>
        <w:t>上位由</w:t>
      </w:r>
      <w:proofErr w:type="gramEnd"/>
      <w:r>
        <w:rPr>
          <w:rFonts w:hint="eastAsia"/>
        </w:rPr>
        <w:t>整流桥整流输入可能具有较大的涌流采用一颗</w:t>
      </w:r>
      <w:r>
        <w:rPr>
          <w:rFonts w:hint="eastAsia"/>
        </w:rPr>
        <w:t>TVS</w:t>
      </w:r>
      <w:proofErr w:type="gramStart"/>
      <w:r>
        <w:rPr>
          <w:rFonts w:hint="eastAsia"/>
        </w:rPr>
        <w:t>管防止</w:t>
      </w:r>
      <w:proofErr w:type="gramEnd"/>
      <w:r>
        <w:rPr>
          <w:rFonts w:hint="eastAsia"/>
        </w:rPr>
        <w:t>涌流输入，为</w:t>
      </w:r>
      <w:r>
        <w:rPr>
          <w:rFonts w:hint="eastAsia"/>
        </w:rPr>
        <w:t>MCU</w:t>
      </w:r>
      <w:r>
        <w:rPr>
          <w:rFonts w:hint="eastAsia"/>
        </w:rPr>
        <w:t>系统提供稳定的电平。</w:t>
      </w:r>
    </w:p>
    <w:p w14:paraId="38B35D8F" w14:textId="77777777" w:rsidR="00D21063" w:rsidRDefault="00D21063" w:rsidP="00D21063">
      <w:pPr>
        <w:pStyle w:val="0"/>
        <w:keepNext/>
        <w:spacing w:line="240" w:lineRule="auto"/>
        <w:ind w:firstLine="480"/>
        <w:jc w:val="center"/>
      </w:pPr>
      <w:r w:rsidRPr="00D21063">
        <w:rPr>
          <w:noProof/>
        </w:rPr>
        <w:drawing>
          <wp:inline distT="0" distB="0" distL="0" distR="0" wp14:anchorId="2A9C7E84" wp14:editId="5D33F8D5">
            <wp:extent cx="4510585" cy="1583480"/>
            <wp:effectExtent l="0" t="0" r="4445" b="0"/>
            <wp:docPr id="1030561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56181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19688" cy="158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05AF0" w14:textId="3D8D9F24" w:rsidR="00D21063" w:rsidRDefault="00D21063" w:rsidP="00D21063">
      <w:pPr>
        <w:pStyle w:val="af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72067">
        <w:rPr>
          <w:noProof/>
        </w:rPr>
        <w:t>6</w:t>
      </w:r>
      <w:r>
        <w:fldChar w:fldCharType="end"/>
      </w:r>
      <w:r>
        <w:rPr>
          <w:rFonts w:hint="eastAsia"/>
        </w:rPr>
        <w:t xml:space="preserve"> MCU</w:t>
      </w:r>
      <w:r>
        <w:rPr>
          <w:rFonts w:hint="eastAsia"/>
        </w:rPr>
        <w:t>供电</w:t>
      </w:r>
    </w:p>
    <w:p w14:paraId="2B78CE1D" w14:textId="103E5061" w:rsidR="00D21063" w:rsidRDefault="00D21063" w:rsidP="00D21063">
      <w:pPr>
        <w:pStyle w:val="3"/>
        <w:rPr>
          <w:rFonts w:hint="eastAsia"/>
        </w:rPr>
      </w:pPr>
      <w:bookmarkStart w:id="10" w:name="_Toc201744986"/>
      <w:r>
        <w:rPr>
          <w:rFonts w:hint="eastAsia"/>
        </w:rPr>
        <w:t>复位与时钟</w:t>
      </w:r>
      <w:bookmarkEnd w:id="10"/>
    </w:p>
    <w:p w14:paraId="4F9AD6F7" w14:textId="74FA8C2C" w:rsidR="00D21063" w:rsidRPr="00D21063" w:rsidRDefault="00D21063" w:rsidP="00D21063">
      <w:pPr>
        <w:pStyle w:val="0"/>
        <w:ind w:firstLine="480"/>
      </w:pPr>
      <w:r>
        <w:rPr>
          <w:rFonts w:hint="eastAsia"/>
        </w:rPr>
        <w:t>采用</w:t>
      </w:r>
      <w:r>
        <w:rPr>
          <w:rFonts w:hint="eastAsia"/>
        </w:rPr>
        <w:t>25MHz</w:t>
      </w:r>
      <w:r>
        <w:rPr>
          <w:rFonts w:hint="eastAsia"/>
        </w:rPr>
        <w:t>无源晶振，拨码开关用于配置</w:t>
      </w:r>
      <w:r>
        <w:rPr>
          <w:rFonts w:hint="eastAsia"/>
        </w:rPr>
        <w:t>BOOT</w:t>
      </w:r>
      <w:r>
        <w:rPr>
          <w:rFonts w:hint="eastAsia"/>
        </w:rPr>
        <w:t>模式</w:t>
      </w:r>
    </w:p>
    <w:p w14:paraId="482E4670" w14:textId="77777777" w:rsidR="00D21063" w:rsidRDefault="00D21063" w:rsidP="00D21063">
      <w:pPr>
        <w:pStyle w:val="0"/>
        <w:keepNext/>
        <w:spacing w:line="240" w:lineRule="auto"/>
        <w:ind w:firstLine="480"/>
        <w:jc w:val="center"/>
      </w:pPr>
      <w:r w:rsidRPr="00D21063">
        <w:rPr>
          <w:noProof/>
        </w:rPr>
        <w:lastRenderedPageBreak/>
        <w:drawing>
          <wp:inline distT="0" distB="0" distL="0" distR="0" wp14:anchorId="69885859" wp14:editId="671F9F58">
            <wp:extent cx="4702014" cy="1951630"/>
            <wp:effectExtent l="0" t="0" r="3810" b="0"/>
            <wp:docPr id="1516860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6092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03961" cy="1952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D8524" w14:textId="11573C45" w:rsidR="00D21063" w:rsidRDefault="00D21063" w:rsidP="00D21063">
      <w:pPr>
        <w:pStyle w:val="af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72067">
        <w:rPr>
          <w:noProof/>
        </w:rPr>
        <w:t>7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复位与时钟电路</w:t>
      </w:r>
    </w:p>
    <w:p w14:paraId="210F7904" w14:textId="34026FEA" w:rsidR="00D21063" w:rsidRDefault="00D21063" w:rsidP="00D21063">
      <w:pPr>
        <w:pStyle w:val="3"/>
        <w:rPr>
          <w:rFonts w:hint="eastAsia"/>
        </w:rPr>
      </w:pPr>
      <w:bookmarkStart w:id="11" w:name="_Toc201744987"/>
      <w:r>
        <w:rPr>
          <w:rFonts w:hint="eastAsia"/>
        </w:rPr>
        <w:t>外部接口</w:t>
      </w:r>
      <w:bookmarkEnd w:id="11"/>
    </w:p>
    <w:p w14:paraId="6CBBBBB0" w14:textId="11294749" w:rsidR="00D21063" w:rsidRPr="00D21063" w:rsidRDefault="00D21063" w:rsidP="00D21063">
      <w:pPr>
        <w:pStyle w:val="0"/>
        <w:ind w:firstLine="480"/>
      </w:pPr>
      <w:r>
        <w:rPr>
          <w:rFonts w:hint="eastAsia"/>
        </w:rPr>
        <w:t>该部分和电源板的接口一一对应，使用</w:t>
      </w:r>
      <w:r>
        <w:rPr>
          <w:rFonts w:hint="eastAsia"/>
        </w:rPr>
        <w:t>XH</w:t>
      </w:r>
      <w:r>
        <w:rPr>
          <w:rFonts w:hint="eastAsia"/>
        </w:rPr>
        <w:t>和</w:t>
      </w:r>
      <w:r>
        <w:rPr>
          <w:rFonts w:hint="eastAsia"/>
        </w:rPr>
        <w:t>GH</w:t>
      </w:r>
      <w:r>
        <w:rPr>
          <w:rFonts w:hint="eastAsia"/>
        </w:rPr>
        <w:t>系列的</w:t>
      </w:r>
      <w:r w:rsidR="00801B8D">
        <w:rPr>
          <w:rFonts w:hint="eastAsia"/>
        </w:rPr>
        <w:t>冷压端子进行压接接线，并灌入</w:t>
      </w:r>
      <w:r w:rsidR="00801B8D">
        <w:rPr>
          <w:rFonts w:hint="eastAsia"/>
        </w:rPr>
        <w:t>UV</w:t>
      </w:r>
      <w:proofErr w:type="gramStart"/>
      <w:r w:rsidR="00801B8D">
        <w:rPr>
          <w:rFonts w:hint="eastAsia"/>
        </w:rPr>
        <w:t>胶增加</w:t>
      </w:r>
      <w:proofErr w:type="gramEnd"/>
      <w:r w:rsidR="00801B8D">
        <w:rPr>
          <w:rFonts w:hint="eastAsia"/>
        </w:rPr>
        <w:t>稳定性，接口是</w:t>
      </w:r>
      <w:r w:rsidR="00801B8D">
        <w:rPr>
          <w:rFonts w:hint="eastAsia"/>
        </w:rPr>
        <w:t>ADC</w:t>
      </w:r>
      <w:r w:rsidR="00801B8D">
        <w:rPr>
          <w:rFonts w:hint="eastAsia"/>
        </w:rPr>
        <w:t>采样以及通讯可靠性的前提。</w:t>
      </w:r>
    </w:p>
    <w:p w14:paraId="0808A3B8" w14:textId="2AF0DB64" w:rsidR="00D21063" w:rsidRDefault="00D21063" w:rsidP="00D21063">
      <w:pPr>
        <w:pStyle w:val="0"/>
        <w:spacing w:line="240" w:lineRule="auto"/>
        <w:ind w:firstLine="480"/>
      </w:pPr>
      <w:r w:rsidRPr="00D21063">
        <w:rPr>
          <w:noProof/>
        </w:rPr>
        <w:drawing>
          <wp:inline distT="0" distB="0" distL="0" distR="0" wp14:anchorId="751D45EB" wp14:editId="077C9B8A">
            <wp:extent cx="4688006" cy="1980220"/>
            <wp:effectExtent l="0" t="0" r="0" b="1270"/>
            <wp:docPr id="18028292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8292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91993" cy="198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789E" w14:textId="7A2469A2" w:rsidR="00801B8D" w:rsidRDefault="00801B8D" w:rsidP="00801B8D">
      <w:pPr>
        <w:pStyle w:val="3"/>
        <w:rPr>
          <w:rFonts w:hint="eastAsia"/>
        </w:rPr>
      </w:pPr>
      <w:bookmarkStart w:id="12" w:name="_Toc201744988"/>
      <w:r>
        <w:rPr>
          <w:rFonts w:hint="eastAsia"/>
        </w:rPr>
        <w:t>MCU系统设计</w:t>
      </w:r>
      <w:bookmarkEnd w:id="12"/>
    </w:p>
    <w:p w14:paraId="1F648514" w14:textId="74142A82" w:rsidR="00801B8D" w:rsidRPr="00801B8D" w:rsidRDefault="00801B8D" w:rsidP="00801B8D">
      <w:pPr>
        <w:pStyle w:val="0"/>
        <w:ind w:firstLine="480"/>
      </w:pPr>
      <w:r>
        <w:rPr>
          <w:rFonts w:hint="eastAsia"/>
        </w:rPr>
        <w:t>将上述的电源输入进来，以及时钟</w:t>
      </w:r>
      <w:r>
        <w:rPr>
          <w:rFonts w:hint="eastAsia"/>
        </w:rPr>
        <w:t>.</w:t>
      </w:r>
      <w:r>
        <w:rPr>
          <w:rFonts w:hint="eastAsia"/>
        </w:rPr>
        <w:t>复位电路，连接上外部接口即可完成</w:t>
      </w:r>
      <w:r>
        <w:rPr>
          <w:rFonts w:hint="eastAsia"/>
        </w:rPr>
        <w:t>MCU</w:t>
      </w:r>
      <w:r>
        <w:rPr>
          <w:rFonts w:hint="eastAsia"/>
        </w:rPr>
        <w:t>的系统设计。</w:t>
      </w:r>
    </w:p>
    <w:p w14:paraId="0DC3C3D5" w14:textId="77777777" w:rsidR="00801B8D" w:rsidRDefault="00801B8D" w:rsidP="00801B8D">
      <w:pPr>
        <w:pStyle w:val="0"/>
        <w:keepNext/>
        <w:spacing w:line="240" w:lineRule="auto"/>
        <w:ind w:firstLine="480"/>
        <w:jc w:val="center"/>
      </w:pPr>
      <w:r w:rsidRPr="00801B8D">
        <w:rPr>
          <w:noProof/>
        </w:rPr>
        <w:lastRenderedPageBreak/>
        <w:drawing>
          <wp:inline distT="0" distB="0" distL="0" distR="0" wp14:anchorId="6B34F242" wp14:editId="1FDE641A">
            <wp:extent cx="4626591" cy="3571804"/>
            <wp:effectExtent l="0" t="0" r="3175" b="0"/>
            <wp:docPr id="2003243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24302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31651" cy="357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A4510" w14:textId="0D90C6D3" w:rsidR="00801B8D" w:rsidRDefault="00801B8D" w:rsidP="00801B8D">
      <w:pPr>
        <w:pStyle w:val="af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72067">
        <w:rPr>
          <w:noProof/>
        </w:rPr>
        <w:t>8</w:t>
      </w:r>
      <w:r>
        <w:fldChar w:fldCharType="end"/>
      </w:r>
      <w:r>
        <w:rPr>
          <w:rFonts w:hint="eastAsia"/>
        </w:rPr>
        <w:t xml:space="preserve"> MCU</w:t>
      </w:r>
      <w:r>
        <w:rPr>
          <w:rFonts w:hint="eastAsia"/>
        </w:rPr>
        <w:t>系统设计</w:t>
      </w:r>
    </w:p>
    <w:p w14:paraId="209389B8" w14:textId="081EAA2C" w:rsidR="00801B8D" w:rsidRDefault="00801B8D" w:rsidP="00801B8D">
      <w:pPr>
        <w:pStyle w:val="2"/>
        <w:rPr>
          <w:rFonts w:hint="eastAsia"/>
        </w:rPr>
      </w:pPr>
      <w:bookmarkStart w:id="13" w:name="_Toc201744989"/>
      <w:r>
        <w:rPr>
          <w:rFonts w:hint="eastAsia"/>
        </w:rPr>
        <w:t>PCB-Layout</w:t>
      </w:r>
      <w:bookmarkEnd w:id="13"/>
    </w:p>
    <w:p w14:paraId="2645CBA6" w14:textId="23F9BE4D" w:rsidR="00801B8D" w:rsidRDefault="00801B8D" w:rsidP="00801B8D">
      <w:pPr>
        <w:pStyle w:val="3"/>
        <w:rPr>
          <w:rFonts w:hint="eastAsia"/>
        </w:rPr>
      </w:pPr>
      <w:bookmarkStart w:id="14" w:name="_Toc201744990"/>
      <w:r>
        <w:rPr>
          <w:rFonts w:hint="eastAsia"/>
        </w:rPr>
        <w:t>电源板布局</w:t>
      </w:r>
      <w:bookmarkEnd w:id="14"/>
    </w:p>
    <w:p w14:paraId="3E3EF98D" w14:textId="04A197D5" w:rsidR="006504B6" w:rsidRPr="006504B6" w:rsidRDefault="006504B6" w:rsidP="006504B6">
      <w:pPr>
        <w:pStyle w:val="0"/>
        <w:ind w:firstLine="480"/>
      </w:pPr>
      <w:r>
        <w:rPr>
          <w:rFonts w:hint="eastAsia"/>
        </w:rPr>
        <w:t>电源板</w:t>
      </w:r>
      <w:r>
        <w:rPr>
          <w:rFonts w:hint="eastAsia"/>
        </w:rPr>
        <w:t>Boost</w:t>
      </w:r>
      <w:r>
        <w:rPr>
          <w:rFonts w:hint="eastAsia"/>
        </w:rPr>
        <w:t>部分采用</w:t>
      </w:r>
      <w:r>
        <w:rPr>
          <w:rFonts w:hint="eastAsia"/>
        </w:rPr>
        <w:t>U</w:t>
      </w:r>
      <w:r>
        <w:rPr>
          <w:rFonts w:hint="eastAsia"/>
        </w:rPr>
        <w:t>型布局，栅极驱动尽量靠近</w:t>
      </w:r>
      <w:r>
        <w:rPr>
          <w:rFonts w:hint="eastAsia"/>
        </w:rPr>
        <w:t>SW</w:t>
      </w:r>
      <w:r>
        <w:rPr>
          <w:rFonts w:hint="eastAsia"/>
        </w:rPr>
        <w:t>节点，并且</w:t>
      </w:r>
      <w:r>
        <w:rPr>
          <w:rFonts w:hint="eastAsia"/>
        </w:rPr>
        <w:t>SW</w:t>
      </w:r>
      <w:r>
        <w:rPr>
          <w:rFonts w:hint="eastAsia"/>
        </w:rPr>
        <w:t>节点回路尽量短，数字部分注意和功率部分分开布局，</w:t>
      </w:r>
      <w:r w:rsidR="00150224">
        <w:rPr>
          <w:rFonts w:hint="eastAsia"/>
        </w:rPr>
        <w:t>减小功率部分的各种串扰，功率部分注意表面开窗并走有厚锡，以增大载流能力以及更好的散热效果。</w:t>
      </w:r>
    </w:p>
    <w:p w14:paraId="70128E09" w14:textId="77777777" w:rsidR="00150224" w:rsidRDefault="006504B6" w:rsidP="00150224">
      <w:pPr>
        <w:pStyle w:val="0"/>
        <w:keepNext/>
        <w:spacing w:line="240" w:lineRule="auto"/>
        <w:ind w:firstLine="480"/>
        <w:jc w:val="center"/>
      </w:pPr>
      <w:r w:rsidRPr="006504B6">
        <w:rPr>
          <w:noProof/>
        </w:rPr>
        <w:lastRenderedPageBreak/>
        <w:drawing>
          <wp:inline distT="0" distB="0" distL="0" distR="0" wp14:anchorId="46689151" wp14:editId="001D7645">
            <wp:extent cx="5278120" cy="5067935"/>
            <wp:effectExtent l="0" t="0" r="0" b="0"/>
            <wp:docPr id="812206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0630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252B" w14:textId="42273A96" w:rsidR="006504B6" w:rsidRDefault="00150224" w:rsidP="00150224">
      <w:pPr>
        <w:pStyle w:val="af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72067">
        <w:rPr>
          <w:noProof/>
        </w:rPr>
        <w:t>9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电源板布局</w:t>
      </w:r>
    </w:p>
    <w:p w14:paraId="4526866A" w14:textId="77777777" w:rsidR="00150224" w:rsidRDefault="00150224" w:rsidP="00150224">
      <w:pPr>
        <w:keepNext/>
      </w:pPr>
      <w:r w:rsidRPr="00150224">
        <w:rPr>
          <w:noProof/>
        </w:rPr>
        <w:lastRenderedPageBreak/>
        <w:drawing>
          <wp:inline distT="0" distB="0" distL="0" distR="0" wp14:anchorId="0CC2CFDF" wp14:editId="17013FAE">
            <wp:extent cx="3596185" cy="3341355"/>
            <wp:effectExtent l="0" t="0" r="4445" b="0"/>
            <wp:docPr id="9608419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84190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6374" cy="335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F0FFD" w14:textId="34F6663F" w:rsidR="00150224" w:rsidRDefault="00150224" w:rsidP="00150224">
      <w:pPr>
        <w:pStyle w:val="af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72067">
        <w:rPr>
          <w:noProof/>
        </w:rPr>
        <w:t>10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仿真图</w:t>
      </w:r>
    </w:p>
    <w:p w14:paraId="0FC35E3F" w14:textId="77777777" w:rsidR="00BF71A7" w:rsidRDefault="00BF71A7" w:rsidP="00BF71A7">
      <w:pPr>
        <w:keepNext/>
      </w:pPr>
      <w:r>
        <w:rPr>
          <w:rFonts w:hint="eastAsia"/>
          <w:noProof/>
        </w:rPr>
        <w:drawing>
          <wp:inline distT="0" distB="0" distL="0" distR="0" wp14:anchorId="47E82C84" wp14:editId="31F3C50D">
            <wp:extent cx="5267960" cy="3950970"/>
            <wp:effectExtent l="0" t="0" r="0" b="0"/>
            <wp:docPr id="8005827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95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6FA9E" w14:textId="685D821B" w:rsidR="00BF71A7" w:rsidRPr="00BF71A7" w:rsidRDefault="00BF71A7" w:rsidP="00BF71A7">
      <w:pPr>
        <w:pStyle w:val="af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72067">
        <w:rPr>
          <w:noProof/>
        </w:rPr>
        <w:t>11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实物图</w:t>
      </w:r>
    </w:p>
    <w:p w14:paraId="6F1F9B65" w14:textId="15BAB66D" w:rsidR="00801B8D" w:rsidRDefault="00801B8D" w:rsidP="006D2351">
      <w:pPr>
        <w:pStyle w:val="3"/>
        <w:rPr>
          <w:rFonts w:hint="eastAsia"/>
        </w:rPr>
      </w:pPr>
      <w:bookmarkStart w:id="15" w:name="_Toc201744991"/>
      <w:r>
        <w:rPr>
          <w:rFonts w:hint="eastAsia"/>
        </w:rPr>
        <w:lastRenderedPageBreak/>
        <w:t>控制板布局</w:t>
      </w:r>
      <w:bookmarkEnd w:id="15"/>
    </w:p>
    <w:tbl>
      <w:tblPr>
        <w:tblStyle w:val="af"/>
        <w:tblW w:w="0" w:type="auto"/>
        <w:tblBorders>
          <w:top w:val="none" w:sz="0" w:space="0" w:color="auto"/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4176"/>
        <w:gridCol w:w="4136"/>
      </w:tblGrid>
      <w:tr w:rsidR="0030249F" w14:paraId="219F3061" w14:textId="49873146" w:rsidTr="0030249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15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14:paraId="3D0AF8FE" w14:textId="77777777" w:rsidR="0030249F" w:rsidRDefault="0030249F" w:rsidP="0030249F">
            <w:pPr>
              <w:pStyle w:val="0"/>
              <w:keepNext/>
              <w:spacing w:line="240" w:lineRule="auto"/>
              <w:ind w:firstLineChars="0" w:firstLine="0"/>
              <w:jc w:val="center"/>
            </w:pPr>
            <w:r w:rsidRPr="0030249F">
              <w:rPr>
                <w:noProof/>
              </w:rPr>
              <w:drawing>
                <wp:inline distT="0" distB="0" distL="0" distR="0" wp14:anchorId="5177BE66" wp14:editId="006C79F2">
                  <wp:extent cx="2598882" cy="3466531"/>
                  <wp:effectExtent l="0" t="0" r="0" b="635"/>
                  <wp:docPr id="138425314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4253146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5783" cy="3475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344DF2" w14:textId="4D2E2A66" w:rsidR="00E84AD3" w:rsidRDefault="0030249F" w:rsidP="0030249F">
            <w:pPr>
              <w:pStyle w:val="af7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 xml:space="preserve"> </w:t>
            </w: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图</w:instrText>
            </w:r>
            <w:r>
              <w:rPr>
                <w:rFonts w:hint="eastAsia"/>
              </w:rPr>
              <w:instrText xml:space="preserve"> \* ARABIC</w:instrText>
            </w:r>
            <w:r>
              <w:instrText xml:space="preserve"> </w:instrText>
            </w:r>
            <w:r>
              <w:fldChar w:fldCharType="separate"/>
            </w:r>
            <w:r w:rsidR="00B72067">
              <w:rPr>
                <w:noProof/>
              </w:rPr>
              <w:t>12</w:t>
            </w:r>
            <w:r>
              <w:fldChar w:fldCharType="end"/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正面布局</w:t>
            </w:r>
          </w:p>
        </w:tc>
        <w:tc>
          <w:tcPr>
            <w:tcW w:w="415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14:paraId="60DF8280" w14:textId="77777777" w:rsidR="0030249F" w:rsidRDefault="0030249F" w:rsidP="0030249F">
            <w:pPr>
              <w:pStyle w:val="0"/>
              <w:keepNext/>
              <w:spacing w:line="240" w:lineRule="auto"/>
              <w:ind w:firstLineChars="0" w:firstLine="0"/>
              <w:jc w:val="center"/>
            </w:pPr>
            <w:r w:rsidRPr="0030249F">
              <w:rPr>
                <w:noProof/>
              </w:rPr>
              <w:drawing>
                <wp:inline distT="0" distB="0" distL="0" distR="0" wp14:anchorId="70B8CBF6" wp14:editId="2B8BDDC3">
                  <wp:extent cx="2569331" cy="3439169"/>
                  <wp:effectExtent l="0" t="0" r="2540" b="8890"/>
                  <wp:docPr id="199458917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4589176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4660" cy="3459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7A150E" w14:textId="30CC84D0" w:rsidR="00E84AD3" w:rsidRDefault="0030249F" w:rsidP="0030249F">
            <w:pPr>
              <w:pStyle w:val="af7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 xml:space="preserve"> </w:t>
            </w: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图</w:instrText>
            </w:r>
            <w:r>
              <w:rPr>
                <w:rFonts w:hint="eastAsia"/>
              </w:rPr>
              <w:instrText xml:space="preserve"> \* ARABIC</w:instrText>
            </w:r>
            <w:r>
              <w:instrText xml:space="preserve"> </w:instrText>
            </w:r>
            <w:r>
              <w:fldChar w:fldCharType="separate"/>
            </w:r>
            <w:r w:rsidR="00B72067">
              <w:rPr>
                <w:noProof/>
              </w:rPr>
              <w:t>13</w:t>
            </w:r>
            <w:r>
              <w:fldChar w:fldCharType="end"/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背面局部</w:t>
            </w:r>
          </w:p>
        </w:tc>
      </w:tr>
    </w:tbl>
    <w:p w14:paraId="1C7740E9" w14:textId="77777777" w:rsidR="00BF71A7" w:rsidRPr="00BF71A7" w:rsidRDefault="00BF71A7" w:rsidP="00BF71A7">
      <w:pPr>
        <w:pStyle w:val="0"/>
        <w:ind w:firstLine="480"/>
      </w:pPr>
    </w:p>
    <w:p w14:paraId="436A130F" w14:textId="77777777" w:rsidR="00A7715A" w:rsidRDefault="00A7715A" w:rsidP="00A7715A">
      <w:pPr>
        <w:pStyle w:val="0"/>
        <w:keepNext/>
        <w:spacing w:line="240" w:lineRule="auto"/>
        <w:ind w:firstLine="480"/>
        <w:jc w:val="center"/>
      </w:pPr>
      <w:r>
        <w:rPr>
          <w:noProof/>
        </w:rPr>
        <w:drawing>
          <wp:inline distT="0" distB="0" distL="0" distR="0" wp14:anchorId="4B84449D" wp14:editId="23DB5FB7">
            <wp:extent cx="3623480" cy="2769149"/>
            <wp:effectExtent l="0" t="0" r="0" b="0"/>
            <wp:docPr id="19596182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3871" cy="2784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8A2E7" w14:textId="2A9103F1" w:rsidR="006504B6" w:rsidRPr="006504B6" w:rsidRDefault="00A7715A" w:rsidP="00A7715A">
      <w:pPr>
        <w:pStyle w:val="af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72067">
        <w:rPr>
          <w:noProof/>
        </w:rPr>
        <w:t>14</w:t>
      </w:r>
      <w:r>
        <w:fldChar w:fldCharType="end"/>
      </w:r>
      <w:r>
        <w:t xml:space="preserve"> </w:t>
      </w:r>
      <w:r>
        <w:rPr>
          <w:rFonts w:hint="eastAsia"/>
        </w:rPr>
        <w:t>实物图</w:t>
      </w:r>
    </w:p>
    <w:p w14:paraId="1A46B0F8" w14:textId="2080B752" w:rsidR="009B29B7" w:rsidRDefault="009B29B7" w:rsidP="009B29B7">
      <w:pPr>
        <w:pStyle w:val="1"/>
        <w:rPr>
          <w:rFonts w:hint="eastAsia"/>
        </w:rPr>
      </w:pPr>
      <w:bookmarkStart w:id="16" w:name="_Toc201744992"/>
      <w:r>
        <w:rPr>
          <w:rFonts w:hint="eastAsia"/>
        </w:rPr>
        <w:t>系统软件设计</w:t>
      </w:r>
      <w:bookmarkEnd w:id="16"/>
    </w:p>
    <w:p w14:paraId="6ADCE8A2" w14:textId="68D9FCBC" w:rsidR="004E1A84" w:rsidRDefault="004E1A84" w:rsidP="004E1A84">
      <w:pPr>
        <w:pStyle w:val="2"/>
      </w:pPr>
      <w:bookmarkStart w:id="17" w:name="_Toc201744993"/>
      <w:r>
        <w:rPr>
          <w:rFonts w:hint="eastAsia"/>
        </w:rPr>
        <w:t>仿真建模分析</w:t>
      </w:r>
      <w:bookmarkEnd w:id="17"/>
    </w:p>
    <w:p w14:paraId="55F09D7F" w14:textId="46CEB4FB" w:rsidR="003435F2" w:rsidRDefault="003435F2" w:rsidP="003435F2">
      <w:pPr>
        <w:pStyle w:val="0"/>
        <w:ind w:firstLine="480"/>
      </w:pPr>
      <w:r>
        <w:rPr>
          <w:rFonts w:hint="eastAsia"/>
        </w:rPr>
        <w:t>根据题目参数搭建</w:t>
      </w:r>
      <w:r>
        <w:rPr>
          <w:rFonts w:hint="eastAsia"/>
        </w:rPr>
        <w:t>BOOST</w:t>
      </w:r>
      <w:r>
        <w:rPr>
          <w:rFonts w:hint="eastAsia"/>
        </w:rPr>
        <w:t>电路拓扑</w:t>
      </w:r>
    </w:p>
    <w:p w14:paraId="0C58797C" w14:textId="77777777" w:rsidR="003435F2" w:rsidRDefault="003435F2" w:rsidP="003435F2">
      <w:pPr>
        <w:pStyle w:val="0"/>
        <w:keepNext/>
        <w:spacing w:line="240" w:lineRule="auto"/>
        <w:ind w:firstLine="480"/>
        <w:jc w:val="center"/>
      </w:pPr>
      <w:r w:rsidRPr="003435F2">
        <w:lastRenderedPageBreak/>
        <w:drawing>
          <wp:inline distT="0" distB="0" distL="0" distR="0" wp14:anchorId="7609B33A" wp14:editId="29331F3D">
            <wp:extent cx="4588967" cy="1649091"/>
            <wp:effectExtent l="0" t="0" r="2540" b="8890"/>
            <wp:docPr id="20953445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34458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91851" cy="165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5A82" w14:textId="3CF455C4" w:rsidR="003435F2" w:rsidRDefault="003435F2" w:rsidP="003435F2">
      <w:pPr>
        <w:pStyle w:val="af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72067">
        <w:rPr>
          <w:noProof/>
        </w:rPr>
        <w:t>15</w:t>
      </w:r>
      <w:r>
        <w:fldChar w:fldCharType="end"/>
      </w:r>
      <w:r>
        <w:rPr>
          <w:rFonts w:hint="eastAsia"/>
        </w:rPr>
        <w:t xml:space="preserve"> BOOST</w:t>
      </w:r>
      <w:r>
        <w:rPr>
          <w:rFonts w:hint="eastAsia"/>
        </w:rPr>
        <w:t>电路拓扑</w:t>
      </w:r>
    </w:p>
    <w:p w14:paraId="50207715" w14:textId="39E58151" w:rsidR="003435F2" w:rsidRDefault="003435F2" w:rsidP="003435F2">
      <w:pPr>
        <w:pStyle w:val="0"/>
        <w:ind w:firstLine="480"/>
      </w:pPr>
      <w:r>
        <w:rPr>
          <w:rFonts w:hint="eastAsia"/>
        </w:rPr>
        <w:t>分别设定开环控制和闭环控制进行不同的分析</w:t>
      </w:r>
      <w:r>
        <w:rPr>
          <w:rFonts w:hint="eastAsia"/>
        </w:rPr>
        <w:t>:</w:t>
      </w:r>
    </w:p>
    <w:p w14:paraId="1264FF65" w14:textId="77777777" w:rsidR="003435F2" w:rsidRDefault="003435F2" w:rsidP="003435F2">
      <w:pPr>
        <w:pStyle w:val="0"/>
        <w:keepNext/>
        <w:spacing w:line="240" w:lineRule="auto"/>
        <w:ind w:firstLine="480"/>
        <w:jc w:val="center"/>
      </w:pPr>
      <w:r w:rsidRPr="003435F2">
        <w:drawing>
          <wp:inline distT="0" distB="0" distL="0" distR="0" wp14:anchorId="773B95D3" wp14:editId="08FB3195">
            <wp:extent cx="3240042" cy="1511553"/>
            <wp:effectExtent l="0" t="0" r="0" b="0"/>
            <wp:docPr id="6340848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8483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49331" cy="151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D884A" w14:textId="0124AC83" w:rsidR="003435F2" w:rsidRDefault="003435F2" w:rsidP="003435F2">
      <w:pPr>
        <w:pStyle w:val="af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72067">
        <w:rPr>
          <w:noProof/>
        </w:rPr>
        <w:t>16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开环控制</w:t>
      </w:r>
    </w:p>
    <w:p w14:paraId="55F04491" w14:textId="77777777" w:rsidR="003435F2" w:rsidRDefault="003435F2" w:rsidP="003435F2">
      <w:pPr>
        <w:keepNext/>
      </w:pPr>
      <w:r w:rsidRPr="003435F2">
        <w:drawing>
          <wp:inline distT="0" distB="0" distL="0" distR="0" wp14:anchorId="607F02A5" wp14:editId="2B48CE2D">
            <wp:extent cx="4265438" cy="1587736"/>
            <wp:effectExtent l="0" t="0" r="1905" b="0"/>
            <wp:docPr id="6091892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18921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79824" cy="159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21F2A" w14:textId="20EEFC0F" w:rsidR="003435F2" w:rsidRDefault="003435F2" w:rsidP="003435F2">
      <w:pPr>
        <w:pStyle w:val="af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72067">
        <w:rPr>
          <w:noProof/>
        </w:rPr>
        <w:t>17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闭环控制</w:t>
      </w:r>
    </w:p>
    <w:p w14:paraId="3575E0A6" w14:textId="25AE783E" w:rsidR="003435F2" w:rsidRDefault="003435F2" w:rsidP="003435F2">
      <w:pPr>
        <w:jc w:val="left"/>
        <w:rPr>
          <w:rStyle w:val="00"/>
        </w:rPr>
      </w:pPr>
      <w:r w:rsidRPr="003435F2">
        <w:rPr>
          <w:rStyle w:val="00"/>
        </w:rPr>
        <w:t>并设立有各种</w:t>
      </w:r>
      <w:r>
        <w:rPr>
          <w:rStyle w:val="00"/>
          <w:rFonts w:hint="eastAsia"/>
        </w:rPr>
        <w:t>监测</w:t>
      </w:r>
      <w:r w:rsidRPr="003435F2">
        <w:rPr>
          <w:rStyle w:val="00"/>
        </w:rPr>
        <w:t>模块用于分析</w:t>
      </w:r>
    </w:p>
    <w:p w14:paraId="27224264" w14:textId="77777777" w:rsidR="003435F2" w:rsidRDefault="003435F2" w:rsidP="003435F2">
      <w:pPr>
        <w:keepNext/>
      </w:pPr>
      <w:r w:rsidRPr="003435F2">
        <w:rPr>
          <w:rStyle w:val="00"/>
        </w:rPr>
        <w:br/>
      </w:r>
      <w:r w:rsidRPr="003435F2">
        <w:drawing>
          <wp:inline distT="0" distB="0" distL="0" distR="0" wp14:anchorId="41BF98E5" wp14:editId="0A63FFDB">
            <wp:extent cx="4772707" cy="1545732"/>
            <wp:effectExtent l="0" t="0" r="8890" b="0"/>
            <wp:docPr id="1119423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42399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77997" cy="15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34824" w14:textId="17AD6001" w:rsidR="003435F2" w:rsidRDefault="003435F2" w:rsidP="003435F2">
      <w:pPr>
        <w:pStyle w:val="af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72067">
        <w:rPr>
          <w:noProof/>
        </w:rPr>
        <w:t>18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监测模块</w:t>
      </w:r>
    </w:p>
    <w:p w14:paraId="54856675" w14:textId="7908CC57" w:rsidR="003435F2" w:rsidRDefault="003435F2" w:rsidP="003435F2">
      <w:pPr>
        <w:pStyle w:val="3"/>
      </w:pPr>
      <w:bookmarkStart w:id="18" w:name="_Toc201744994"/>
      <w:r>
        <w:rPr>
          <w:rFonts w:hint="eastAsia"/>
        </w:rPr>
        <w:lastRenderedPageBreak/>
        <w:t>开环分析</w:t>
      </w:r>
      <w:bookmarkEnd w:id="18"/>
    </w:p>
    <w:p w14:paraId="17A8F678" w14:textId="6B7C2556" w:rsidR="003435F2" w:rsidRDefault="003435F2" w:rsidP="003435F2">
      <w:pPr>
        <w:pStyle w:val="0"/>
        <w:ind w:firstLine="480"/>
      </w:pPr>
      <w:r>
        <w:rPr>
          <w:rFonts w:hint="eastAsia"/>
        </w:rPr>
        <w:t>开分分析，我们的预期电压是</w:t>
      </w:r>
      <w:r>
        <w:rPr>
          <w:rFonts w:hint="eastAsia"/>
        </w:rPr>
        <w:t>36V</w:t>
      </w:r>
      <w:r>
        <w:rPr>
          <w:rFonts w:hint="eastAsia"/>
        </w:rPr>
        <w:t>，输入电压为</w:t>
      </w:r>
      <w:r>
        <w:rPr>
          <w:rFonts w:hint="eastAsia"/>
        </w:rPr>
        <w:t>18V</w:t>
      </w:r>
      <w:r>
        <w:rPr>
          <w:rFonts w:hint="eastAsia"/>
        </w:rPr>
        <w:t>，则根据稳态电压计算公式</w:t>
      </w:r>
    </w:p>
    <w:p w14:paraId="1617C41F" w14:textId="09F9DE1E" w:rsidR="003435F2" w:rsidRDefault="003435F2" w:rsidP="003435F2">
      <w:pPr>
        <w:pStyle w:val="AMDisplayEquation"/>
        <w:spacing w:line="240" w:lineRule="auto"/>
      </w:pPr>
      <w:r>
        <w:tab/>
      </w:r>
      <w:r w:rsidRPr="003435F2">
        <w:rPr>
          <w:position w:val="-26"/>
        </w:rPr>
        <w:object w:dxaOrig="1386" w:dyaOrig="659" w14:anchorId="51BDA339">
          <v:shape id="_x0000_i1074" type="#_x0000_t75" style="width:69.3pt;height:32.8pt" o:ole="">
            <v:imagedata r:id="rId36" o:title=""/>
          </v:shape>
          <o:OLEObject Type="Embed" ProgID="Equation.AxMath" ShapeID="_x0000_i1074" DrawAspect="Content" ObjectID="_1812358116" r:id="rId37"/>
        </w:object>
      </w:r>
    </w:p>
    <w:p w14:paraId="79D4C9F0" w14:textId="1396FA5E" w:rsidR="003435F2" w:rsidRDefault="00CD275F" w:rsidP="003435F2">
      <w:pPr>
        <w:pStyle w:val="0"/>
        <w:ind w:firstLine="480"/>
      </w:pPr>
      <w:r>
        <w:rPr>
          <w:rFonts w:hint="eastAsia"/>
        </w:rPr>
        <w:t>则计算的到占空比应该为</w:t>
      </w:r>
      <w:r>
        <w:rPr>
          <w:rFonts w:hint="eastAsia"/>
        </w:rPr>
        <w:t>50%</w:t>
      </w:r>
    </w:p>
    <w:p w14:paraId="4A902948" w14:textId="31418B75" w:rsidR="00CD275F" w:rsidRDefault="00CD275F" w:rsidP="003435F2">
      <w:pPr>
        <w:pStyle w:val="0"/>
        <w:ind w:firstLine="480"/>
      </w:pPr>
      <w:proofErr w:type="gramStart"/>
      <w:r>
        <w:rPr>
          <w:rFonts w:hint="eastAsia"/>
        </w:rPr>
        <w:t>当考虑</w:t>
      </w:r>
      <w:proofErr w:type="gramEnd"/>
      <w:r>
        <w:rPr>
          <w:rFonts w:hint="eastAsia"/>
        </w:rPr>
        <w:t>负载的影响时</w:t>
      </w:r>
    </w:p>
    <w:p w14:paraId="3D03FBCC" w14:textId="5BFDF6EF" w:rsidR="00CD275F" w:rsidRDefault="00CD275F" w:rsidP="00CD275F">
      <w:pPr>
        <w:pStyle w:val="AMDisplayEquation"/>
        <w:spacing w:line="240" w:lineRule="auto"/>
      </w:pPr>
      <w:r>
        <w:tab/>
      </w:r>
      <w:r w:rsidRPr="00CD275F">
        <w:rPr>
          <w:position w:val="-45"/>
        </w:rPr>
        <w:object w:dxaOrig="3436" w:dyaOrig="853" w14:anchorId="5214B3CC">
          <v:shape id="_x0000_i1077" type="#_x0000_t75" style="width:171.95pt;height:42.45pt" o:ole="">
            <v:imagedata r:id="rId38" o:title=""/>
          </v:shape>
          <o:OLEObject Type="Embed" ProgID="Equation.AxMath" ShapeID="_x0000_i1077" DrawAspect="Content" ObjectID="_1812358117" r:id="rId39"/>
        </w:object>
      </w:r>
    </w:p>
    <w:p w14:paraId="57C13B6D" w14:textId="77777777" w:rsidR="009E3B85" w:rsidRDefault="009E3B85" w:rsidP="009E3B85">
      <w:pPr>
        <w:keepNext/>
      </w:pPr>
      <w:r w:rsidRPr="009E3B85">
        <w:drawing>
          <wp:inline distT="0" distB="0" distL="0" distR="0" wp14:anchorId="12B87ED7" wp14:editId="70773CB5">
            <wp:extent cx="5278120" cy="1938655"/>
            <wp:effectExtent l="0" t="0" r="0" b="4445"/>
            <wp:docPr id="1741387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38715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4528F" w14:textId="18084C2D" w:rsidR="009E3B85" w:rsidRPr="009E3B85" w:rsidRDefault="009E3B85" w:rsidP="009E3B85">
      <w:pPr>
        <w:pStyle w:val="af7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72067">
        <w:rPr>
          <w:noProof/>
        </w:rPr>
        <w:t>19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开环结果</w:t>
      </w:r>
    </w:p>
    <w:p w14:paraId="0C0B017C" w14:textId="1C53DB6D" w:rsidR="003435F2" w:rsidRPr="003435F2" w:rsidRDefault="003435F2" w:rsidP="003435F2">
      <w:pPr>
        <w:pStyle w:val="3"/>
        <w:rPr>
          <w:rFonts w:hint="eastAsia"/>
        </w:rPr>
      </w:pPr>
      <w:bookmarkStart w:id="19" w:name="_Toc201744995"/>
      <w:r>
        <w:rPr>
          <w:rFonts w:hint="eastAsia"/>
        </w:rPr>
        <w:t>闭环分析</w:t>
      </w:r>
      <w:bookmarkEnd w:id="19"/>
    </w:p>
    <w:p w14:paraId="2662E0DC" w14:textId="221A227F" w:rsidR="003435F2" w:rsidRDefault="003435F2" w:rsidP="003435F2">
      <w:pPr>
        <w:pStyle w:val="0"/>
        <w:ind w:firstLine="480"/>
      </w:pPr>
      <w:r>
        <w:rPr>
          <w:rFonts w:hint="eastAsia"/>
        </w:rPr>
        <w:t>通过调整</w:t>
      </w:r>
      <w:r>
        <w:rPr>
          <w:rFonts w:hint="eastAsia"/>
        </w:rPr>
        <w:t>PI</w:t>
      </w:r>
      <w:r>
        <w:rPr>
          <w:rFonts w:hint="eastAsia"/>
        </w:rPr>
        <w:t>参数，使偏差迅速趋于</w:t>
      </w:r>
      <w:r>
        <w:rPr>
          <w:rFonts w:hint="eastAsia"/>
        </w:rPr>
        <w:t>0</w:t>
      </w:r>
    </w:p>
    <w:p w14:paraId="7C1598E6" w14:textId="77777777" w:rsidR="003435F2" w:rsidRDefault="003435F2" w:rsidP="003435F2">
      <w:pPr>
        <w:pStyle w:val="0"/>
        <w:keepNext/>
        <w:spacing w:line="240" w:lineRule="auto"/>
        <w:ind w:firstLine="480"/>
        <w:jc w:val="center"/>
      </w:pPr>
      <w:r w:rsidRPr="003435F2">
        <w:drawing>
          <wp:inline distT="0" distB="0" distL="0" distR="0" wp14:anchorId="221C88CE" wp14:editId="2F3129C7">
            <wp:extent cx="3483177" cy="1774275"/>
            <wp:effectExtent l="0" t="0" r="3175" b="0"/>
            <wp:docPr id="14532009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20096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96319" cy="178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C0E84" w14:textId="126B061B" w:rsidR="003435F2" w:rsidRDefault="003435F2" w:rsidP="003435F2">
      <w:pPr>
        <w:pStyle w:val="af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72067">
        <w:rPr>
          <w:noProof/>
        </w:rPr>
        <w:t>20</w:t>
      </w:r>
      <w:r>
        <w:fldChar w:fldCharType="end"/>
      </w:r>
      <w:r>
        <w:rPr>
          <w:rFonts w:hint="eastAsia"/>
        </w:rPr>
        <w:t xml:space="preserve"> ERROR</w:t>
      </w:r>
      <w:r>
        <w:rPr>
          <w:rFonts w:hint="eastAsia"/>
        </w:rPr>
        <w:t>数值监测</w:t>
      </w:r>
    </w:p>
    <w:p w14:paraId="7D309B65" w14:textId="43EDF119" w:rsidR="003435F2" w:rsidRDefault="003435F2" w:rsidP="003435F2">
      <w:pPr>
        <w:pStyle w:val="0"/>
        <w:spacing w:line="240" w:lineRule="auto"/>
        <w:ind w:firstLine="480"/>
      </w:pPr>
      <w:r>
        <w:rPr>
          <w:rFonts w:hint="eastAsia"/>
        </w:rPr>
        <w:t>这使得我们的输出电压迅速达到我们给定的设定值</w:t>
      </w:r>
      <w:r>
        <w:rPr>
          <w:rFonts w:hint="eastAsia"/>
        </w:rPr>
        <w:t>:</w:t>
      </w:r>
      <w:r>
        <w:br/>
      </w:r>
    </w:p>
    <w:p w14:paraId="464E0499" w14:textId="77777777" w:rsidR="003435F2" w:rsidRDefault="003435F2" w:rsidP="003435F2">
      <w:pPr>
        <w:pStyle w:val="0"/>
        <w:keepNext/>
        <w:spacing w:line="240" w:lineRule="auto"/>
        <w:ind w:firstLine="480"/>
        <w:jc w:val="center"/>
      </w:pPr>
      <w:r w:rsidRPr="003435F2">
        <w:lastRenderedPageBreak/>
        <w:drawing>
          <wp:inline distT="0" distB="0" distL="0" distR="0" wp14:anchorId="0EFA2F89" wp14:editId="757DF65D">
            <wp:extent cx="3557175" cy="1811968"/>
            <wp:effectExtent l="0" t="0" r="5715" b="0"/>
            <wp:docPr id="10915427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54275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75432" cy="182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B9D2" w14:textId="2A8B01A4" w:rsidR="003435F2" w:rsidRPr="003435F2" w:rsidRDefault="003435F2" w:rsidP="003435F2">
      <w:pPr>
        <w:pStyle w:val="af7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72067">
        <w:rPr>
          <w:noProof/>
        </w:rPr>
        <w:t>21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输出电压波形</w:t>
      </w:r>
    </w:p>
    <w:p w14:paraId="573F3B66" w14:textId="1FEB8632" w:rsidR="006D2351" w:rsidRDefault="00293EF7" w:rsidP="00293EF7">
      <w:pPr>
        <w:pStyle w:val="2"/>
        <w:rPr>
          <w:rFonts w:hint="eastAsia"/>
        </w:rPr>
      </w:pPr>
      <w:bookmarkStart w:id="20" w:name="_Toc201744996"/>
      <w:r>
        <w:rPr>
          <w:rFonts w:hint="eastAsia"/>
        </w:rPr>
        <w:t>开环特性分析</w:t>
      </w:r>
      <w:bookmarkEnd w:id="20"/>
    </w:p>
    <w:p w14:paraId="72BF77C3" w14:textId="7103271E" w:rsidR="00293EF7" w:rsidRDefault="00293EF7" w:rsidP="00293EF7">
      <w:pPr>
        <w:pStyle w:val="0"/>
        <w:ind w:firstLine="480"/>
      </w:pPr>
      <w:r>
        <w:rPr>
          <w:rFonts w:hint="eastAsia"/>
        </w:rPr>
        <w:t>硬件设计完毕后，首先需要在开环条件下测定物理量的关系，用于拟合出</w:t>
      </w:r>
      <w:r>
        <w:rPr>
          <w:rFonts w:hint="eastAsia"/>
        </w:rPr>
        <w:t>ADC</w:t>
      </w:r>
      <w:r>
        <w:rPr>
          <w:rFonts w:hint="eastAsia"/>
        </w:rPr>
        <w:t>采样电压，占空比，以及输出电压的数据关系，随后拟合的结果可以用于闭环控制。</w:t>
      </w:r>
    </w:p>
    <w:p w14:paraId="5342E169" w14:textId="790DDB1C" w:rsidR="00740FAB" w:rsidRPr="00740FAB" w:rsidRDefault="00740FAB" w:rsidP="0012081D">
      <w:pPr>
        <w:pStyle w:val="0"/>
        <w:ind w:firstLine="480"/>
      </w:pPr>
      <w:r>
        <w:rPr>
          <w:rFonts w:hint="eastAsia"/>
        </w:rPr>
        <w:t>在开环条件下，</w:t>
      </w:r>
      <w:r>
        <w:rPr>
          <w:rFonts w:hint="eastAsia"/>
        </w:rPr>
        <w:t>100Ohm</w:t>
      </w:r>
      <w:r>
        <w:rPr>
          <w:rFonts w:hint="eastAsia"/>
        </w:rPr>
        <w:t>额定负载，</w:t>
      </w:r>
      <w:r>
        <w:rPr>
          <w:rFonts w:hint="eastAsia"/>
        </w:rPr>
        <w:t>100kHzPWM</w:t>
      </w:r>
      <w:r>
        <w:rPr>
          <w:rFonts w:hint="eastAsia"/>
        </w:rPr>
        <w:t>脉冲情况下测得如下数据用于拟合分析</w:t>
      </w:r>
    </w:p>
    <w:p w14:paraId="5F586256" w14:textId="3F36C2C9" w:rsidR="00740FAB" w:rsidRDefault="00740FAB" w:rsidP="00740FAB">
      <w:pPr>
        <w:pStyle w:val="af7"/>
        <w:keepNext/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72067">
        <w:rPr>
          <w:noProof/>
        </w:rPr>
        <w:t>2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开环参数测定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770"/>
        <w:gridCol w:w="2771"/>
        <w:gridCol w:w="2771"/>
      </w:tblGrid>
      <w:tr w:rsidR="00740FAB" w:rsidRPr="00740FAB" w14:paraId="03FD47E2" w14:textId="77777777" w:rsidTr="00740F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70" w:type="dxa"/>
          </w:tcPr>
          <w:p w14:paraId="4EC5FABF" w14:textId="7DD27922" w:rsidR="00740FAB" w:rsidRPr="00740FAB" w:rsidRDefault="00740FAB" w:rsidP="00AF73D0">
            <w:pPr>
              <w:pStyle w:val="0"/>
              <w:ind w:firstLineChars="0" w:firstLine="0"/>
            </w:pPr>
            <w:r w:rsidRPr="00740FAB">
              <w:t>Duty</w:t>
            </w:r>
            <w:r>
              <w:rPr>
                <w:rFonts w:hint="eastAsia"/>
              </w:rPr>
              <w:t xml:space="preserve"> (%)</w:t>
            </w:r>
          </w:p>
        </w:tc>
        <w:tc>
          <w:tcPr>
            <w:tcW w:w="2771" w:type="dxa"/>
          </w:tcPr>
          <w:p w14:paraId="1C3142B0" w14:textId="7E9CD8B0" w:rsidR="00740FAB" w:rsidRPr="00740FAB" w:rsidRDefault="00740FAB" w:rsidP="00AF73D0">
            <w:pPr>
              <w:pStyle w:val="0"/>
              <w:ind w:firstLineChars="0" w:firstLine="0"/>
            </w:pPr>
            <w:r w:rsidRPr="00740FAB">
              <w:t>UO</w:t>
            </w:r>
            <w:r>
              <w:rPr>
                <w:rFonts w:hint="eastAsia"/>
              </w:rPr>
              <w:t xml:space="preserve"> (V)</w:t>
            </w:r>
          </w:p>
        </w:tc>
        <w:tc>
          <w:tcPr>
            <w:tcW w:w="2771" w:type="dxa"/>
          </w:tcPr>
          <w:p w14:paraId="28D8107D" w14:textId="1FFB168D" w:rsidR="00740FAB" w:rsidRPr="00740FAB" w:rsidRDefault="00740FAB" w:rsidP="00AF73D0">
            <w:pPr>
              <w:pStyle w:val="0"/>
              <w:ind w:firstLineChars="0" w:firstLine="0"/>
            </w:pPr>
            <w:r w:rsidRPr="00740FAB">
              <w:t>VADC</w:t>
            </w:r>
            <w:r>
              <w:rPr>
                <w:rFonts w:hint="eastAsia"/>
              </w:rPr>
              <w:t xml:space="preserve"> (V)</w:t>
            </w:r>
          </w:p>
        </w:tc>
      </w:tr>
      <w:tr w:rsidR="00740FAB" w:rsidRPr="00740FAB" w14:paraId="77A6EF4C" w14:textId="77777777" w:rsidTr="00740FAB">
        <w:tc>
          <w:tcPr>
            <w:tcW w:w="2770" w:type="dxa"/>
          </w:tcPr>
          <w:p w14:paraId="26BB4C9F" w14:textId="77777777" w:rsidR="00740FAB" w:rsidRPr="00740FAB" w:rsidRDefault="00740FAB" w:rsidP="00AF73D0">
            <w:pPr>
              <w:pStyle w:val="0"/>
              <w:ind w:firstLineChars="0" w:firstLine="0"/>
            </w:pPr>
            <w:r w:rsidRPr="00740FAB">
              <w:t>35%</w:t>
            </w:r>
          </w:p>
        </w:tc>
        <w:tc>
          <w:tcPr>
            <w:tcW w:w="2771" w:type="dxa"/>
          </w:tcPr>
          <w:p w14:paraId="7A7726FB" w14:textId="77777777" w:rsidR="00740FAB" w:rsidRPr="00740FAB" w:rsidRDefault="00740FAB" w:rsidP="00AF73D0">
            <w:pPr>
              <w:pStyle w:val="0"/>
              <w:ind w:firstLineChars="0" w:firstLine="0"/>
            </w:pPr>
            <w:r w:rsidRPr="00740FAB">
              <w:t>45.000</w:t>
            </w:r>
          </w:p>
        </w:tc>
        <w:tc>
          <w:tcPr>
            <w:tcW w:w="2771" w:type="dxa"/>
          </w:tcPr>
          <w:p w14:paraId="481F665E" w14:textId="77777777" w:rsidR="00740FAB" w:rsidRPr="00740FAB" w:rsidRDefault="00740FAB" w:rsidP="00AF73D0">
            <w:pPr>
              <w:pStyle w:val="0"/>
              <w:ind w:firstLineChars="0" w:firstLine="0"/>
            </w:pPr>
            <w:r w:rsidRPr="00740FAB">
              <w:t>3.267</w:t>
            </w:r>
          </w:p>
        </w:tc>
      </w:tr>
      <w:tr w:rsidR="00740FAB" w:rsidRPr="00740FAB" w14:paraId="3F6264B5" w14:textId="77777777" w:rsidTr="00740FAB">
        <w:tc>
          <w:tcPr>
            <w:tcW w:w="2770" w:type="dxa"/>
          </w:tcPr>
          <w:p w14:paraId="5A373DEE" w14:textId="77777777" w:rsidR="00740FAB" w:rsidRPr="00740FAB" w:rsidRDefault="00740FAB" w:rsidP="00AF73D0">
            <w:pPr>
              <w:pStyle w:val="0"/>
              <w:ind w:firstLineChars="0" w:firstLine="0"/>
            </w:pPr>
            <w:r w:rsidRPr="00740FAB">
              <w:t>40%</w:t>
            </w:r>
          </w:p>
        </w:tc>
        <w:tc>
          <w:tcPr>
            <w:tcW w:w="2771" w:type="dxa"/>
          </w:tcPr>
          <w:p w14:paraId="144FAF1A" w14:textId="77777777" w:rsidR="00740FAB" w:rsidRPr="00740FAB" w:rsidRDefault="00740FAB" w:rsidP="00AF73D0">
            <w:pPr>
              <w:pStyle w:val="0"/>
              <w:ind w:firstLineChars="0" w:firstLine="0"/>
            </w:pPr>
            <w:r w:rsidRPr="00740FAB">
              <w:t>40.088</w:t>
            </w:r>
          </w:p>
        </w:tc>
        <w:tc>
          <w:tcPr>
            <w:tcW w:w="2771" w:type="dxa"/>
          </w:tcPr>
          <w:p w14:paraId="4FFD318A" w14:textId="77777777" w:rsidR="00740FAB" w:rsidRPr="00740FAB" w:rsidRDefault="00740FAB" w:rsidP="00AF73D0">
            <w:pPr>
              <w:pStyle w:val="0"/>
              <w:ind w:firstLineChars="0" w:firstLine="0"/>
            </w:pPr>
            <w:r w:rsidRPr="00740FAB">
              <w:t>2.896</w:t>
            </w:r>
          </w:p>
        </w:tc>
      </w:tr>
      <w:tr w:rsidR="00740FAB" w:rsidRPr="00740FAB" w14:paraId="535C889F" w14:textId="77777777" w:rsidTr="00740FAB">
        <w:tc>
          <w:tcPr>
            <w:tcW w:w="2770" w:type="dxa"/>
          </w:tcPr>
          <w:p w14:paraId="3CBE4AF9" w14:textId="77777777" w:rsidR="00740FAB" w:rsidRPr="00740FAB" w:rsidRDefault="00740FAB" w:rsidP="00AF73D0">
            <w:pPr>
              <w:pStyle w:val="0"/>
              <w:ind w:firstLineChars="0" w:firstLine="0"/>
            </w:pPr>
            <w:r w:rsidRPr="00740FAB">
              <w:t>45%</w:t>
            </w:r>
          </w:p>
        </w:tc>
        <w:tc>
          <w:tcPr>
            <w:tcW w:w="2771" w:type="dxa"/>
          </w:tcPr>
          <w:p w14:paraId="6B4EF66A" w14:textId="77777777" w:rsidR="00740FAB" w:rsidRPr="00740FAB" w:rsidRDefault="00740FAB" w:rsidP="00AF73D0">
            <w:pPr>
              <w:pStyle w:val="0"/>
              <w:ind w:firstLineChars="0" w:firstLine="0"/>
            </w:pPr>
            <w:r w:rsidRPr="00740FAB">
              <w:t>36.080</w:t>
            </w:r>
          </w:p>
        </w:tc>
        <w:tc>
          <w:tcPr>
            <w:tcW w:w="2771" w:type="dxa"/>
          </w:tcPr>
          <w:p w14:paraId="4F50370B" w14:textId="77777777" w:rsidR="00740FAB" w:rsidRPr="00740FAB" w:rsidRDefault="00740FAB" w:rsidP="00AF73D0">
            <w:pPr>
              <w:pStyle w:val="0"/>
              <w:ind w:firstLineChars="0" w:firstLine="0"/>
            </w:pPr>
            <w:r w:rsidRPr="00740FAB">
              <w:t>2.596</w:t>
            </w:r>
          </w:p>
        </w:tc>
      </w:tr>
      <w:tr w:rsidR="00740FAB" w:rsidRPr="00740FAB" w14:paraId="7D9B7D4D" w14:textId="77777777" w:rsidTr="00740FAB">
        <w:tc>
          <w:tcPr>
            <w:tcW w:w="2770" w:type="dxa"/>
          </w:tcPr>
          <w:p w14:paraId="1FF21D9F" w14:textId="77777777" w:rsidR="00740FAB" w:rsidRPr="00740FAB" w:rsidRDefault="00740FAB" w:rsidP="00AF73D0">
            <w:pPr>
              <w:pStyle w:val="0"/>
              <w:ind w:firstLineChars="0" w:firstLine="0"/>
            </w:pPr>
            <w:r w:rsidRPr="00740FAB">
              <w:t>50%</w:t>
            </w:r>
          </w:p>
        </w:tc>
        <w:tc>
          <w:tcPr>
            <w:tcW w:w="2771" w:type="dxa"/>
          </w:tcPr>
          <w:p w14:paraId="266718C8" w14:textId="77777777" w:rsidR="00740FAB" w:rsidRPr="00740FAB" w:rsidRDefault="00740FAB" w:rsidP="00AF73D0">
            <w:pPr>
              <w:pStyle w:val="0"/>
              <w:ind w:firstLineChars="0" w:firstLine="0"/>
            </w:pPr>
            <w:r w:rsidRPr="00740FAB">
              <w:t>32.789</w:t>
            </w:r>
          </w:p>
        </w:tc>
        <w:tc>
          <w:tcPr>
            <w:tcW w:w="2771" w:type="dxa"/>
          </w:tcPr>
          <w:p w14:paraId="5C2E7716" w14:textId="77777777" w:rsidR="00740FAB" w:rsidRPr="00740FAB" w:rsidRDefault="00740FAB" w:rsidP="00AF73D0">
            <w:pPr>
              <w:pStyle w:val="0"/>
              <w:ind w:firstLineChars="0" w:firstLine="0"/>
            </w:pPr>
            <w:r w:rsidRPr="00740FAB">
              <w:t>2.352</w:t>
            </w:r>
          </w:p>
        </w:tc>
      </w:tr>
      <w:tr w:rsidR="00740FAB" w:rsidRPr="00740FAB" w14:paraId="60909397" w14:textId="77777777" w:rsidTr="00740FAB">
        <w:tc>
          <w:tcPr>
            <w:tcW w:w="2770" w:type="dxa"/>
          </w:tcPr>
          <w:p w14:paraId="5122EBE8" w14:textId="77777777" w:rsidR="00740FAB" w:rsidRPr="00740FAB" w:rsidRDefault="00740FAB" w:rsidP="00AF73D0">
            <w:pPr>
              <w:pStyle w:val="0"/>
              <w:ind w:firstLineChars="0" w:firstLine="0"/>
            </w:pPr>
            <w:r w:rsidRPr="00740FAB">
              <w:t>55%</w:t>
            </w:r>
          </w:p>
        </w:tc>
        <w:tc>
          <w:tcPr>
            <w:tcW w:w="2771" w:type="dxa"/>
          </w:tcPr>
          <w:p w14:paraId="43C103B7" w14:textId="77777777" w:rsidR="00740FAB" w:rsidRPr="00740FAB" w:rsidRDefault="00740FAB" w:rsidP="00AF73D0">
            <w:pPr>
              <w:pStyle w:val="0"/>
              <w:ind w:firstLineChars="0" w:firstLine="0"/>
            </w:pPr>
            <w:r w:rsidRPr="00740FAB">
              <w:t>30.030</w:t>
            </w:r>
          </w:p>
        </w:tc>
        <w:tc>
          <w:tcPr>
            <w:tcW w:w="2771" w:type="dxa"/>
          </w:tcPr>
          <w:p w14:paraId="5EB8548D" w14:textId="77777777" w:rsidR="00740FAB" w:rsidRPr="00740FAB" w:rsidRDefault="00740FAB" w:rsidP="00AF73D0">
            <w:pPr>
              <w:pStyle w:val="0"/>
              <w:ind w:firstLineChars="0" w:firstLine="0"/>
            </w:pPr>
            <w:r w:rsidRPr="00740FAB">
              <w:t>2.149</w:t>
            </w:r>
          </w:p>
        </w:tc>
      </w:tr>
      <w:tr w:rsidR="00740FAB" w:rsidRPr="00740FAB" w14:paraId="1B91FE04" w14:textId="77777777" w:rsidTr="00740FAB">
        <w:tc>
          <w:tcPr>
            <w:tcW w:w="2770" w:type="dxa"/>
          </w:tcPr>
          <w:p w14:paraId="257AF70D" w14:textId="77777777" w:rsidR="00740FAB" w:rsidRPr="00740FAB" w:rsidRDefault="00740FAB" w:rsidP="00AF73D0">
            <w:pPr>
              <w:pStyle w:val="0"/>
              <w:ind w:firstLineChars="0" w:firstLine="0"/>
            </w:pPr>
            <w:r w:rsidRPr="00740FAB">
              <w:t>60%</w:t>
            </w:r>
          </w:p>
        </w:tc>
        <w:tc>
          <w:tcPr>
            <w:tcW w:w="2771" w:type="dxa"/>
          </w:tcPr>
          <w:p w14:paraId="7964767A" w14:textId="77777777" w:rsidR="00740FAB" w:rsidRPr="00740FAB" w:rsidRDefault="00740FAB" w:rsidP="00AF73D0">
            <w:pPr>
              <w:pStyle w:val="0"/>
              <w:ind w:firstLineChars="0" w:firstLine="0"/>
            </w:pPr>
            <w:r w:rsidRPr="00740FAB">
              <w:t>27.691</w:t>
            </w:r>
          </w:p>
        </w:tc>
        <w:tc>
          <w:tcPr>
            <w:tcW w:w="2771" w:type="dxa"/>
          </w:tcPr>
          <w:p w14:paraId="1E220E79" w14:textId="77777777" w:rsidR="00740FAB" w:rsidRPr="00740FAB" w:rsidRDefault="00740FAB" w:rsidP="00AF73D0">
            <w:pPr>
              <w:pStyle w:val="0"/>
              <w:ind w:firstLineChars="0" w:firstLine="0"/>
            </w:pPr>
            <w:r w:rsidRPr="00740FAB">
              <w:t>1.976</w:t>
            </w:r>
          </w:p>
        </w:tc>
      </w:tr>
      <w:tr w:rsidR="00740FAB" w:rsidRPr="00740FAB" w14:paraId="515FD0D4" w14:textId="77777777" w:rsidTr="00740FAB">
        <w:tc>
          <w:tcPr>
            <w:tcW w:w="2770" w:type="dxa"/>
          </w:tcPr>
          <w:p w14:paraId="4ACAB2EC" w14:textId="77777777" w:rsidR="00740FAB" w:rsidRPr="00740FAB" w:rsidRDefault="00740FAB" w:rsidP="00AF73D0">
            <w:pPr>
              <w:pStyle w:val="0"/>
              <w:ind w:firstLineChars="0" w:firstLine="0"/>
            </w:pPr>
            <w:r w:rsidRPr="00740FAB">
              <w:t>65%</w:t>
            </w:r>
          </w:p>
        </w:tc>
        <w:tc>
          <w:tcPr>
            <w:tcW w:w="2771" w:type="dxa"/>
          </w:tcPr>
          <w:p w14:paraId="5D3EEEE9" w14:textId="77777777" w:rsidR="00740FAB" w:rsidRPr="00740FAB" w:rsidRDefault="00740FAB" w:rsidP="00AF73D0">
            <w:pPr>
              <w:pStyle w:val="0"/>
              <w:ind w:firstLineChars="0" w:firstLine="0"/>
            </w:pPr>
            <w:r w:rsidRPr="00740FAB">
              <w:t>25.679</w:t>
            </w:r>
          </w:p>
        </w:tc>
        <w:tc>
          <w:tcPr>
            <w:tcW w:w="2771" w:type="dxa"/>
          </w:tcPr>
          <w:p w14:paraId="52603F0E" w14:textId="77777777" w:rsidR="00740FAB" w:rsidRPr="00740FAB" w:rsidRDefault="00740FAB" w:rsidP="00AF73D0">
            <w:pPr>
              <w:pStyle w:val="0"/>
              <w:ind w:firstLineChars="0" w:firstLine="0"/>
            </w:pPr>
            <w:r w:rsidRPr="00740FAB">
              <w:t>1.829</w:t>
            </w:r>
          </w:p>
        </w:tc>
      </w:tr>
      <w:tr w:rsidR="00740FAB" w:rsidRPr="00740FAB" w14:paraId="480B1B18" w14:textId="77777777" w:rsidTr="00740FAB">
        <w:tc>
          <w:tcPr>
            <w:tcW w:w="2770" w:type="dxa"/>
          </w:tcPr>
          <w:p w14:paraId="63DB3F90" w14:textId="77777777" w:rsidR="00740FAB" w:rsidRPr="00740FAB" w:rsidRDefault="00740FAB" w:rsidP="00AF73D0">
            <w:pPr>
              <w:pStyle w:val="0"/>
              <w:ind w:firstLineChars="0" w:firstLine="0"/>
            </w:pPr>
            <w:r w:rsidRPr="00740FAB">
              <w:t>70%</w:t>
            </w:r>
          </w:p>
        </w:tc>
        <w:tc>
          <w:tcPr>
            <w:tcW w:w="2771" w:type="dxa"/>
          </w:tcPr>
          <w:p w14:paraId="6D225C63" w14:textId="77777777" w:rsidR="00740FAB" w:rsidRPr="00740FAB" w:rsidRDefault="00740FAB" w:rsidP="00AF73D0">
            <w:pPr>
              <w:pStyle w:val="0"/>
              <w:ind w:firstLineChars="0" w:firstLine="0"/>
            </w:pPr>
            <w:r w:rsidRPr="00740FAB">
              <w:t>23.936</w:t>
            </w:r>
          </w:p>
        </w:tc>
        <w:tc>
          <w:tcPr>
            <w:tcW w:w="2771" w:type="dxa"/>
          </w:tcPr>
          <w:p w14:paraId="5A3F4371" w14:textId="77777777" w:rsidR="00740FAB" w:rsidRPr="00740FAB" w:rsidRDefault="00740FAB" w:rsidP="00AF73D0">
            <w:pPr>
              <w:pStyle w:val="0"/>
              <w:ind w:firstLineChars="0" w:firstLine="0"/>
            </w:pPr>
            <w:r w:rsidRPr="00740FAB">
              <w:t>1.701</w:t>
            </w:r>
          </w:p>
        </w:tc>
      </w:tr>
    </w:tbl>
    <w:p w14:paraId="0534B8C1" w14:textId="77777777" w:rsidR="00740FAB" w:rsidRDefault="00740FAB" w:rsidP="00740FAB">
      <w:pPr>
        <w:pStyle w:val="0"/>
        <w:ind w:firstLine="480"/>
      </w:pPr>
    </w:p>
    <w:p w14:paraId="7268FE65" w14:textId="1B9A8D2F" w:rsidR="00740FAB" w:rsidRDefault="00651B9A" w:rsidP="00740FAB">
      <w:pPr>
        <w:pStyle w:val="0"/>
        <w:ind w:firstLine="480"/>
      </w:pPr>
      <w:r>
        <w:rPr>
          <w:rFonts w:hint="eastAsia"/>
        </w:rPr>
        <w:t>根据该开环参数可以得到拟合曲线，我们需要的到</w:t>
      </w:r>
      <w:r>
        <w:rPr>
          <w:rFonts w:hint="eastAsia"/>
        </w:rPr>
        <w:t>ADC</w:t>
      </w:r>
      <w:r>
        <w:rPr>
          <w:rFonts w:hint="eastAsia"/>
        </w:rPr>
        <w:t>电压和输出电压的关系用于设定目标值，我们还需要得到</w:t>
      </w:r>
      <w:r>
        <w:rPr>
          <w:rFonts w:hint="eastAsia"/>
        </w:rPr>
        <w:t>ADC</w:t>
      </w:r>
      <w:r>
        <w:rPr>
          <w:rFonts w:hint="eastAsia"/>
        </w:rPr>
        <w:t>电压和</w:t>
      </w:r>
      <w:r>
        <w:rPr>
          <w:rFonts w:hint="eastAsia"/>
        </w:rPr>
        <w:t>PWM</w:t>
      </w:r>
      <w:r>
        <w:rPr>
          <w:rFonts w:hint="eastAsia"/>
        </w:rPr>
        <w:t>波的关系，用于设定基础</w:t>
      </w:r>
      <w:r>
        <w:rPr>
          <w:rFonts w:hint="eastAsia"/>
        </w:rPr>
        <w:t>PWM</w:t>
      </w:r>
      <w:r>
        <w:rPr>
          <w:rFonts w:hint="eastAsia"/>
        </w:rPr>
        <w:t>。</w:t>
      </w:r>
    </w:p>
    <w:p w14:paraId="62B7012F" w14:textId="224FF923" w:rsidR="00E73507" w:rsidRDefault="00E73507" w:rsidP="00740FAB">
      <w:pPr>
        <w:pStyle w:val="0"/>
        <w:ind w:firstLine="480"/>
      </w:pPr>
      <w:r>
        <w:rPr>
          <w:rFonts w:hint="eastAsia"/>
        </w:rPr>
        <w:t>为了得到比较准确的数据我们建立了</w:t>
      </w:r>
      <w:r>
        <w:rPr>
          <w:rFonts w:hint="eastAsia"/>
        </w:rPr>
        <w:t>ADC</w:t>
      </w:r>
      <w:r>
        <w:rPr>
          <w:rFonts w:hint="eastAsia"/>
        </w:rPr>
        <w:t>电压模型，使用三次多项式尝试拟合</w:t>
      </w:r>
    </w:p>
    <w:tbl>
      <w:tblPr>
        <w:tblStyle w:val="af"/>
        <w:tblW w:w="0" w:type="auto"/>
        <w:tblBorders>
          <w:top w:val="none" w:sz="0" w:space="0" w:color="auto"/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4076"/>
        <w:gridCol w:w="4236"/>
      </w:tblGrid>
      <w:tr w:rsidR="00B404A3" w14:paraId="2B871576" w14:textId="77777777" w:rsidTr="00B404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15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14:paraId="02C25288" w14:textId="1965B2C0" w:rsidR="00B404A3" w:rsidRDefault="00B404A3" w:rsidP="00B404A3">
            <w:pPr>
              <w:pStyle w:val="0"/>
              <w:spacing w:line="240" w:lineRule="auto"/>
              <w:ind w:firstLineChars="0" w:firstLine="0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066C2017" wp14:editId="7CA3E065">
                  <wp:extent cx="2309751" cy="1732522"/>
                  <wp:effectExtent l="0" t="0" r="0" b="1270"/>
                  <wp:docPr id="1407828290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2147" cy="1741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14:paraId="73E4CC86" w14:textId="7FEAADEC" w:rsidR="00B404A3" w:rsidRDefault="00B404A3" w:rsidP="00B404A3">
            <w:pPr>
              <w:pStyle w:val="0"/>
              <w:spacing w:line="240" w:lineRule="auto"/>
              <w:ind w:firstLineChars="0" w:firstLine="0"/>
            </w:pPr>
            <w:r>
              <w:rPr>
                <w:rFonts w:hint="eastAsia"/>
                <w:noProof/>
              </w:rPr>
              <w:drawing>
                <wp:inline distT="0" distB="0" distL="0" distR="0" wp14:anchorId="0D097D9E" wp14:editId="22FB1E98">
                  <wp:extent cx="2553195" cy="1650365"/>
                  <wp:effectExtent l="0" t="0" r="0" b="6985"/>
                  <wp:docPr id="14976231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8634" cy="1673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049EE0" w14:textId="77777777" w:rsidR="00E73507" w:rsidRDefault="00E73507" w:rsidP="00B404A3">
      <w:pPr>
        <w:pStyle w:val="0"/>
        <w:spacing w:line="240" w:lineRule="auto"/>
        <w:ind w:firstLine="480"/>
      </w:pPr>
    </w:p>
    <w:p w14:paraId="56D996F6" w14:textId="7E07D568" w:rsidR="00B404A3" w:rsidRDefault="00B404A3" w:rsidP="00B404A3">
      <w:pPr>
        <w:pStyle w:val="0"/>
        <w:spacing w:line="240" w:lineRule="auto"/>
        <w:ind w:firstLine="480"/>
      </w:pPr>
      <w:r>
        <w:rPr>
          <w:rFonts w:hint="eastAsia"/>
        </w:rPr>
        <w:t>非线性拟合关系</w:t>
      </w:r>
      <w:r>
        <w:rPr>
          <w:rFonts w:hint="eastAsia"/>
        </w:rPr>
        <w:t>(</w:t>
      </w:r>
      <w:r>
        <w:rPr>
          <w:rFonts w:hint="eastAsia"/>
        </w:rPr>
        <w:t>三次多项式</w:t>
      </w:r>
      <w:r>
        <w:rPr>
          <w:rFonts w:hint="eastAsia"/>
        </w:rPr>
        <w:t>)</w:t>
      </w:r>
    </w:p>
    <w:p w14:paraId="6938089B" w14:textId="23B57383" w:rsidR="00B404A3" w:rsidRPr="00B404A3" w:rsidRDefault="00B404A3" w:rsidP="00B404A3">
      <w:pPr>
        <w:pStyle w:val="AMDisplayEquation"/>
      </w:pPr>
      <w:r>
        <w:tab/>
      </w:r>
    </w:p>
    <w:p w14:paraId="3F219C5E" w14:textId="73C83C9E" w:rsidR="00B404A3" w:rsidRDefault="00B404A3" w:rsidP="00B404A3">
      <w:pPr>
        <w:pStyle w:val="AMDisplayEquation"/>
      </w:pPr>
      <w:r>
        <w:tab/>
      </w:r>
      <w:r w:rsidRPr="00B404A3">
        <w:rPr>
          <w:position w:val="-12"/>
        </w:rPr>
        <w:object w:dxaOrig="6620" w:dyaOrig="363" w14:anchorId="724687CA">
          <v:shape id="_x0000_i1029" type="#_x0000_t75" style="width:331pt;height:18.25pt" o:ole="">
            <v:imagedata r:id="rId45" o:title=""/>
          </v:shape>
          <o:OLEObject Type="Embed" ProgID="Equation.AxMath" ShapeID="_x0000_i1029" DrawAspect="Content" ObjectID="_1812358118" r:id="rId46"/>
        </w:object>
      </w:r>
    </w:p>
    <w:p w14:paraId="37BA7975" w14:textId="3412B8C2" w:rsidR="00B404A3" w:rsidRDefault="00B404A3" w:rsidP="00B404A3">
      <w:pPr>
        <w:pStyle w:val="0"/>
        <w:spacing w:line="240" w:lineRule="auto"/>
        <w:ind w:firstLine="480"/>
      </w:pPr>
      <w:r>
        <w:rPr>
          <w:rFonts w:hint="eastAsia"/>
        </w:rPr>
        <w:t>由于高次项误差极小，优化为一次最小二乘拟合</w:t>
      </w:r>
      <w:r>
        <w:rPr>
          <w:rFonts w:hint="eastAsia"/>
        </w:rPr>
        <w:t>:</w:t>
      </w:r>
    </w:p>
    <w:p w14:paraId="2FB51FCA" w14:textId="2A27E7C8" w:rsidR="00B404A3" w:rsidRDefault="00B404A3" w:rsidP="00B404A3">
      <w:pPr>
        <w:pStyle w:val="0"/>
        <w:spacing w:line="240" w:lineRule="auto"/>
        <w:ind w:firstLine="480"/>
        <w:jc w:val="center"/>
      </w:pPr>
      <w:r w:rsidRPr="00B404A3">
        <w:rPr>
          <w:position w:val="-12"/>
        </w:rPr>
        <w:object w:dxaOrig="2764" w:dyaOrig="361" w14:anchorId="52914599">
          <v:shape id="_x0000_i1030" type="#_x0000_t75" style="width:138.1pt;height:18.25pt" o:ole="">
            <v:imagedata r:id="rId47" o:title=""/>
          </v:shape>
          <o:OLEObject Type="Embed" ProgID="Equation.AxMath" ShapeID="_x0000_i1030" DrawAspect="Content" ObjectID="_1812358119" r:id="rId48"/>
        </w:object>
      </w:r>
    </w:p>
    <w:p w14:paraId="25A44FB2" w14:textId="2CBFDC67" w:rsidR="00C53A37" w:rsidRPr="00C53A37" w:rsidRDefault="00C53A37" w:rsidP="00C53A37">
      <w:pPr>
        <w:pStyle w:val="0"/>
        <w:ind w:firstLine="480"/>
      </w:pPr>
      <w:r>
        <w:rPr>
          <w:rFonts w:hint="eastAsia"/>
        </w:rPr>
        <w:t>验证</w:t>
      </w:r>
      <w:r>
        <w:rPr>
          <w:rFonts w:hint="eastAsia"/>
        </w:rPr>
        <w:t>RMSE</w:t>
      </w:r>
      <w:r>
        <w:rPr>
          <w:rFonts w:hint="eastAsia"/>
        </w:rPr>
        <w:t>数值，</w:t>
      </w:r>
      <w:r w:rsidR="00535CA9">
        <w:rPr>
          <w:rFonts w:hint="eastAsia"/>
        </w:rPr>
        <w:t>其中线性拟合的</w:t>
      </w:r>
      <w:r w:rsidR="00535CA9" w:rsidRPr="00535CA9">
        <w:t>RMSE: 0.0029 V</w:t>
      </w:r>
      <w:r w:rsidR="00535CA9">
        <w:rPr>
          <w:rFonts w:hint="eastAsia"/>
        </w:rPr>
        <w:t>，多项式拟合的</w:t>
      </w:r>
      <w:r w:rsidR="00535CA9" w:rsidRPr="00535CA9">
        <w:t>RMSE: 0.0003 V</w:t>
      </w:r>
      <w:r w:rsidR="00535CA9">
        <w:rPr>
          <w:rFonts w:hint="eastAsia"/>
        </w:rPr>
        <w:t>，为了减小开销，并且线性拟合的</w:t>
      </w:r>
      <w:r w:rsidR="00535CA9">
        <w:rPr>
          <w:rFonts w:hint="eastAsia"/>
        </w:rPr>
        <w:t>RMSE</w:t>
      </w:r>
      <w:r w:rsidR="00535CA9">
        <w:rPr>
          <w:rFonts w:hint="eastAsia"/>
        </w:rPr>
        <w:t>值也不大，因此采用线性拟合的方式。</w:t>
      </w:r>
    </w:p>
    <w:p w14:paraId="2199C3D9" w14:textId="757DE214" w:rsidR="00B404A3" w:rsidRDefault="00257518" w:rsidP="00446CE4">
      <w:pPr>
        <w:pStyle w:val="0"/>
        <w:ind w:firstLine="480"/>
      </w:pPr>
      <w:r>
        <w:rPr>
          <w:rFonts w:hint="eastAsia"/>
        </w:rPr>
        <w:t>同样根据上述经验建立</w:t>
      </w:r>
      <w:r>
        <w:rPr>
          <w:rFonts w:hint="eastAsia"/>
        </w:rPr>
        <w:t>PWM</w:t>
      </w:r>
      <w:r>
        <w:rPr>
          <w:rFonts w:hint="eastAsia"/>
        </w:rPr>
        <w:t>和</w:t>
      </w:r>
      <w:r>
        <w:rPr>
          <w:rFonts w:hint="eastAsia"/>
        </w:rPr>
        <w:t>VADC</w:t>
      </w:r>
      <w:r>
        <w:rPr>
          <w:rFonts w:hint="eastAsia"/>
        </w:rPr>
        <w:t>的拟合关系，以提供基础占空比</w:t>
      </w:r>
    </w:p>
    <w:tbl>
      <w:tblPr>
        <w:tblStyle w:val="af"/>
        <w:tblW w:w="0" w:type="auto"/>
        <w:tblBorders>
          <w:top w:val="none" w:sz="0" w:space="0" w:color="auto"/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4266"/>
        <w:gridCol w:w="4046"/>
      </w:tblGrid>
      <w:tr w:rsidR="00C53A37" w14:paraId="44F62345" w14:textId="77777777" w:rsidTr="00C53A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15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14:paraId="364686A8" w14:textId="79287B89" w:rsidR="00C53A37" w:rsidRDefault="00C53A37" w:rsidP="00C53A37">
            <w:pPr>
              <w:pStyle w:val="0"/>
              <w:spacing w:line="240" w:lineRule="auto"/>
              <w:ind w:firstLineChars="0" w:firstLine="0"/>
            </w:pPr>
            <w:r>
              <w:rPr>
                <w:rFonts w:hint="eastAsia"/>
                <w:noProof/>
              </w:rPr>
              <w:drawing>
                <wp:inline distT="0" distB="0" distL="0" distR="0" wp14:anchorId="334C1585" wp14:editId="69805E05">
                  <wp:extent cx="2569429" cy="1704109"/>
                  <wp:effectExtent l="0" t="0" r="2540" b="0"/>
                  <wp:docPr id="743243215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6618" cy="17287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14:paraId="4AA8B35F" w14:textId="5BDB6DF7" w:rsidR="00C53A37" w:rsidRDefault="00C53A37" w:rsidP="00C53A37">
            <w:pPr>
              <w:pStyle w:val="0"/>
              <w:spacing w:line="240" w:lineRule="auto"/>
              <w:ind w:firstLineChars="0" w:firstLine="0"/>
            </w:pPr>
            <w:r>
              <w:rPr>
                <w:rFonts w:hint="eastAsia"/>
                <w:noProof/>
              </w:rPr>
              <w:drawing>
                <wp:inline distT="0" distB="0" distL="0" distR="0" wp14:anchorId="0C167FA4" wp14:editId="638B13B8">
                  <wp:extent cx="2319365" cy="1739735"/>
                  <wp:effectExtent l="0" t="0" r="5080" b="0"/>
                  <wp:docPr id="400846761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2952" cy="1749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322FC6" w14:textId="77777777" w:rsidR="00467E71" w:rsidRDefault="00467E71" w:rsidP="00467E71">
      <w:pPr>
        <w:pStyle w:val="0"/>
        <w:spacing w:line="240" w:lineRule="auto"/>
        <w:ind w:firstLine="480"/>
      </w:pPr>
    </w:p>
    <w:p w14:paraId="464BEA87" w14:textId="0A9E08CF" w:rsidR="00E73507" w:rsidRDefault="00467E71" w:rsidP="00467E71">
      <w:pPr>
        <w:pStyle w:val="AMDisplayEquation"/>
      </w:pPr>
      <w:r>
        <w:tab/>
      </w:r>
      <w:r w:rsidRPr="00467E71">
        <w:rPr>
          <w:position w:val="-12"/>
        </w:rPr>
        <w:object w:dxaOrig="7062" w:dyaOrig="363" w14:anchorId="052CBC26">
          <v:shape id="_x0000_i1031" type="#_x0000_t75" style="width:353pt;height:18.25pt" o:ole="">
            <v:imagedata r:id="rId51" o:title=""/>
          </v:shape>
          <o:OLEObject Type="Embed" ProgID="Equation.AxMath" ShapeID="_x0000_i1031" DrawAspect="Content" ObjectID="_1812358120" r:id="rId52"/>
        </w:object>
      </w:r>
    </w:p>
    <w:p w14:paraId="649E3D3D" w14:textId="32583BB6" w:rsidR="00467E71" w:rsidRDefault="00467E71" w:rsidP="00467E71">
      <w:pPr>
        <w:pStyle w:val="0"/>
        <w:ind w:firstLine="480"/>
        <w:jc w:val="center"/>
      </w:pPr>
      <w:r w:rsidRPr="00467E71">
        <w:rPr>
          <w:position w:val="-12"/>
        </w:rPr>
        <w:object w:dxaOrig="3518" w:dyaOrig="361" w14:anchorId="0FBCBE34">
          <v:shape id="_x0000_i1032" type="#_x0000_t75" style="width:175.7pt;height:18.25pt" o:ole="">
            <v:imagedata r:id="rId53" o:title=""/>
          </v:shape>
          <o:OLEObject Type="Embed" ProgID="Equation.AxMath" ShapeID="_x0000_i1032" DrawAspect="Content" ObjectID="_1812358121" r:id="rId54"/>
        </w:object>
      </w:r>
    </w:p>
    <w:p w14:paraId="72FB6B81" w14:textId="7354C7DE" w:rsidR="00467E71" w:rsidRDefault="00C53A37" w:rsidP="00467E71">
      <w:pPr>
        <w:pStyle w:val="0"/>
        <w:ind w:firstLine="480"/>
      </w:pPr>
      <w:r>
        <w:rPr>
          <w:rFonts w:hint="eastAsia"/>
        </w:rPr>
        <w:t>其中最小而成得到的</w:t>
      </w:r>
      <w:r w:rsidRPr="00C53A37">
        <w:t>RMSE: 0.0907 V</w:t>
      </w:r>
      <w:r>
        <w:rPr>
          <w:rFonts w:hint="eastAsia"/>
        </w:rPr>
        <w:t>，三次多项式的</w:t>
      </w:r>
      <w:r w:rsidRPr="00C53A37">
        <w:t>RMSE: 0.0021 V</w:t>
      </w:r>
      <w:r>
        <w:rPr>
          <w:rFonts w:hint="eastAsia"/>
        </w:rPr>
        <w:t>，此时应当采用三次拟合以减小误差。根据该拟合关系球的逆拟合关系，通过</w:t>
      </w:r>
      <w:r>
        <w:rPr>
          <w:rFonts w:hint="eastAsia"/>
        </w:rPr>
        <w:t>VADC</w:t>
      </w:r>
      <w:r>
        <w:rPr>
          <w:rFonts w:hint="eastAsia"/>
        </w:rPr>
        <w:t>给出</w:t>
      </w:r>
      <w:r>
        <w:rPr>
          <w:rFonts w:hint="eastAsia"/>
        </w:rPr>
        <w:t>Duty</w:t>
      </w:r>
    </w:p>
    <w:p w14:paraId="11671D7D" w14:textId="19B1D1F7" w:rsidR="00467E71" w:rsidRPr="00467E71" w:rsidRDefault="00C53A37" w:rsidP="00C53A37">
      <w:pPr>
        <w:pStyle w:val="AMDisplayEquation"/>
      </w:pPr>
      <w:r>
        <w:tab/>
      </w:r>
      <w:r w:rsidRPr="00C53A37">
        <w:rPr>
          <w:position w:val="-12"/>
        </w:rPr>
        <w:object w:dxaOrig="7242" w:dyaOrig="363" w14:anchorId="60C3F1B9">
          <v:shape id="_x0000_i1033" type="#_x0000_t75" style="width:361.6pt;height:18.25pt" o:ole="">
            <v:imagedata r:id="rId55" o:title=""/>
          </v:shape>
          <o:OLEObject Type="Embed" ProgID="Equation.AxMath" ShapeID="_x0000_i1033" DrawAspect="Content" ObjectID="_1812358122" r:id="rId56"/>
        </w:object>
      </w:r>
    </w:p>
    <w:p w14:paraId="4464B94A" w14:textId="7F54137E" w:rsidR="00E73507" w:rsidRDefault="00C53A37" w:rsidP="00E73507">
      <w:pPr>
        <w:pStyle w:val="0"/>
        <w:ind w:firstLine="480"/>
      </w:pPr>
      <w:r>
        <w:rPr>
          <w:rFonts w:hint="eastAsia"/>
        </w:rPr>
        <w:t>计算得到</w:t>
      </w:r>
      <w:r w:rsidRPr="00C53A37">
        <w:t>RMSE: 0.0005</w:t>
      </w:r>
      <w:r>
        <w:rPr>
          <w:rFonts w:hint="eastAsia"/>
        </w:rPr>
        <w:t>，在合理的精度范围以内。</w:t>
      </w:r>
    </w:p>
    <w:p w14:paraId="22E063FD" w14:textId="77777777" w:rsidR="00C53A37" w:rsidRDefault="00C53A37" w:rsidP="00535CA9">
      <w:pPr>
        <w:pStyle w:val="0"/>
        <w:ind w:firstLineChars="0" w:firstLine="0"/>
      </w:pPr>
    </w:p>
    <w:p w14:paraId="69591CE4" w14:textId="09A74C9A" w:rsidR="00C53A37" w:rsidRDefault="00C53A37" w:rsidP="00E73507">
      <w:pPr>
        <w:pStyle w:val="0"/>
        <w:ind w:firstLine="480"/>
      </w:pPr>
      <w:r>
        <w:rPr>
          <w:rFonts w:hint="eastAsia"/>
        </w:rPr>
        <w:t>综上所述得到如下关系</w:t>
      </w:r>
    </w:p>
    <w:p w14:paraId="124AF5D7" w14:textId="7D3121AB" w:rsidR="00C53A37" w:rsidRDefault="00535CA9" w:rsidP="00535CA9">
      <w:pPr>
        <w:pStyle w:val="AMDisplayEquation"/>
        <w:spacing w:line="240" w:lineRule="auto"/>
      </w:pPr>
      <w:r>
        <w:lastRenderedPageBreak/>
        <w:tab/>
      </w:r>
      <w:r w:rsidRPr="00535CA9">
        <w:rPr>
          <w:position w:val="-29"/>
        </w:rPr>
        <w:object w:dxaOrig="7229" w:dyaOrig="714" w14:anchorId="30C49974">
          <v:shape id="_x0000_i1034" type="#_x0000_t75" style="width:361.6pt;height:35.45pt" o:ole="">
            <v:imagedata r:id="rId57" o:title=""/>
          </v:shape>
          <o:OLEObject Type="Embed" ProgID="Equation.AxMath" ShapeID="_x0000_i1034" DrawAspect="Content" ObjectID="_1812358123" r:id="rId58"/>
        </w:objec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302"/>
      </w:tblGrid>
      <w:tr w:rsidR="00535CA9" w14:paraId="0A6B0BE5" w14:textId="77777777" w:rsidTr="00535CA9">
        <w:tc>
          <w:tcPr>
            <w:tcW w:w="8312" w:type="dxa"/>
            <w:shd w:val="clear" w:color="auto" w:fill="B4C6E7" w:themeFill="accent1" w:themeFillTint="66"/>
          </w:tcPr>
          <w:p w14:paraId="028D866F" w14:textId="5F2F91F6" w:rsidR="00535CA9" w:rsidRDefault="00535CA9" w:rsidP="00535CA9">
            <w:pPr>
              <w:pStyle w:val="0"/>
              <w:ind w:firstLineChars="0" w:firstLine="0"/>
            </w:pPr>
            <w:r>
              <w:rPr>
                <w:rFonts w:hint="eastAsia"/>
              </w:rPr>
              <w:t>计算代码</w:t>
            </w:r>
          </w:p>
        </w:tc>
      </w:tr>
      <w:tr w:rsidR="00535CA9" w14:paraId="6250A504" w14:textId="77777777" w:rsidTr="00535CA9">
        <w:tc>
          <w:tcPr>
            <w:tcW w:w="8312" w:type="dxa"/>
          </w:tcPr>
          <w:p w14:paraId="206F59CF" w14:textId="77777777" w:rsidR="00535CA9" w:rsidRPr="00535CA9" w:rsidRDefault="00535CA9" w:rsidP="00535CA9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535CA9">
              <w:rPr>
                <w:rFonts w:ascii="JetBrains Mono" w:hAnsi="JetBrains Mono" w:cs="JetBrains Mono"/>
                <w:color w:val="008000"/>
                <w:kern w:val="0"/>
              </w:rPr>
              <w:t>/**</w:t>
            </w:r>
          </w:p>
          <w:p w14:paraId="6AD50DBF" w14:textId="77777777" w:rsidR="00535CA9" w:rsidRPr="00535CA9" w:rsidRDefault="00535CA9" w:rsidP="00535CA9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535CA9">
              <w:rPr>
                <w:rFonts w:ascii="JetBrains Mono" w:hAnsi="JetBrains Mono" w:cs="JetBrains Mono"/>
                <w:color w:val="008000"/>
                <w:kern w:val="0"/>
              </w:rPr>
              <w:t xml:space="preserve"> * </w:t>
            </w:r>
            <w:r w:rsidRPr="00535CA9">
              <w:rPr>
                <w:rFonts w:ascii="JetBrains Mono" w:hAnsi="JetBrains Mono" w:cs="JetBrains Mono"/>
                <w:color w:val="0000FF"/>
                <w:kern w:val="0"/>
              </w:rPr>
              <w:t>@brief</w:t>
            </w:r>
            <w:r w:rsidRPr="00535CA9">
              <w:rPr>
                <w:rFonts w:ascii="JetBrains Mono" w:hAnsi="JetBrains Mono" w:cs="JetBrains Mono"/>
                <w:color w:val="008000"/>
                <w:kern w:val="0"/>
              </w:rPr>
              <w:t xml:space="preserve"> </w:t>
            </w:r>
            <w:r w:rsidRPr="00535CA9">
              <w:rPr>
                <w:rFonts w:ascii="JetBrains Mono" w:hAnsi="JetBrains Mono" w:cs="JetBrains Mono"/>
                <w:color w:val="008000"/>
                <w:kern w:val="0"/>
              </w:rPr>
              <w:t>电压拟合：根据</w:t>
            </w:r>
            <w:proofErr w:type="spellStart"/>
            <w:r w:rsidRPr="00535CA9">
              <w:rPr>
                <w:rFonts w:ascii="JetBrains Mono" w:hAnsi="JetBrains Mono" w:cs="JetBrains Mono"/>
                <w:color w:val="008000"/>
                <w:kern w:val="0"/>
              </w:rPr>
              <w:t>vadc_target</w:t>
            </w:r>
            <w:proofErr w:type="spellEnd"/>
            <w:r w:rsidRPr="00535CA9">
              <w:rPr>
                <w:rFonts w:ascii="JetBrains Mono" w:hAnsi="JetBrains Mono" w:cs="JetBrains Mono"/>
                <w:color w:val="008000"/>
                <w:kern w:val="0"/>
              </w:rPr>
              <w:t>目标电压返回基础占空比</w:t>
            </w:r>
          </w:p>
          <w:p w14:paraId="0A7D5765" w14:textId="77777777" w:rsidR="00535CA9" w:rsidRPr="00535CA9" w:rsidRDefault="00535CA9" w:rsidP="00535CA9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535CA9">
              <w:rPr>
                <w:rFonts w:ascii="JetBrains Mono" w:hAnsi="JetBrains Mono" w:cs="JetBrains Mono"/>
                <w:color w:val="008000"/>
                <w:kern w:val="0"/>
              </w:rPr>
              <w:t> */</w:t>
            </w:r>
          </w:p>
          <w:p w14:paraId="058E6CAD" w14:textId="77777777" w:rsidR="00535CA9" w:rsidRPr="00535CA9" w:rsidRDefault="00535CA9" w:rsidP="00535CA9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535CA9">
              <w:rPr>
                <w:rFonts w:ascii="JetBrains Mono" w:hAnsi="JetBrains Mono" w:cs="JetBrains Mono"/>
                <w:color w:val="0000FF"/>
                <w:kern w:val="0"/>
              </w:rPr>
              <w:t>static</w:t>
            </w:r>
            <w:r w:rsidRPr="00535CA9">
              <w:rPr>
                <w:rFonts w:ascii="JetBrains Mono" w:hAnsi="JetBrains Mono" w:cs="JetBrains Mono"/>
                <w:color w:val="000000"/>
                <w:kern w:val="0"/>
              </w:rPr>
              <w:t xml:space="preserve"> </w:t>
            </w:r>
            <w:r w:rsidRPr="00535CA9">
              <w:rPr>
                <w:rFonts w:ascii="JetBrains Mono" w:hAnsi="JetBrains Mono" w:cs="JetBrains Mono"/>
                <w:color w:val="0000FF"/>
                <w:kern w:val="0"/>
              </w:rPr>
              <w:t>float</w:t>
            </w:r>
            <w:r w:rsidRPr="00535CA9">
              <w:rPr>
                <w:rFonts w:ascii="JetBrains Mono" w:hAnsi="JetBrains Mono" w:cs="JetBrains Mono"/>
                <w:color w:val="000000"/>
                <w:kern w:val="0"/>
              </w:rPr>
              <w:t xml:space="preserve"> </w:t>
            </w:r>
            <w:proofErr w:type="spellStart"/>
            <w:r w:rsidRPr="00535CA9">
              <w:rPr>
                <w:rFonts w:ascii="JetBrains Mono" w:hAnsi="JetBrains Mono" w:cs="JetBrains Mono"/>
                <w:color w:val="74531F"/>
                <w:kern w:val="0"/>
              </w:rPr>
              <w:t>BaseDuty_</w:t>
            </w:r>
            <w:proofErr w:type="gramStart"/>
            <w:r w:rsidRPr="00535CA9">
              <w:rPr>
                <w:rFonts w:ascii="JetBrains Mono" w:hAnsi="JetBrains Mono" w:cs="JetBrains Mono"/>
                <w:color w:val="74531F"/>
                <w:kern w:val="0"/>
              </w:rPr>
              <w:t>FromFit</w:t>
            </w:r>
            <w:proofErr w:type="spellEnd"/>
            <w:r w:rsidRPr="00535CA9">
              <w:rPr>
                <w:rFonts w:ascii="JetBrains Mono" w:hAnsi="JetBrains Mono" w:cs="JetBrains Mono"/>
                <w:color w:val="000000"/>
                <w:kern w:val="0"/>
              </w:rPr>
              <w:t>(</w:t>
            </w:r>
            <w:proofErr w:type="gramEnd"/>
            <w:r w:rsidRPr="00535CA9">
              <w:rPr>
                <w:rFonts w:ascii="JetBrains Mono" w:hAnsi="JetBrains Mono" w:cs="JetBrains Mono"/>
                <w:color w:val="0000FF"/>
                <w:kern w:val="0"/>
              </w:rPr>
              <w:t>float</w:t>
            </w:r>
            <w:r w:rsidRPr="00535CA9">
              <w:rPr>
                <w:rFonts w:ascii="JetBrains Mono" w:hAnsi="JetBrains Mono" w:cs="JetBrains Mono"/>
                <w:color w:val="000000"/>
                <w:kern w:val="0"/>
              </w:rPr>
              <w:t xml:space="preserve"> </w:t>
            </w:r>
            <w:proofErr w:type="spellStart"/>
            <w:r w:rsidRPr="00535CA9">
              <w:rPr>
                <w:rFonts w:ascii="JetBrains Mono" w:hAnsi="JetBrains Mono" w:cs="JetBrains Mono"/>
                <w:color w:val="808080"/>
                <w:kern w:val="0"/>
              </w:rPr>
              <w:t>vadc_target</w:t>
            </w:r>
            <w:proofErr w:type="spellEnd"/>
            <w:r w:rsidRPr="00535CA9">
              <w:rPr>
                <w:rFonts w:ascii="JetBrains Mono" w:hAnsi="JetBrains Mono" w:cs="JetBrains Mono"/>
                <w:color w:val="000000"/>
                <w:kern w:val="0"/>
              </w:rPr>
              <w:t>)</w:t>
            </w:r>
          </w:p>
          <w:p w14:paraId="43EBD80D" w14:textId="77777777" w:rsidR="00535CA9" w:rsidRPr="00535CA9" w:rsidRDefault="00535CA9" w:rsidP="00535CA9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535CA9">
              <w:rPr>
                <w:rFonts w:ascii="JetBrains Mono" w:hAnsi="JetBrains Mono" w:cs="JetBrains Mono"/>
                <w:color w:val="000000"/>
                <w:kern w:val="0"/>
              </w:rPr>
              <w:t>{</w:t>
            </w:r>
          </w:p>
          <w:p w14:paraId="49CC5532" w14:textId="77777777" w:rsidR="00535CA9" w:rsidRPr="00535CA9" w:rsidRDefault="00535CA9" w:rsidP="00535CA9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535CA9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r w:rsidRPr="00535CA9">
              <w:rPr>
                <w:rFonts w:ascii="JetBrains Mono" w:hAnsi="JetBrains Mono" w:cs="JetBrains Mono"/>
                <w:color w:val="008000"/>
                <w:kern w:val="0"/>
              </w:rPr>
              <w:t xml:space="preserve">// </w:t>
            </w:r>
            <w:r w:rsidRPr="00535CA9">
              <w:rPr>
                <w:rFonts w:ascii="JetBrains Mono" w:hAnsi="JetBrains Mono" w:cs="JetBrains Mono"/>
                <w:color w:val="008000"/>
                <w:kern w:val="0"/>
              </w:rPr>
              <w:t>方法</w:t>
            </w:r>
            <w:proofErr w:type="gramStart"/>
            <w:r w:rsidRPr="00535CA9">
              <w:rPr>
                <w:rFonts w:ascii="JetBrains Mono" w:hAnsi="JetBrains Mono" w:cs="JetBrains Mono"/>
                <w:color w:val="008000"/>
                <w:kern w:val="0"/>
              </w:rPr>
              <w:t>一</w:t>
            </w:r>
            <w:proofErr w:type="gramEnd"/>
            <w:r w:rsidRPr="00535CA9">
              <w:rPr>
                <w:rFonts w:ascii="JetBrains Mono" w:hAnsi="JetBrains Mono" w:cs="JetBrains Mono"/>
                <w:color w:val="008000"/>
                <w:kern w:val="0"/>
              </w:rPr>
              <w:t>：三次多项式拟合（更精确）</w:t>
            </w:r>
          </w:p>
          <w:p w14:paraId="3EED3D46" w14:textId="77777777" w:rsidR="00535CA9" w:rsidRPr="00535CA9" w:rsidRDefault="00535CA9" w:rsidP="00535CA9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535CA9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r w:rsidRPr="00535CA9">
              <w:rPr>
                <w:rFonts w:ascii="JetBrains Mono" w:hAnsi="JetBrains Mono" w:cs="JetBrains Mono"/>
                <w:color w:val="0000FF"/>
                <w:kern w:val="0"/>
              </w:rPr>
              <w:t>float</w:t>
            </w:r>
            <w:r w:rsidRPr="00535CA9">
              <w:rPr>
                <w:rFonts w:ascii="JetBrains Mono" w:hAnsi="JetBrains Mono" w:cs="JetBrains Mono"/>
                <w:color w:val="000000"/>
                <w:kern w:val="0"/>
              </w:rPr>
              <w:t xml:space="preserve"> </w:t>
            </w:r>
            <w:r w:rsidRPr="00535CA9">
              <w:rPr>
                <w:rFonts w:ascii="JetBrains Mono" w:hAnsi="JetBrains Mono" w:cs="JetBrains Mono"/>
                <w:color w:val="1F377F"/>
                <w:kern w:val="0"/>
              </w:rPr>
              <w:t>v2</w:t>
            </w:r>
            <w:r w:rsidRPr="00535CA9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proofErr w:type="spellStart"/>
            <w:r w:rsidRPr="00535CA9">
              <w:rPr>
                <w:rFonts w:ascii="JetBrains Mono" w:hAnsi="JetBrains Mono" w:cs="JetBrains Mono"/>
                <w:color w:val="808080"/>
                <w:kern w:val="0"/>
              </w:rPr>
              <w:t>vadc_target</w:t>
            </w:r>
            <w:proofErr w:type="spellEnd"/>
            <w:r w:rsidRPr="00535CA9">
              <w:rPr>
                <w:rFonts w:ascii="JetBrains Mono" w:hAnsi="JetBrains Mono" w:cs="JetBrains Mono"/>
                <w:color w:val="000000"/>
                <w:kern w:val="0"/>
              </w:rPr>
              <w:t xml:space="preserve"> * </w:t>
            </w:r>
            <w:proofErr w:type="spellStart"/>
            <w:r w:rsidRPr="00535CA9">
              <w:rPr>
                <w:rFonts w:ascii="JetBrains Mono" w:hAnsi="JetBrains Mono" w:cs="JetBrains Mono"/>
                <w:color w:val="808080"/>
                <w:kern w:val="0"/>
              </w:rPr>
              <w:t>vadc_</w:t>
            </w:r>
            <w:proofErr w:type="gramStart"/>
            <w:r w:rsidRPr="00535CA9">
              <w:rPr>
                <w:rFonts w:ascii="JetBrains Mono" w:hAnsi="JetBrains Mono" w:cs="JetBrains Mono"/>
                <w:color w:val="808080"/>
                <w:kern w:val="0"/>
              </w:rPr>
              <w:t>target</w:t>
            </w:r>
            <w:proofErr w:type="spellEnd"/>
            <w:r w:rsidRPr="00535CA9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  <w:proofErr w:type="gramEnd"/>
          </w:p>
          <w:p w14:paraId="2E5485AA" w14:textId="77777777" w:rsidR="00535CA9" w:rsidRPr="00535CA9" w:rsidRDefault="00535CA9" w:rsidP="00535CA9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535CA9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r w:rsidRPr="00535CA9">
              <w:rPr>
                <w:rFonts w:ascii="JetBrains Mono" w:hAnsi="JetBrains Mono" w:cs="JetBrains Mono"/>
                <w:color w:val="0000FF"/>
                <w:kern w:val="0"/>
              </w:rPr>
              <w:t>float</w:t>
            </w:r>
            <w:r w:rsidRPr="00535CA9">
              <w:rPr>
                <w:rFonts w:ascii="JetBrains Mono" w:hAnsi="JetBrains Mono" w:cs="JetBrains Mono"/>
                <w:color w:val="000000"/>
                <w:kern w:val="0"/>
              </w:rPr>
              <w:t xml:space="preserve"> </w:t>
            </w:r>
            <w:r w:rsidRPr="00535CA9">
              <w:rPr>
                <w:rFonts w:ascii="JetBrains Mono" w:hAnsi="JetBrains Mono" w:cs="JetBrains Mono"/>
                <w:color w:val="1F377F"/>
                <w:kern w:val="0"/>
              </w:rPr>
              <w:t>v3</w:t>
            </w:r>
            <w:r w:rsidRPr="00535CA9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r w:rsidRPr="00535CA9">
              <w:rPr>
                <w:rFonts w:ascii="JetBrains Mono" w:hAnsi="JetBrains Mono" w:cs="JetBrains Mono"/>
                <w:color w:val="1F377F"/>
                <w:kern w:val="0"/>
              </w:rPr>
              <w:t>v2</w:t>
            </w:r>
            <w:r w:rsidRPr="00535CA9">
              <w:rPr>
                <w:rFonts w:ascii="JetBrains Mono" w:hAnsi="JetBrains Mono" w:cs="JetBrains Mono"/>
                <w:color w:val="000000"/>
                <w:kern w:val="0"/>
              </w:rPr>
              <w:t xml:space="preserve"> * </w:t>
            </w:r>
            <w:proofErr w:type="spellStart"/>
            <w:r w:rsidRPr="00535CA9">
              <w:rPr>
                <w:rFonts w:ascii="JetBrains Mono" w:hAnsi="JetBrains Mono" w:cs="JetBrains Mono"/>
                <w:color w:val="808080"/>
                <w:kern w:val="0"/>
              </w:rPr>
              <w:t>vadc_</w:t>
            </w:r>
            <w:proofErr w:type="gramStart"/>
            <w:r w:rsidRPr="00535CA9">
              <w:rPr>
                <w:rFonts w:ascii="JetBrains Mono" w:hAnsi="JetBrains Mono" w:cs="JetBrains Mono"/>
                <w:color w:val="808080"/>
                <w:kern w:val="0"/>
              </w:rPr>
              <w:t>target</w:t>
            </w:r>
            <w:proofErr w:type="spellEnd"/>
            <w:r w:rsidRPr="00535CA9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  <w:proofErr w:type="gramEnd"/>
          </w:p>
          <w:p w14:paraId="7B989F6C" w14:textId="77777777" w:rsidR="00535CA9" w:rsidRPr="00535CA9" w:rsidRDefault="00535CA9" w:rsidP="00535CA9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535CA9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r w:rsidRPr="00535CA9">
              <w:rPr>
                <w:rFonts w:ascii="JetBrains Mono" w:hAnsi="JetBrains Mono" w:cs="JetBrains Mono"/>
                <w:color w:val="8F08C4"/>
                <w:kern w:val="0"/>
              </w:rPr>
              <w:t>return</w:t>
            </w:r>
            <w:r w:rsidRPr="00535CA9">
              <w:rPr>
                <w:rFonts w:ascii="JetBrains Mono" w:hAnsi="JetBrains Mono" w:cs="JetBrains Mono"/>
                <w:color w:val="000000"/>
                <w:kern w:val="0"/>
              </w:rPr>
              <w:t xml:space="preserve"> </w:t>
            </w:r>
            <w:r w:rsidRPr="00535CA9">
              <w:rPr>
                <w:rFonts w:ascii="JetBrains Mono" w:hAnsi="JetBrains Mono" w:cs="JetBrains Mono"/>
                <w:color w:val="098658"/>
                <w:kern w:val="0"/>
              </w:rPr>
              <w:t>100.0f</w:t>
            </w:r>
            <w:r w:rsidRPr="00535CA9">
              <w:rPr>
                <w:rFonts w:ascii="JetBrains Mono" w:hAnsi="JetBrains Mono" w:cs="JetBrains Mono"/>
                <w:color w:val="000000"/>
                <w:kern w:val="0"/>
              </w:rPr>
              <w:t xml:space="preserve"> * (-</w:t>
            </w:r>
            <w:r w:rsidRPr="00535CA9">
              <w:rPr>
                <w:rFonts w:ascii="JetBrains Mono" w:hAnsi="JetBrains Mono" w:cs="JetBrains Mono"/>
                <w:color w:val="098658"/>
                <w:kern w:val="0"/>
              </w:rPr>
              <w:t>0.035971f</w:t>
            </w:r>
            <w:r w:rsidRPr="00535CA9">
              <w:rPr>
                <w:rFonts w:ascii="JetBrains Mono" w:hAnsi="JetBrains Mono" w:cs="JetBrains Mono"/>
                <w:color w:val="000000"/>
                <w:kern w:val="0"/>
              </w:rPr>
              <w:t xml:space="preserve"> * </w:t>
            </w:r>
            <w:r w:rsidRPr="00535CA9">
              <w:rPr>
                <w:rFonts w:ascii="JetBrains Mono" w:hAnsi="JetBrains Mono" w:cs="JetBrains Mono"/>
                <w:color w:val="1F377F"/>
                <w:kern w:val="0"/>
              </w:rPr>
              <w:t>v3</w:t>
            </w:r>
            <w:r w:rsidRPr="00535CA9">
              <w:rPr>
                <w:rFonts w:ascii="JetBrains Mono" w:hAnsi="JetBrains Mono" w:cs="JetBrains Mono"/>
                <w:color w:val="000000"/>
                <w:kern w:val="0"/>
              </w:rPr>
              <w:t xml:space="preserve"> + </w:t>
            </w:r>
            <w:r w:rsidRPr="00535CA9">
              <w:rPr>
                <w:rFonts w:ascii="JetBrains Mono" w:hAnsi="JetBrains Mono" w:cs="JetBrains Mono"/>
                <w:color w:val="098658"/>
                <w:kern w:val="0"/>
              </w:rPr>
              <w:t>0.355110f</w:t>
            </w:r>
            <w:r w:rsidRPr="00535CA9">
              <w:rPr>
                <w:rFonts w:ascii="JetBrains Mono" w:hAnsi="JetBrains Mono" w:cs="JetBrains Mono"/>
                <w:color w:val="000000"/>
                <w:kern w:val="0"/>
              </w:rPr>
              <w:t xml:space="preserve"> * </w:t>
            </w:r>
            <w:r w:rsidRPr="00535CA9">
              <w:rPr>
                <w:rFonts w:ascii="JetBrains Mono" w:hAnsi="JetBrains Mono" w:cs="JetBrains Mono"/>
                <w:color w:val="1F377F"/>
                <w:kern w:val="0"/>
              </w:rPr>
              <w:t>v2</w:t>
            </w:r>
            <w:r w:rsidRPr="00535CA9">
              <w:rPr>
                <w:rFonts w:ascii="JetBrains Mono" w:hAnsi="JetBrains Mono" w:cs="JetBrains Mono"/>
                <w:color w:val="000000"/>
                <w:kern w:val="0"/>
              </w:rPr>
              <w:t xml:space="preserve"> - </w:t>
            </w:r>
            <w:r w:rsidRPr="00535CA9">
              <w:rPr>
                <w:rFonts w:ascii="JetBrains Mono" w:hAnsi="JetBrains Mono" w:cs="JetBrains Mono"/>
                <w:color w:val="098658"/>
                <w:kern w:val="0"/>
              </w:rPr>
              <w:t>1.299556f</w:t>
            </w:r>
            <w:r w:rsidRPr="00535CA9">
              <w:rPr>
                <w:rFonts w:ascii="JetBrains Mono" w:hAnsi="JetBrains Mono" w:cs="JetBrains Mono"/>
                <w:color w:val="000000"/>
                <w:kern w:val="0"/>
              </w:rPr>
              <w:t xml:space="preserve"> * </w:t>
            </w:r>
            <w:proofErr w:type="spellStart"/>
            <w:r w:rsidRPr="00535CA9">
              <w:rPr>
                <w:rFonts w:ascii="JetBrains Mono" w:hAnsi="JetBrains Mono" w:cs="JetBrains Mono"/>
                <w:color w:val="808080"/>
                <w:kern w:val="0"/>
              </w:rPr>
              <w:t>vadc_target</w:t>
            </w:r>
            <w:proofErr w:type="spellEnd"/>
            <w:r w:rsidRPr="00535CA9">
              <w:rPr>
                <w:rFonts w:ascii="JetBrains Mono" w:hAnsi="JetBrains Mono" w:cs="JetBrains Mono"/>
                <w:color w:val="000000"/>
                <w:kern w:val="0"/>
              </w:rPr>
              <w:t xml:space="preserve"> + </w:t>
            </w:r>
            <w:r w:rsidRPr="00535CA9">
              <w:rPr>
                <w:rFonts w:ascii="JetBrains Mono" w:hAnsi="JetBrains Mono" w:cs="JetBrains Mono"/>
                <w:color w:val="098658"/>
                <w:kern w:val="0"/>
              </w:rPr>
              <w:t>2.059551f</w:t>
            </w:r>
            <w:proofErr w:type="gramStart"/>
            <w:r w:rsidRPr="00535CA9">
              <w:rPr>
                <w:rFonts w:ascii="JetBrains Mono" w:hAnsi="JetBrains Mono" w:cs="JetBrains Mono"/>
                <w:color w:val="000000"/>
                <w:kern w:val="0"/>
              </w:rPr>
              <w:t>);</w:t>
            </w:r>
            <w:proofErr w:type="gramEnd"/>
          </w:p>
          <w:p w14:paraId="2928FC2E" w14:textId="77777777" w:rsidR="00535CA9" w:rsidRPr="00535CA9" w:rsidRDefault="00535CA9" w:rsidP="00535CA9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245F33A0" w14:textId="77777777" w:rsidR="00535CA9" w:rsidRPr="00535CA9" w:rsidRDefault="00535CA9" w:rsidP="00535CA9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535CA9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r w:rsidRPr="00535CA9">
              <w:rPr>
                <w:rFonts w:ascii="JetBrains Mono" w:hAnsi="JetBrains Mono" w:cs="JetBrains Mono"/>
                <w:color w:val="008000"/>
                <w:kern w:val="0"/>
              </w:rPr>
              <w:t xml:space="preserve">// // </w:t>
            </w:r>
            <w:r w:rsidRPr="00535CA9">
              <w:rPr>
                <w:rFonts w:ascii="JetBrains Mono" w:hAnsi="JetBrains Mono" w:cs="JetBrains Mono"/>
                <w:color w:val="008000"/>
                <w:kern w:val="0"/>
              </w:rPr>
              <w:t>方法二：线性拟合（更高性能）</w:t>
            </w:r>
          </w:p>
          <w:p w14:paraId="734C3C77" w14:textId="77777777" w:rsidR="00535CA9" w:rsidRPr="00535CA9" w:rsidRDefault="00535CA9" w:rsidP="00535CA9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535CA9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r w:rsidRPr="00535CA9">
              <w:rPr>
                <w:rFonts w:ascii="JetBrains Mono" w:hAnsi="JetBrains Mono" w:cs="JetBrains Mono"/>
                <w:color w:val="008000"/>
                <w:kern w:val="0"/>
              </w:rPr>
              <w:t xml:space="preserve">// return 100.0f * (-0.221493f * </w:t>
            </w:r>
            <w:proofErr w:type="spellStart"/>
            <w:r w:rsidRPr="00535CA9">
              <w:rPr>
                <w:rFonts w:ascii="JetBrains Mono" w:hAnsi="JetBrains Mono" w:cs="JetBrains Mono"/>
                <w:color w:val="008000"/>
                <w:kern w:val="0"/>
              </w:rPr>
              <w:t>vadc_target</w:t>
            </w:r>
            <w:proofErr w:type="spellEnd"/>
            <w:r w:rsidRPr="00535CA9">
              <w:rPr>
                <w:rFonts w:ascii="JetBrains Mono" w:hAnsi="JetBrains Mono" w:cs="JetBrains Mono"/>
                <w:color w:val="008000"/>
                <w:kern w:val="0"/>
              </w:rPr>
              <w:t xml:space="preserve"> + 1.044567f</w:t>
            </w:r>
            <w:proofErr w:type="gramStart"/>
            <w:r w:rsidRPr="00535CA9">
              <w:rPr>
                <w:rFonts w:ascii="JetBrains Mono" w:hAnsi="JetBrains Mono" w:cs="JetBrains Mono"/>
                <w:color w:val="008000"/>
                <w:kern w:val="0"/>
              </w:rPr>
              <w:t>);</w:t>
            </w:r>
            <w:proofErr w:type="gramEnd"/>
          </w:p>
          <w:p w14:paraId="4EB89C0A" w14:textId="77777777" w:rsidR="00535CA9" w:rsidRPr="00535CA9" w:rsidRDefault="00535CA9" w:rsidP="00535CA9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535CA9">
              <w:rPr>
                <w:rFonts w:ascii="JetBrains Mono" w:hAnsi="JetBrains Mono" w:cs="JetBrains Mono"/>
                <w:color w:val="000000"/>
                <w:kern w:val="0"/>
              </w:rPr>
              <w:t>}</w:t>
            </w:r>
          </w:p>
          <w:p w14:paraId="1B46FA63" w14:textId="77777777" w:rsidR="00535CA9" w:rsidRPr="00535CA9" w:rsidRDefault="00535CA9" w:rsidP="00535CA9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0D0057C6" w14:textId="77777777" w:rsidR="00535CA9" w:rsidRPr="00535CA9" w:rsidRDefault="00535CA9" w:rsidP="00535CA9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535CA9">
              <w:rPr>
                <w:rFonts w:ascii="JetBrains Mono" w:hAnsi="JetBrains Mono" w:cs="JetBrains Mono"/>
                <w:color w:val="008000"/>
                <w:kern w:val="0"/>
              </w:rPr>
              <w:t>/**</w:t>
            </w:r>
          </w:p>
          <w:p w14:paraId="6133F60F" w14:textId="77777777" w:rsidR="00535CA9" w:rsidRPr="00535CA9" w:rsidRDefault="00535CA9" w:rsidP="00535CA9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535CA9">
              <w:rPr>
                <w:rFonts w:ascii="JetBrains Mono" w:hAnsi="JetBrains Mono" w:cs="JetBrains Mono"/>
                <w:color w:val="008000"/>
                <w:kern w:val="0"/>
              </w:rPr>
              <w:t xml:space="preserve"> * </w:t>
            </w:r>
            <w:r w:rsidRPr="00535CA9">
              <w:rPr>
                <w:rFonts w:ascii="JetBrains Mono" w:hAnsi="JetBrains Mono" w:cs="JetBrains Mono"/>
                <w:color w:val="0000FF"/>
                <w:kern w:val="0"/>
              </w:rPr>
              <w:t>@brief</w:t>
            </w:r>
            <w:r w:rsidRPr="00535CA9">
              <w:rPr>
                <w:rFonts w:ascii="JetBrains Mono" w:hAnsi="JetBrains Mono" w:cs="JetBrains Mono"/>
                <w:color w:val="008000"/>
                <w:kern w:val="0"/>
              </w:rPr>
              <w:t xml:space="preserve"> </w:t>
            </w:r>
            <w:r w:rsidRPr="00535CA9">
              <w:rPr>
                <w:rFonts w:ascii="JetBrains Mono" w:hAnsi="JetBrains Mono" w:cs="JetBrains Mono"/>
                <w:color w:val="008000"/>
                <w:kern w:val="0"/>
              </w:rPr>
              <w:t>将输出电压转换为</w:t>
            </w:r>
            <w:r w:rsidRPr="00535CA9">
              <w:rPr>
                <w:rFonts w:ascii="JetBrains Mono" w:hAnsi="JetBrains Mono" w:cs="JetBrains Mono"/>
                <w:color w:val="008000"/>
                <w:kern w:val="0"/>
              </w:rPr>
              <w:t xml:space="preserve"> ADC </w:t>
            </w:r>
            <w:r w:rsidRPr="00535CA9">
              <w:rPr>
                <w:rFonts w:ascii="JetBrains Mono" w:hAnsi="JetBrains Mono" w:cs="JetBrains Mono"/>
                <w:color w:val="008000"/>
                <w:kern w:val="0"/>
              </w:rPr>
              <w:t>目标电压（线性拟合）</w:t>
            </w:r>
          </w:p>
          <w:p w14:paraId="217380F5" w14:textId="77777777" w:rsidR="00535CA9" w:rsidRPr="00535CA9" w:rsidRDefault="00535CA9" w:rsidP="00535CA9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535CA9">
              <w:rPr>
                <w:rFonts w:ascii="JetBrains Mono" w:hAnsi="JetBrains Mono" w:cs="JetBrains Mono"/>
                <w:color w:val="008000"/>
                <w:kern w:val="0"/>
              </w:rPr>
              <w:t> */</w:t>
            </w:r>
          </w:p>
          <w:p w14:paraId="6726F2DF" w14:textId="77777777" w:rsidR="00535CA9" w:rsidRPr="00535CA9" w:rsidRDefault="00535CA9" w:rsidP="00535CA9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535CA9">
              <w:rPr>
                <w:rFonts w:ascii="JetBrains Mono" w:hAnsi="JetBrains Mono" w:cs="JetBrains Mono"/>
                <w:color w:val="0000FF"/>
                <w:kern w:val="0"/>
              </w:rPr>
              <w:t>float</w:t>
            </w:r>
            <w:r w:rsidRPr="00535CA9">
              <w:rPr>
                <w:rFonts w:ascii="JetBrains Mono" w:hAnsi="JetBrains Mono" w:cs="JetBrains Mono"/>
                <w:color w:val="000000"/>
                <w:kern w:val="0"/>
              </w:rPr>
              <w:t xml:space="preserve"> </w:t>
            </w:r>
            <w:proofErr w:type="spellStart"/>
            <w:r w:rsidRPr="00535CA9">
              <w:rPr>
                <w:rFonts w:ascii="JetBrains Mono" w:hAnsi="JetBrains Mono" w:cs="JetBrains Mono"/>
                <w:color w:val="74531F"/>
                <w:kern w:val="0"/>
              </w:rPr>
              <w:t>calculate_</w:t>
            </w:r>
            <w:proofErr w:type="gramStart"/>
            <w:r w:rsidRPr="00535CA9">
              <w:rPr>
                <w:rFonts w:ascii="JetBrains Mono" w:hAnsi="JetBrains Mono" w:cs="JetBrains Mono"/>
                <w:color w:val="74531F"/>
                <w:kern w:val="0"/>
              </w:rPr>
              <w:t>vadc</w:t>
            </w:r>
            <w:proofErr w:type="spellEnd"/>
            <w:r w:rsidRPr="00535CA9">
              <w:rPr>
                <w:rFonts w:ascii="JetBrains Mono" w:hAnsi="JetBrains Mono" w:cs="JetBrains Mono"/>
                <w:color w:val="000000"/>
                <w:kern w:val="0"/>
              </w:rPr>
              <w:t>(</w:t>
            </w:r>
            <w:proofErr w:type="gramEnd"/>
            <w:r w:rsidRPr="00535CA9">
              <w:rPr>
                <w:rFonts w:ascii="JetBrains Mono" w:hAnsi="JetBrains Mono" w:cs="JetBrains Mono"/>
                <w:color w:val="0000FF"/>
                <w:kern w:val="0"/>
              </w:rPr>
              <w:t>float</w:t>
            </w:r>
            <w:r w:rsidRPr="00535CA9">
              <w:rPr>
                <w:rFonts w:ascii="JetBrains Mono" w:hAnsi="JetBrains Mono" w:cs="JetBrains Mono"/>
                <w:color w:val="000000"/>
                <w:kern w:val="0"/>
              </w:rPr>
              <w:t xml:space="preserve"> </w:t>
            </w:r>
            <w:proofErr w:type="spellStart"/>
            <w:r w:rsidRPr="00535CA9">
              <w:rPr>
                <w:rFonts w:ascii="JetBrains Mono" w:hAnsi="JetBrains Mono" w:cs="JetBrains Mono"/>
                <w:color w:val="808080"/>
                <w:kern w:val="0"/>
              </w:rPr>
              <w:t>v_target</w:t>
            </w:r>
            <w:proofErr w:type="spellEnd"/>
            <w:r w:rsidRPr="00535CA9">
              <w:rPr>
                <w:rFonts w:ascii="JetBrains Mono" w:hAnsi="JetBrains Mono" w:cs="JetBrains Mono"/>
                <w:color w:val="000000"/>
                <w:kern w:val="0"/>
              </w:rPr>
              <w:t>)</w:t>
            </w:r>
          </w:p>
          <w:p w14:paraId="5C4033DF" w14:textId="77777777" w:rsidR="00535CA9" w:rsidRPr="00535CA9" w:rsidRDefault="00535CA9" w:rsidP="00535CA9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535CA9">
              <w:rPr>
                <w:rFonts w:ascii="JetBrains Mono" w:hAnsi="JetBrains Mono" w:cs="JetBrains Mono"/>
                <w:color w:val="000000"/>
                <w:kern w:val="0"/>
              </w:rPr>
              <w:t>{</w:t>
            </w:r>
          </w:p>
          <w:p w14:paraId="2612CA34" w14:textId="77777777" w:rsidR="00535CA9" w:rsidRPr="00535CA9" w:rsidRDefault="00535CA9" w:rsidP="00535CA9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535CA9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r w:rsidRPr="00535CA9">
              <w:rPr>
                <w:rFonts w:ascii="JetBrains Mono" w:hAnsi="JetBrains Mono" w:cs="JetBrains Mono"/>
                <w:color w:val="8F08C4"/>
                <w:kern w:val="0"/>
              </w:rPr>
              <w:t>return</w:t>
            </w:r>
            <w:r w:rsidRPr="00535CA9">
              <w:rPr>
                <w:rFonts w:ascii="JetBrains Mono" w:hAnsi="JetBrains Mono" w:cs="JetBrains Mono"/>
                <w:color w:val="000000"/>
                <w:kern w:val="0"/>
              </w:rPr>
              <w:t xml:space="preserve"> </w:t>
            </w:r>
            <w:r w:rsidRPr="00535CA9">
              <w:rPr>
                <w:rFonts w:ascii="JetBrains Mono" w:hAnsi="JetBrains Mono" w:cs="JetBrains Mono"/>
                <w:color w:val="098658"/>
                <w:kern w:val="0"/>
              </w:rPr>
              <w:t>0.0743f</w:t>
            </w:r>
            <w:r w:rsidRPr="00535CA9">
              <w:rPr>
                <w:rFonts w:ascii="JetBrains Mono" w:hAnsi="JetBrains Mono" w:cs="JetBrains Mono"/>
                <w:color w:val="000000"/>
                <w:kern w:val="0"/>
              </w:rPr>
              <w:t xml:space="preserve"> * </w:t>
            </w:r>
            <w:proofErr w:type="spellStart"/>
            <w:r w:rsidRPr="00535CA9">
              <w:rPr>
                <w:rFonts w:ascii="JetBrains Mono" w:hAnsi="JetBrains Mono" w:cs="JetBrains Mono"/>
                <w:color w:val="808080"/>
                <w:kern w:val="0"/>
              </w:rPr>
              <w:t>v_target</w:t>
            </w:r>
            <w:proofErr w:type="spellEnd"/>
            <w:r w:rsidRPr="00535CA9">
              <w:rPr>
                <w:rFonts w:ascii="JetBrains Mono" w:hAnsi="JetBrains Mono" w:cs="JetBrains Mono"/>
                <w:color w:val="000000"/>
                <w:kern w:val="0"/>
              </w:rPr>
              <w:t xml:space="preserve"> - </w:t>
            </w:r>
            <w:r w:rsidRPr="00535CA9">
              <w:rPr>
                <w:rFonts w:ascii="JetBrains Mono" w:hAnsi="JetBrains Mono" w:cs="JetBrains Mono"/>
                <w:color w:val="098658"/>
                <w:kern w:val="0"/>
              </w:rPr>
              <w:t>0.</w:t>
            </w:r>
            <w:proofErr w:type="gramStart"/>
            <w:r w:rsidRPr="00535CA9">
              <w:rPr>
                <w:rFonts w:ascii="JetBrains Mono" w:hAnsi="JetBrains Mono" w:cs="JetBrains Mono"/>
                <w:color w:val="098658"/>
                <w:kern w:val="0"/>
              </w:rPr>
              <w:t>0802f</w:t>
            </w:r>
            <w:r w:rsidRPr="00535CA9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  <w:proofErr w:type="gramEnd"/>
          </w:p>
          <w:p w14:paraId="47B4132E" w14:textId="06950361" w:rsidR="00535CA9" w:rsidRPr="00535CA9" w:rsidRDefault="00535CA9" w:rsidP="00535CA9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535CA9">
              <w:rPr>
                <w:rFonts w:ascii="JetBrains Mono" w:hAnsi="JetBrains Mono" w:cs="JetBrains Mono"/>
                <w:color w:val="000000"/>
                <w:kern w:val="0"/>
              </w:rPr>
              <w:t>}</w:t>
            </w:r>
          </w:p>
        </w:tc>
      </w:tr>
    </w:tbl>
    <w:p w14:paraId="1F6BEA9A" w14:textId="77777777" w:rsidR="00535CA9" w:rsidRPr="00535CA9" w:rsidRDefault="00535CA9" w:rsidP="00535CA9">
      <w:pPr>
        <w:pStyle w:val="0"/>
        <w:ind w:firstLine="480"/>
      </w:pPr>
    </w:p>
    <w:p w14:paraId="5D0003B9" w14:textId="04672CF7" w:rsidR="00293EF7" w:rsidRDefault="00293EF7" w:rsidP="00293EF7">
      <w:pPr>
        <w:pStyle w:val="2"/>
        <w:rPr>
          <w:rFonts w:hint="eastAsia"/>
        </w:rPr>
      </w:pPr>
      <w:bookmarkStart w:id="21" w:name="_Toc201744997"/>
      <w:r>
        <w:rPr>
          <w:rFonts w:hint="eastAsia"/>
        </w:rPr>
        <w:t>闭环算法设计</w:t>
      </w:r>
      <w:bookmarkEnd w:id="21"/>
    </w:p>
    <w:p w14:paraId="6EF529F0" w14:textId="5FC8C767" w:rsidR="00293EF7" w:rsidRDefault="00293EF7" w:rsidP="00293EF7">
      <w:pPr>
        <w:pStyle w:val="0"/>
        <w:ind w:firstLine="480"/>
      </w:pPr>
      <w:r>
        <w:rPr>
          <w:rFonts w:hint="eastAsia"/>
        </w:rPr>
        <w:t>闭环控制的软件主要由如下部分构成</w:t>
      </w:r>
      <w:r>
        <w:rPr>
          <w:rFonts w:hint="eastAsia"/>
        </w:rPr>
        <w:t xml:space="preserve">0. </w:t>
      </w:r>
      <w:r>
        <w:rPr>
          <w:rFonts w:hint="eastAsia"/>
        </w:rPr>
        <w:t>系统初始化</w:t>
      </w:r>
      <w:r>
        <w:rPr>
          <w:rFonts w:hint="eastAsia"/>
        </w:rPr>
        <w:t xml:space="preserve">1. </w:t>
      </w:r>
      <w:r>
        <w:rPr>
          <w:rFonts w:hint="eastAsia"/>
        </w:rPr>
        <w:t>双路</w:t>
      </w:r>
      <w:r>
        <w:rPr>
          <w:rFonts w:hint="eastAsia"/>
        </w:rPr>
        <w:t>ADC</w:t>
      </w:r>
      <w:r>
        <w:rPr>
          <w:rFonts w:hint="eastAsia"/>
        </w:rPr>
        <w:t>采样</w:t>
      </w:r>
      <w:r>
        <w:rPr>
          <w:rFonts w:hint="eastAsia"/>
        </w:rPr>
        <w:t xml:space="preserve"> 2. DMA</w:t>
      </w:r>
      <w:r>
        <w:rPr>
          <w:rFonts w:hint="eastAsia"/>
        </w:rPr>
        <w:t>循环传输</w:t>
      </w:r>
      <w:r>
        <w:rPr>
          <w:rFonts w:hint="eastAsia"/>
        </w:rPr>
        <w:t xml:space="preserve"> 3. TIM1</w:t>
      </w:r>
      <w:r>
        <w:rPr>
          <w:rFonts w:hint="eastAsia"/>
        </w:rPr>
        <w:t>产生</w:t>
      </w:r>
      <w:r>
        <w:rPr>
          <w:rFonts w:hint="eastAsia"/>
        </w:rPr>
        <w:t>PWM 4. TIM2</w:t>
      </w:r>
      <w:r>
        <w:rPr>
          <w:rFonts w:hint="eastAsia"/>
        </w:rPr>
        <w:t>产生特定频率的回调用于计算和控制频率</w:t>
      </w:r>
      <w:r>
        <w:rPr>
          <w:rFonts w:hint="eastAsia"/>
        </w:rPr>
        <w:t xml:space="preserve"> 4. ADC</w:t>
      </w:r>
      <w:r>
        <w:rPr>
          <w:rFonts w:hint="eastAsia"/>
        </w:rPr>
        <w:t>数据滤波</w:t>
      </w:r>
      <w:r>
        <w:rPr>
          <w:rFonts w:hint="eastAsia"/>
        </w:rPr>
        <w:t>5. PI</w:t>
      </w:r>
      <w:r>
        <w:rPr>
          <w:rFonts w:hint="eastAsia"/>
        </w:rPr>
        <w:t>闭环控制算法</w:t>
      </w:r>
      <w:r>
        <w:rPr>
          <w:rFonts w:hint="eastAsia"/>
        </w:rPr>
        <w:t xml:space="preserve"> </w:t>
      </w:r>
      <w:r w:rsidR="00CD1120">
        <w:rPr>
          <w:rFonts w:hint="eastAsia"/>
        </w:rPr>
        <w:t>。</w:t>
      </w:r>
    </w:p>
    <w:p w14:paraId="4AC6C0A0" w14:textId="52068929" w:rsidR="00293EF7" w:rsidRDefault="00CD1120" w:rsidP="00293EF7">
      <w:pPr>
        <w:pStyle w:val="0"/>
        <w:ind w:firstLine="480"/>
      </w:pPr>
      <w:r>
        <w:rPr>
          <w:rFonts w:hint="eastAsia"/>
        </w:rPr>
        <w:t>软件平台选择</w:t>
      </w: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rPr>
          <w:rFonts w:hint="eastAsia"/>
        </w:rPr>
        <w:t>构建工程，</w:t>
      </w:r>
      <w:r>
        <w:rPr>
          <w:rFonts w:hint="eastAsia"/>
        </w:rPr>
        <w:t xml:space="preserve"> </w:t>
      </w:r>
      <w:r>
        <w:rPr>
          <w:rFonts w:hint="eastAsia"/>
        </w:rPr>
        <w:t>工具</w:t>
      </w:r>
      <w:proofErr w:type="gramStart"/>
      <w:r>
        <w:rPr>
          <w:rFonts w:hint="eastAsia"/>
        </w:rPr>
        <w:t>链选择</w:t>
      </w:r>
      <w:proofErr w:type="gramEnd"/>
      <w:r>
        <w:rPr>
          <w:rFonts w:hint="eastAsia"/>
        </w:rPr>
        <w:t>GCC-ARM</w:t>
      </w:r>
      <w:r>
        <w:rPr>
          <w:rFonts w:hint="eastAsia"/>
        </w:rPr>
        <w:t>，</w:t>
      </w:r>
      <w:r>
        <w:rPr>
          <w:rFonts w:hint="eastAsia"/>
        </w:rPr>
        <w:t>IDE</w:t>
      </w:r>
      <w:r>
        <w:rPr>
          <w:rFonts w:hint="eastAsia"/>
        </w:rPr>
        <w:t>使用</w:t>
      </w:r>
      <w:r>
        <w:rPr>
          <w:rFonts w:hint="eastAsia"/>
        </w:rPr>
        <w:t>VSC</w:t>
      </w:r>
      <w:r>
        <w:rPr>
          <w:rFonts w:hint="eastAsia"/>
        </w:rPr>
        <w:t>，</w:t>
      </w:r>
      <w:r>
        <w:rPr>
          <w:rFonts w:hint="eastAsia"/>
        </w:rPr>
        <w:t xml:space="preserve">debug </w:t>
      </w:r>
      <w:r>
        <w:rPr>
          <w:rFonts w:hint="eastAsia"/>
        </w:rPr>
        <w:t>基于</w:t>
      </w:r>
      <w:r>
        <w:rPr>
          <w:rFonts w:hint="eastAsia"/>
        </w:rPr>
        <w:t>SWD</w:t>
      </w:r>
      <w:r>
        <w:rPr>
          <w:rFonts w:hint="eastAsia"/>
        </w:rPr>
        <w:t>接口调用</w:t>
      </w:r>
      <w:r>
        <w:rPr>
          <w:rFonts w:hint="eastAsia"/>
        </w:rPr>
        <w:t>ARM-GDB</w:t>
      </w:r>
      <w:r>
        <w:rPr>
          <w:rFonts w:hint="eastAsia"/>
        </w:rPr>
        <w:t>。</w:t>
      </w:r>
    </w:p>
    <w:p w14:paraId="1683AAC6" w14:textId="77777777" w:rsidR="001B01CF" w:rsidRDefault="001B01CF" w:rsidP="00293EF7">
      <w:pPr>
        <w:pStyle w:val="0"/>
        <w:ind w:firstLine="480"/>
      </w:pPr>
    </w:p>
    <w:p w14:paraId="281BA918" w14:textId="63EBC807" w:rsidR="008C7339" w:rsidRDefault="008C7339" w:rsidP="008C7339">
      <w:pPr>
        <w:pStyle w:val="3"/>
        <w:rPr>
          <w:rFonts w:hint="eastAsia"/>
        </w:rPr>
      </w:pPr>
      <w:bookmarkStart w:id="22" w:name="_Toc201744998"/>
      <w:r>
        <w:rPr>
          <w:rFonts w:hint="eastAsia"/>
        </w:rPr>
        <w:t>系统初始化</w:t>
      </w:r>
      <w:bookmarkEnd w:id="22"/>
    </w:p>
    <w:p w14:paraId="2961FA88" w14:textId="395295AA" w:rsidR="00A1673B" w:rsidRDefault="00CD1120" w:rsidP="00A1673B">
      <w:pPr>
        <w:pStyle w:val="0"/>
        <w:ind w:firstLine="480"/>
      </w:pPr>
      <w:r>
        <w:rPr>
          <w:rFonts w:hint="eastAsia"/>
        </w:rPr>
        <w:t>系统初始化主要包含如下部分</w:t>
      </w:r>
      <w:r>
        <w:rPr>
          <w:rFonts w:hint="eastAsia"/>
        </w:rPr>
        <w:t xml:space="preserve"> 1. </w:t>
      </w:r>
      <w:r>
        <w:rPr>
          <w:rFonts w:hint="eastAsia"/>
        </w:rPr>
        <w:t>全局</w:t>
      </w:r>
      <w:r>
        <w:rPr>
          <w:rFonts w:hint="eastAsia"/>
        </w:rPr>
        <w:t>debug</w:t>
      </w:r>
      <w:r>
        <w:rPr>
          <w:rFonts w:hint="eastAsia"/>
        </w:rPr>
        <w:t>变量声明，各种句柄声明</w:t>
      </w:r>
      <w:r>
        <w:rPr>
          <w:rFonts w:hint="eastAsia"/>
        </w:rPr>
        <w:t xml:space="preserve"> 2. </w:t>
      </w:r>
      <w:r>
        <w:rPr>
          <w:rFonts w:hint="eastAsia"/>
        </w:rPr>
        <w:t>各种</w:t>
      </w:r>
      <w:r>
        <w:rPr>
          <w:rFonts w:hint="eastAsia"/>
        </w:rPr>
        <w:t>BSP</w:t>
      </w:r>
      <w:r>
        <w:rPr>
          <w:rFonts w:hint="eastAsia"/>
        </w:rPr>
        <w:t>初始化</w:t>
      </w:r>
      <w:r>
        <w:rPr>
          <w:rFonts w:hint="eastAsia"/>
        </w:rPr>
        <w:t xml:space="preserve"> 3. </w:t>
      </w:r>
      <w:r>
        <w:rPr>
          <w:rFonts w:hint="eastAsia"/>
        </w:rPr>
        <w:t>等待</w:t>
      </w:r>
      <w:r>
        <w:rPr>
          <w:rFonts w:hint="eastAsia"/>
        </w:rPr>
        <w:t>ADC</w:t>
      </w:r>
      <w:r>
        <w:rPr>
          <w:rFonts w:hint="eastAsia"/>
        </w:rPr>
        <w:t>数据稳定</w:t>
      </w:r>
      <w:r>
        <w:rPr>
          <w:rFonts w:hint="eastAsia"/>
        </w:rPr>
        <w:t xml:space="preserve"> 4. </w:t>
      </w:r>
      <w:r>
        <w:rPr>
          <w:rFonts w:hint="eastAsia"/>
        </w:rPr>
        <w:t>滤波器初始化</w:t>
      </w:r>
    </w:p>
    <w:p w14:paraId="4B6B1813" w14:textId="77777777" w:rsidR="00CD1120" w:rsidRPr="00A1673B" w:rsidRDefault="00CD1120" w:rsidP="00A1673B">
      <w:pPr>
        <w:pStyle w:val="0"/>
        <w:ind w:firstLine="480"/>
      </w:pPr>
    </w:p>
    <w:p w14:paraId="40CBB7FA" w14:textId="148E4A46" w:rsidR="008C7339" w:rsidRDefault="008C7339" w:rsidP="00A1673B">
      <w:pPr>
        <w:pStyle w:val="3"/>
        <w:rPr>
          <w:rFonts w:hint="eastAsia"/>
        </w:rPr>
      </w:pPr>
      <w:bookmarkStart w:id="23" w:name="_Toc201744999"/>
      <w:r>
        <w:rPr>
          <w:rFonts w:hint="eastAsia"/>
        </w:rPr>
        <w:t>采样滤波以及控制</w:t>
      </w:r>
      <w:bookmarkEnd w:id="23"/>
    </w:p>
    <w:p w14:paraId="7199C404" w14:textId="09A4406F" w:rsidR="0091090C" w:rsidRPr="0091090C" w:rsidRDefault="0091090C" w:rsidP="0091090C">
      <w:pPr>
        <w:pStyle w:val="0"/>
        <w:ind w:firstLine="480"/>
      </w:pPr>
      <w:r>
        <w:rPr>
          <w:rFonts w:hint="eastAsia"/>
        </w:rPr>
        <w:t>该部分代码主要包含</w:t>
      </w:r>
      <w:r>
        <w:rPr>
          <w:rFonts w:hint="eastAsia"/>
        </w:rPr>
        <w:t>ADC</w:t>
      </w:r>
      <w:r>
        <w:rPr>
          <w:rFonts w:hint="eastAsia"/>
        </w:rPr>
        <w:t>采样，滤波以及定时器回调闭环控制，软件主要流程如下图所示</w:t>
      </w:r>
      <w:r>
        <w:rPr>
          <w:rFonts w:hint="eastAsia"/>
        </w:rPr>
        <w:t>:</w:t>
      </w:r>
    </w:p>
    <w:p w14:paraId="6FD40199" w14:textId="77777777" w:rsidR="0091090C" w:rsidRDefault="0091090C" w:rsidP="0091090C">
      <w:pPr>
        <w:pStyle w:val="0"/>
        <w:keepNext/>
        <w:spacing w:line="240" w:lineRule="auto"/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5E2A6C3E" wp14:editId="52D27405">
            <wp:extent cx="5272405" cy="2546985"/>
            <wp:effectExtent l="0" t="0" r="4445" b="5715"/>
            <wp:docPr id="8463954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54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E4E9B" w14:textId="7F64DD2D" w:rsidR="0091090C" w:rsidRPr="00293EF7" w:rsidRDefault="0091090C" w:rsidP="0091090C">
      <w:pPr>
        <w:pStyle w:val="af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72067">
        <w:rPr>
          <w:noProof/>
        </w:rPr>
        <w:t>22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采样以及控制流程</w:t>
      </w:r>
    </w:p>
    <w:p w14:paraId="3585F9FC" w14:textId="77777777" w:rsidR="0091090C" w:rsidRPr="0091090C" w:rsidRDefault="0091090C" w:rsidP="0091090C">
      <w:pPr>
        <w:pStyle w:val="0"/>
        <w:ind w:firstLine="480"/>
      </w:pPr>
    </w:p>
    <w:p w14:paraId="2D3220FC" w14:textId="77282269" w:rsidR="008C7339" w:rsidRDefault="008C7339" w:rsidP="008C7339">
      <w:pPr>
        <w:pStyle w:val="0"/>
        <w:ind w:firstLine="480"/>
      </w:pPr>
      <w:r>
        <w:rPr>
          <w:rFonts w:hint="eastAsia"/>
        </w:rPr>
        <w:t>ADC</w:t>
      </w:r>
      <w:r>
        <w:rPr>
          <w:rFonts w:hint="eastAsia"/>
        </w:rPr>
        <w:t>部分采用双通道，因此使用</w:t>
      </w:r>
      <w:r>
        <w:rPr>
          <w:rFonts w:hint="eastAsia"/>
        </w:rPr>
        <w:t>Scan Conversion Mode</w:t>
      </w:r>
      <w:r>
        <w:rPr>
          <w:rFonts w:hint="eastAsia"/>
        </w:rPr>
        <w:t>，由于开关频率在</w:t>
      </w:r>
      <w:r>
        <w:rPr>
          <w:rFonts w:hint="eastAsia"/>
        </w:rPr>
        <w:t>100kHz</w:t>
      </w:r>
      <w:r>
        <w:rPr>
          <w:rFonts w:hint="eastAsia"/>
        </w:rPr>
        <w:t>所以这里采样频率不用过高，从</w:t>
      </w:r>
      <w:r>
        <w:rPr>
          <w:rFonts w:hint="eastAsia"/>
        </w:rPr>
        <w:t>PCLK2</w:t>
      </w:r>
      <w:r>
        <w:rPr>
          <w:rFonts w:hint="eastAsia"/>
        </w:rPr>
        <w:t>时钟</w:t>
      </w:r>
      <w:r>
        <w:rPr>
          <w:rFonts w:hint="eastAsia"/>
        </w:rPr>
        <w:t>6</w:t>
      </w:r>
      <w:r>
        <w:rPr>
          <w:rFonts w:hint="eastAsia"/>
        </w:rPr>
        <w:t>分频即可。使能</w:t>
      </w:r>
      <w:r>
        <w:rPr>
          <w:rFonts w:hint="eastAsia"/>
        </w:rPr>
        <w:t>Continuous</w:t>
      </w:r>
      <w:r>
        <w:rPr>
          <w:rFonts w:hint="eastAsia"/>
        </w:rPr>
        <w:t>模式，一面再回调中重复触发中断，使能</w:t>
      </w:r>
      <w:r>
        <w:rPr>
          <w:rFonts w:hint="eastAsia"/>
        </w:rPr>
        <w:t>DMA Continuous</w:t>
      </w:r>
      <w:r>
        <w:rPr>
          <w:rFonts w:hint="eastAsia"/>
        </w:rPr>
        <w:t>并搭配</w:t>
      </w:r>
      <w:r>
        <w:rPr>
          <w:rFonts w:hint="eastAsia"/>
        </w:rPr>
        <w:t>DMA</w:t>
      </w:r>
      <w:r>
        <w:rPr>
          <w:rFonts w:hint="eastAsia"/>
        </w:rPr>
        <w:t>的</w:t>
      </w:r>
      <w:r>
        <w:rPr>
          <w:rFonts w:hint="eastAsia"/>
        </w:rPr>
        <w:t>Circular</w:t>
      </w:r>
      <w:r>
        <w:rPr>
          <w:rFonts w:hint="eastAsia"/>
        </w:rPr>
        <w:t>模式连续搬运数据，实现</w:t>
      </w:r>
      <w:r>
        <w:rPr>
          <w:rFonts w:hint="eastAsia"/>
        </w:rPr>
        <w:t>ADC</w:t>
      </w:r>
      <w:r>
        <w:rPr>
          <w:rFonts w:hint="eastAsia"/>
        </w:rPr>
        <w:t>的数据高效传输。</w:t>
      </w:r>
    </w:p>
    <w:p w14:paraId="2A539DA6" w14:textId="5B506FF6" w:rsidR="008C7339" w:rsidRDefault="008C7339" w:rsidP="008C7339">
      <w:pPr>
        <w:pStyle w:val="af7"/>
        <w:keepNext/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72067">
        <w:rPr>
          <w:noProof/>
        </w:rPr>
        <w:t>3</w:t>
      </w:r>
      <w:r>
        <w:fldChar w:fldCharType="end"/>
      </w:r>
      <w:r>
        <w:rPr>
          <w:rFonts w:hint="eastAsia"/>
        </w:rPr>
        <w:t xml:space="preserve"> ADC</w:t>
      </w:r>
      <w:r>
        <w:rPr>
          <w:rFonts w:hint="eastAsia"/>
        </w:rPr>
        <w:t>详细配置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156"/>
        <w:gridCol w:w="4156"/>
      </w:tblGrid>
      <w:tr w:rsidR="008C7339" w:rsidRPr="008C7339" w14:paraId="503144CD" w14:textId="77777777" w:rsidTr="008C73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156" w:type="dxa"/>
          </w:tcPr>
          <w:p w14:paraId="27485525" w14:textId="7FEE98A1" w:rsidR="008C7339" w:rsidRPr="008C7339" w:rsidRDefault="008C7339" w:rsidP="00AF73D0">
            <w:pPr>
              <w:pStyle w:val="0"/>
              <w:ind w:firstLineChars="0" w:firstLine="0"/>
            </w:pPr>
            <w:r>
              <w:rPr>
                <w:rFonts w:hint="eastAsia"/>
              </w:rPr>
              <w:t>配置项</w:t>
            </w:r>
          </w:p>
        </w:tc>
        <w:tc>
          <w:tcPr>
            <w:tcW w:w="4156" w:type="dxa"/>
          </w:tcPr>
          <w:p w14:paraId="1CF7241E" w14:textId="3C4FDC5C" w:rsidR="008C7339" w:rsidRPr="008C7339" w:rsidRDefault="008C7339" w:rsidP="00AF73D0">
            <w:pPr>
              <w:pStyle w:val="0"/>
              <w:ind w:firstLineChars="0" w:firstLine="0"/>
            </w:pPr>
            <w:r>
              <w:rPr>
                <w:rFonts w:hint="eastAsia"/>
              </w:rPr>
              <w:t>值</w:t>
            </w:r>
          </w:p>
        </w:tc>
      </w:tr>
      <w:tr w:rsidR="008C7339" w:rsidRPr="008C7339" w14:paraId="2C26A507" w14:textId="77777777" w:rsidTr="008C7339">
        <w:tc>
          <w:tcPr>
            <w:tcW w:w="4156" w:type="dxa"/>
          </w:tcPr>
          <w:p w14:paraId="216AF995" w14:textId="1D3D1E0B" w:rsidR="008C7339" w:rsidRPr="008C7339" w:rsidRDefault="008C7339" w:rsidP="008C7339">
            <w:pPr>
              <w:pStyle w:val="0"/>
              <w:ind w:firstLineChars="0" w:firstLine="0"/>
            </w:pPr>
            <w:r w:rsidRPr="008C7339">
              <w:t xml:space="preserve">Clock </w:t>
            </w:r>
            <w:proofErr w:type="spellStart"/>
            <w:r w:rsidRPr="008C7339">
              <w:t>Prescaler</w:t>
            </w:r>
            <w:proofErr w:type="spellEnd"/>
          </w:p>
        </w:tc>
        <w:tc>
          <w:tcPr>
            <w:tcW w:w="4156" w:type="dxa"/>
          </w:tcPr>
          <w:p w14:paraId="1FF59A21" w14:textId="4CB65700" w:rsidR="008C7339" w:rsidRPr="008C7339" w:rsidRDefault="008C7339" w:rsidP="008C7339">
            <w:pPr>
              <w:pStyle w:val="0"/>
              <w:ind w:firstLineChars="0" w:firstLine="0"/>
            </w:pPr>
            <w:r w:rsidRPr="008C7339">
              <w:t xml:space="preserve">PCLK2 divided </w:t>
            </w:r>
            <w:proofErr w:type="gramStart"/>
            <w:r w:rsidRPr="008C7339">
              <w:t>by  6</w:t>
            </w:r>
            <w:proofErr w:type="gramEnd"/>
          </w:p>
        </w:tc>
      </w:tr>
      <w:tr w:rsidR="008C7339" w:rsidRPr="008C7339" w14:paraId="21FC0738" w14:textId="77777777" w:rsidTr="008C7339">
        <w:tc>
          <w:tcPr>
            <w:tcW w:w="4156" w:type="dxa"/>
          </w:tcPr>
          <w:p w14:paraId="0D294544" w14:textId="77777777" w:rsidR="008C7339" w:rsidRPr="008C7339" w:rsidRDefault="008C7339" w:rsidP="008C7339">
            <w:pPr>
              <w:pStyle w:val="0"/>
              <w:ind w:firstLineChars="0" w:firstLine="0"/>
            </w:pPr>
            <w:r w:rsidRPr="008C7339">
              <w:t>Resolution</w:t>
            </w:r>
          </w:p>
        </w:tc>
        <w:tc>
          <w:tcPr>
            <w:tcW w:w="4156" w:type="dxa"/>
          </w:tcPr>
          <w:p w14:paraId="0352FE8D" w14:textId="77777777" w:rsidR="008C7339" w:rsidRPr="008C7339" w:rsidRDefault="008C7339" w:rsidP="008C7339">
            <w:pPr>
              <w:pStyle w:val="0"/>
              <w:ind w:firstLineChars="0" w:firstLine="0"/>
            </w:pPr>
            <w:r w:rsidRPr="008C7339">
              <w:t>12 bits (15 ADC Clock cycles)</w:t>
            </w:r>
          </w:p>
        </w:tc>
      </w:tr>
      <w:tr w:rsidR="008C7339" w:rsidRPr="008C7339" w14:paraId="046F9CAE" w14:textId="77777777" w:rsidTr="008C7339">
        <w:tc>
          <w:tcPr>
            <w:tcW w:w="4156" w:type="dxa"/>
          </w:tcPr>
          <w:p w14:paraId="5CADB853" w14:textId="77777777" w:rsidR="008C7339" w:rsidRPr="008C7339" w:rsidRDefault="008C7339" w:rsidP="008C7339">
            <w:pPr>
              <w:pStyle w:val="0"/>
              <w:ind w:firstLineChars="0" w:firstLine="0"/>
            </w:pPr>
            <w:r w:rsidRPr="008C7339">
              <w:t>Data Alignment</w:t>
            </w:r>
          </w:p>
        </w:tc>
        <w:tc>
          <w:tcPr>
            <w:tcW w:w="4156" w:type="dxa"/>
          </w:tcPr>
          <w:p w14:paraId="0F8535DA" w14:textId="77777777" w:rsidR="008C7339" w:rsidRPr="008C7339" w:rsidRDefault="008C7339" w:rsidP="008C7339">
            <w:pPr>
              <w:pStyle w:val="0"/>
              <w:ind w:firstLineChars="0" w:firstLine="0"/>
            </w:pPr>
            <w:r w:rsidRPr="008C7339">
              <w:t>Right alignment</w:t>
            </w:r>
          </w:p>
        </w:tc>
      </w:tr>
      <w:tr w:rsidR="008C7339" w:rsidRPr="008C7339" w14:paraId="47F131D9" w14:textId="77777777" w:rsidTr="008C7339">
        <w:tc>
          <w:tcPr>
            <w:tcW w:w="4156" w:type="dxa"/>
          </w:tcPr>
          <w:p w14:paraId="48DA6054" w14:textId="77777777" w:rsidR="008C7339" w:rsidRPr="008C7339" w:rsidRDefault="008C7339" w:rsidP="008C7339">
            <w:pPr>
              <w:pStyle w:val="0"/>
              <w:ind w:firstLineChars="0" w:firstLine="0"/>
            </w:pPr>
            <w:r w:rsidRPr="008C7339">
              <w:t>Scan Conversion Mode</w:t>
            </w:r>
          </w:p>
        </w:tc>
        <w:tc>
          <w:tcPr>
            <w:tcW w:w="4156" w:type="dxa"/>
          </w:tcPr>
          <w:p w14:paraId="7CAE5B4A" w14:textId="77777777" w:rsidR="008C7339" w:rsidRPr="008C7339" w:rsidRDefault="008C7339" w:rsidP="008C7339">
            <w:pPr>
              <w:pStyle w:val="0"/>
              <w:ind w:firstLineChars="0" w:firstLine="0"/>
            </w:pPr>
            <w:r w:rsidRPr="008C7339">
              <w:t>Enabled</w:t>
            </w:r>
          </w:p>
        </w:tc>
      </w:tr>
      <w:tr w:rsidR="008C7339" w:rsidRPr="008C7339" w14:paraId="159359DE" w14:textId="77777777" w:rsidTr="008C7339">
        <w:tc>
          <w:tcPr>
            <w:tcW w:w="4156" w:type="dxa"/>
          </w:tcPr>
          <w:p w14:paraId="0B12375D" w14:textId="77777777" w:rsidR="008C7339" w:rsidRPr="008C7339" w:rsidRDefault="008C7339" w:rsidP="008C7339">
            <w:pPr>
              <w:pStyle w:val="0"/>
              <w:ind w:firstLineChars="0" w:firstLine="0"/>
            </w:pPr>
            <w:r w:rsidRPr="008C7339">
              <w:t>Continuous Conversion Mode</w:t>
            </w:r>
          </w:p>
        </w:tc>
        <w:tc>
          <w:tcPr>
            <w:tcW w:w="4156" w:type="dxa"/>
          </w:tcPr>
          <w:p w14:paraId="54E2A2FB" w14:textId="77777777" w:rsidR="008C7339" w:rsidRPr="008C7339" w:rsidRDefault="008C7339" w:rsidP="008C7339">
            <w:pPr>
              <w:pStyle w:val="0"/>
              <w:ind w:firstLineChars="0" w:firstLine="0"/>
            </w:pPr>
            <w:r w:rsidRPr="008C7339">
              <w:t>Enabled</w:t>
            </w:r>
          </w:p>
        </w:tc>
      </w:tr>
      <w:tr w:rsidR="008C7339" w:rsidRPr="008C7339" w14:paraId="6E7978A4" w14:textId="77777777" w:rsidTr="008C7339">
        <w:tc>
          <w:tcPr>
            <w:tcW w:w="4156" w:type="dxa"/>
          </w:tcPr>
          <w:p w14:paraId="50EB5597" w14:textId="77777777" w:rsidR="008C7339" w:rsidRPr="008C7339" w:rsidRDefault="008C7339" w:rsidP="008C7339">
            <w:pPr>
              <w:pStyle w:val="0"/>
              <w:ind w:firstLineChars="0" w:firstLine="0"/>
            </w:pPr>
            <w:r w:rsidRPr="008C7339">
              <w:t>Discontinuous Conversion Mode</w:t>
            </w:r>
          </w:p>
        </w:tc>
        <w:tc>
          <w:tcPr>
            <w:tcW w:w="4156" w:type="dxa"/>
          </w:tcPr>
          <w:p w14:paraId="6F3F67AE" w14:textId="77777777" w:rsidR="008C7339" w:rsidRPr="008C7339" w:rsidRDefault="008C7339" w:rsidP="008C7339">
            <w:pPr>
              <w:pStyle w:val="0"/>
              <w:ind w:firstLineChars="0" w:firstLine="0"/>
            </w:pPr>
            <w:r w:rsidRPr="008C7339">
              <w:t>Disabled</w:t>
            </w:r>
          </w:p>
        </w:tc>
      </w:tr>
      <w:tr w:rsidR="008C7339" w:rsidRPr="008C7339" w14:paraId="714917B5" w14:textId="77777777" w:rsidTr="008C7339">
        <w:tc>
          <w:tcPr>
            <w:tcW w:w="4156" w:type="dxa"/>
          </w:tcPr>
          <w:p w14:paraId="4516244A" w14:textId="77777777" w:rsidR="008C7339" w:rsidRPr="008C7339" w:rsidRDefault="008C7339" w:rsidP="008C7339">
            <w:pPr>
              <w:pStyle w:val="0"/>
              <w:ind w:firstLineChars="0" w:firstLine="0"/>
            </w:pPr>
            <w:r w:rsidRPr="008C7339">
              <w:t>DMA Continuous Requests</w:t>
            </w:r>
          </w:p>
        </w:tc>
        <w:tc>
          <w:tcPr>
            <w:tcW w:w="4156" w:type="dxa"/>
          </w:tcPr>
          <w:p w14:paraId="7D7AF655" w14:textId="77777777" w:rsidR="008C7339" w:rsidRPr="008C7339" w:rsidRDefault="008C7339" w:rsidP="008C7339">
            <w:pPr>
              <w:pStyle w:val="0"/>
              <w:ind w:firstLineChars="0" w:firstLine="0"/>
            </w:pPr>
            <w:r w:rsidRPr="008C7339">
              <w:t>Enabled</w:t>
            </w:r>
          </w:p>
        </w:tc>
      </w:tr>
      <w:tr w:rsidR="008C7339" w:rsidRPr="008C7339" w14:paraId="4037C58A" w14:textId="77777777" w:rsidTr="008C7339">
        <w:tc>
          <w:tcPr>
            <w:tcW w:w="4156" w:type="dxa"/>
          </w:tcPr>
          <w:p w14:paraId="1C1F6C46" w14:textId="77777777" w:rsidR="008C7339" w:rsidRPr="008C7339" w:rsidRDefault="008C7339" w:rsidP="008C7339">
            <w:pPr>
              <w:pStyle w:val="0"/>
              <w:ind w:firstLineChars="0" w:firstLine="0"/>
            </w:pPr>
            <w:r w:rsidRPr="008C7339">
              <w:t>End Of Conversion Selection</w:t>
            </w:r>
          </w:p>
        </w:tc>
        <w:tc>
          <w:tcPr>
            <w:tcW w:w="4156" w:type="dxa"/>
          </w:tcPr>
          <w:p w14:paraId="7C897418" w14:textId="77777777" w:rsidR="008C7339" w:rsidRPr="008C7339" w:rsidRDefault="008C7339" w:rsidP="008C7339">
            <w:pPr>
              <w:pStyle w:val="0"/>
              <w:ind w:firstLineChars="0" w:firstLine="0"/>
            </w:pPr>
            <w:r w:rsidRPr="008C7339">
              <w:t>EOC flag at the end of single channel conversion</w:t>
            </w:r>
          </w:p>
        </w:tc>
      </w:tr>
    </w:tbl>
    <w:p w14:paraId="0D339BB4" w14:textId="77777777" w:rsidR="008C7339" w:rsidRDefault="008C7339" w:rsidP="008C7339">
      <w:pPr>
        <w:pStyle w:val="0"/>
        <w:ind w:firstLine="480"/>
      </w:pPr>
    </w:p>
    <w:p w14:paraId="57300103" w14:textId="5B538F86" w:rsidR="008C7339" w:rsidRDefault="008C7339" w:rsidP="008C7339">
      <w:pPr>
        <w:pStyle w:val="0"/>
        <w:ind w:firstLine="480"/>
      </w:pPr>
      <w:r>
        <w:rPr>
          <w:rFonts w:hint="eastAsia"/>
        </w:rPr>
        <w:lastRenderedPageBreak/>
        <w:t>完成采样后通过设定</w:t>
      </w:r>
      <w:r>
        <w:rPr>
          <w:rFonts w:hint="eastAsia"/>
        </w:rPr>
        <w:t>TIM2</w:t>
      </w:r>
      <w:r>
        <w:rPr>
          <w:rFonts w:hint="eastAsia"/>
        </w:rPr>
        <w:t>定时器，稳定</w:t>
      </w:r>
      <w:proofErr w:type="gramStart"/>
      <w:r>
        <w:rPr>
          <w:rFonts w:hint="eastAsia"/>
        </w:rPr>
        <w:t>触发回调函数</w:t>
      </w:r>
      <w:proofErr w:type="gramEnd"/>
      <w:r>
        <w:rPr>
          <w:rFonts w:hint="eastAsia"/>
        </w:rPr>
        <w:t>从内存中读取</w:t>
      </w:r>
      <w:r>
        <w:rPr>
          <w:rFonts w:hint="eastAsia"/>
        </w:rPr>
        <w:t xml:space="preserve">ADC </w:t>
      </w:r>
      <w:r>
        <w:rPr>
          <w:rFonts w:hint="eastAsia"/>
        </w:rPr>
        <w:t>存在</w:t>
      </w:r>
      <w:r>
        <w:rPr>
          <w:rFonts w:hint="eastAsia"/>
        </w:rPr>
        <w:t>Buffer</w:t>
      </w:r>
      <w:r>
        <w:rPr>
          <w:rFonts w:hint="eastAsia"/>
        </w:rPr>
        <w:t>中的数据</w:t>
      </w:r>
      <w:r w:rsidR="0091090C">
        <w:rPr>
          <w:rFonts w:hint="eastAsia"/>
        </w:rPr>
        <w:t>，紧跟</w:t>
      </w:r>
      <w:proofErr w:type="gramStart"/>
      <w:r w:rsidR="0091090C">
        <w:rPr>
          <w:rFonts w:hint="eastAsia"/>
        </w:rPr>
        <w:t>着计算</w:t>
      </w:r>
      <w:proofErr w:type="gramEnd"/>
      <w:r w:rsidR="0091090C">
        <w:rPr>
          <w:rFonts w:hint="eastAsia"/>
        </w:rPr>
        <w:t>ADC</w:t>
      </w:r>
      <w:r w:rsidR="0091090C">
        <w:rPr>
          <w:rFonts w:hint="eastAsia"/>
        </w:rPr>
        <w:t>的电压，然后输入</w:t>
      </w:r>
      <w:r w:rsidR="0091090C">
        <w:rPr>
          <w:rFonts w:hint="eastAsia"/>
        </w:rPr>
        <w:t>IIR</w:t>
      </w:r>
      <w:r w:rsidR="0091090C">
        <w:rPr>
          <w:rFonts w:hint="eastAsia"/>
        </w:rPr>
        <w:t>低通滤波器，</w:t>
      </w:r>
      <w:r w:rsidR="00F508EA">
        <w:rPr>
          <w:rFonts w:hint="eastAsia"/>
        </w:rPr>
        <w:t>抑制</w:t>
      </w:r>
      <w:r w:rsidR="00F508EA" w:rsidRPr="00F508EA">
        <w:t>高频噪声、平滑信号</w:t>
      </w:r>
      <w:r w:rsidR="0091090C">
        <w:rPr>
          <w:rFonts w:hint="eastAsia"/>
        </w:rPr>
        <w:t>，然后输入</w:t>
      </w:r>
      <w:r w:rsidR="0091090C">
        <w:rPr>
          <w:rFonts w:hint="eastAsia"/>
        </w:rPr>
        <w:t>PI</w:t>
      </w:r>
      <w:r w:rsidR="0091090C">
        <w:rPr>
          <w:rFonts w:hint="eastAsia"/>
        </w:rPr>
        <w:t>控制器用于闭环控制。</w:t>
      </w:r>
    </w:p>
    <w:p w14:paraId="3DCEB88D" w14:textId="77777777" w:rsidR="00FE6F91" w:rsidRDefault="00FE6F91" w:rsidP="008C7339">
      <w:pPr>
        <w:pStyle w:val="0"/>
        <w:ind w:firstLine="480"/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302"/>
      </w:tblGrid>
      <w:tr w:rsidR="00FE6F91" w14:paraId="51A399C8" w14:textId="77777777" w:rsidTr="00FE6F91">
        <w:tc>
          <w:tcPr>
            <w:tcW w:w="8312" w:type="dxa"/>
            <w:shd w:val="clear" w:color="auto" w:fill="B4C6E7" w:themeFill="accent1" w:themeFillTint="66"/>
          </w:tcPr>
          <w:p w14:paraId="7CC2A0E6" w14:textId="47F9703F" w:rsidR="00FE6F91" w:rsidRDefault="00FE6F91" w:rsidP="008C7339">
            <w:pPr>
              <w:pStyle w:val="0"/>
              <w:ind w:firstLineChars="0" w:firstLine="0"/>
            </w:pPr>
            <w:r>
              <w:rPr>
                <w:rFonts w:hint="eastAsia"/>
              </w:rPr>
              <w:t>回调计算流程</w:t>
            </w:r>
          </w:p>
        </w:tc>
      </w:tr>
      <w:tr w:rsidR="00FE6F91" w14:paraId="5B81D8FB" w14:textId="77777777" w:rsidTr="00FE6F91">
        <w:tc>
          <w:tcPr>
            <w:tcW w:w="8312" w:type="dxa"/>
          </w:tcPr>
          <w:p w14:paraId="29CC3260" w14:textId="77777777" w:rsidR="00FE6F91" w:rsidRPr="00FE6F91" w:rsidRDefault="00FE6F91" w:rsidP="00FE6F91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FE6F91">
              <w:rPr>
                <w:rFonts w:ascii="JetBrains Mono" w:hAnsi="JetBrains Mono" w:cs="JetBrains Mono"/>
                <w:color w:val="0000FF"/>
                <w:kern w:val="0"/>
              </w:rPr>
              <w:t>void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 </w:t>
            </w:r>
            <w:proofErr w:type="spellStart"/>
            <w:r w:rsidRPr="00FE6F91">
              <w:rPr>
                <w:rFonts w:ascii="JetBrains Mono" w:hAnsi="JetBrains Mono" w:cs="JetBrains Mono"/>
                <w:color w:val="795E26"/>
                <w:kern w:val="0"/>
              </w:rPr>
              <w:t>HAL_TIM_</w:t>
            </w:r>
            <w:proofErr w:type="gramStart"/>
            <w:r w:rsidRPr="00FE6F91">
              <w:rPr>
                <w:rFonts w:ascii="JetBrains Mono" w:hAnsi="JetBrains Mono" w:cs="JetBrains Mono"/>
                <w:color w:val="795E26"/>
                <w:kern w:val="0"/>
              </w:rPr>
              <w:t>PeriodElapsedCallback</w:t>
            </w:r>
            <w:proofErr w:type="spellEnd"/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>(</w:t>
            </w:r>
            <w:proofErr w:type="spellStart"/>
            <w:proofErr w:type="gramEnd"/>
            <w:r w:rsidRPr="00FE6F91">
              <w:rPr>
                <w:rFonts w:ascii="JetBrains Mono" w:hAnsi="JetBrains Mono" w:cs="JetBrains Mono"/>
                <w:color w:val="267F99"/>
                <w:kern w:val="0"/>
              </w:rPr>
              <w:t>TIM_HandleTypeDef</w:t>
            </w:r>
            <w:proofErr w:type="spellEnd"/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 *</w:t>
            </w:r>
            <w:proofErr w:type="spellStart"/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htim</w:t>
            </w:r>
            <w:proofErr w:type="spellEnd"/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>)</w:t>
            </w:r>
          </w:p>
          <w:p w14:paraId="19B54FA4" w14:textId="77777777" w:rsidR="00FE6F91" w:rsidRPr="00FE6F91" w:rsidRDefault="00FE6F91" w:rsidP="00FE6F91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>{</w:t>
            </w:r>
          </w:p>
          <w:p w14:paraId="5BBCF3FC" w14:textId="77777777" w:rsidR="00FE6F91" w:rsidRPr="00FE6F91" w:rsidRDefault="00FE6F91" w:rsidP="00FE6F91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r w:rsidRPr="00FE6F91">
              <w:rPr>
                <w:rFonts w:ascii="JetBrains Mono" w:hAnsi="JetBrains Mono" w:cs="JetBrains Mono"/>
                <w:color w:val="AF00DB"/>
                <w:kern w:val="0"/>
              </w:rPr>
              <w:t>if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 (</w:t>
            </w:r>
            <w:proofErr w:type="spellStart"/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htim</w:t>
            </w:r>
            <w:proofErr w:type="spellEnd"/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>-&gt;</w:t>
            </w:r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Instance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 == </w:t>
            </w:r>
            <w:r w:rsidRPr="00FE6F91">
              <w:rPr>
                <w:rFonts w:ascii="JetBrains Mono" w:hAnsi="JetBrains Mono" w:cs="JetBrains Mono"/>
                <w:color w:val="0000FF"/>
                <w:kern w:val="0"/>
              </w:rPr>
              <w:t>TIM2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>)</w:t>
            </w:r>
          </w:p>
          <w:p w14:paraId="7AE8E73B" w14:textId="77777777" w:rsidR="00FE6F91" w:rsidRPr="00FE6F91" w:rsidRDefault="00FE6F91" w:rsidP="00FE6F91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>  {</w:t>
            </w:r>
          </w:p>
          <w:p w14:paraId="53FBB6B9" w14:textId="77777777" w:rsidR="00FE6F91" w:rsidRPr="00FE6F91" w:rsidRDefault="00FE6F91" w:rsidP="00FE6F91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r w:rsidRPr="00FE6F91">
              <w:rPr>
                <w:rFonts w:ascii="JetBrains Mono" w:hAnsi="JetBrains Mono" w:cs="JetBrains Mono"/>
                <w:color w:val="008000"/>
                <w:kern w:val="0"/>
              </w:rPr>
              <w:t xml:space="preserve">// ADC </w:t>
            </w:r>
            <w:r w:rsidRPr="00FE6F91">
              <w:rPr>
                <w:rFonts w:ascii="JetBrains Mono" w:hAnsi="JetBrains Mono" w:cs="JetBrains Mono"/>
                <w:color w:val="008000"/>
                <w:kern w:val="0"/>
              </w:rPr>
              <w:t>原始采样</w:t>
            </w:r>
          </w:p>
          <w:p w14:paraId="7A9DAD72" w14:textId="77777777" w:rsidR="00FE6F91" w:rsidRPr="00FE6F91" w:rsidRDefault="00FE6F91" w:rsidP="00FE6F91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r w:rsidRPr="00FE6F91">
              <w:rPr>
                <w:rFonts w:ascii="JetBrains Mono" w:hAnsi="JetBrains Mono" w:cs="JetBrains Mono"/>
                <w:color w:val="0000FF"/>
                <w:kern w:val="0"/>
              </w:rPr>
              <w:t>float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 </w:t>
            </w:r>
            <w:proofErr w:type="spellStart"/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v_raw</w:t>
            </w:r>
            <w:proofErr w:type="spellEnd"/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proofErr w:type="spellStart"/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adc_</w:t>
            </w:r>
            <w:proofErr w:type="gramStart"/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buffer</w:t>
            </w:r>
            <w:proofErr w:type="spellEnd"/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>[</w:t>
            </w:r>
            <w:proofErr w:type="gramEnd"/>
            <w:r w:rsidRPr="00FE6F91">
              <w:rPr>
                <w:rFonts w:ascii="JetBrains Mono" w:hAnsi="JetBrains Mono" w:cs="JetBrains Mono"/>
                <w:color w:val="098658"/>
                <w:kern w:val="0"/>
              </w:rPr>
              <w:t>0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] * </w:t>
            </w:r>
            <w:r w:rsidRPr="00FE6F91">
              <w:rPr>
                <w:rFonts w:ascii="JetBrains Mono" w:hAnsi="JetBrains Mono" w:cs="JetBrains Mono"/>
                <w:color w:val="098658"/>
                <w:kern w:val="0"/>
              </w:rPr>
              <w:t>3.3f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 / </w:t>
            </w:r>
            <w:r w:rsidRPr="00FE6F91">
              <w:rPr>
                <w:rFonts w:ascii="JetBrains Mono" w:hAnsi="JetBrains Mono" w:cs="JetBrains Mono"/>
                <w:color w:val="098658"/>
                <w:kern w:val="0"/>
              </w:rPr>
              <w:t>4096.0f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</w:p>
          <w:p w14:paraId="0E13F13E" w14:textId="77777777" w:rsidR="00FE6F91" w:rsidRPr="00FE6F91" w:rsidRDefault="00FE6F91" w:rsidP="00FE6F91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r w:rsidRPr="00FE6F91">
              <w:rPr>
                <w:rFonts w:ascii="JetBrains Mono" w:hAnsi="JetBrains Mono" w:cs="JetBrains Mono"/>
                <w:color w:val="0000FF"/>
                <w:kern w:val="0"/>
              </w:rPr>
              <w:t>float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 </w:t>
            </w:r>
            <w:proofErr w:type="spellStart"/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i_raw</w:t>
            </w:r>
            <w:proofErr w:type="spellEnd"/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proofErr w:type="spellStart"/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adc_</w:t>
            </w:r>
            <w:proofErr w:type="gramStart"/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buffer</w:t>
            </w:r>
            <w:proofErr w:type="spellEnd"/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>[</w:t>
            </w:r>
            <w:proofErr w:type="gramEnd"/>
            <w:r w:rsidRPr="00FE6F91">
              <w:rPr>
                <w:rFonts w:ascii="JetBrains Mono" w:hAnsi="JetBrains Mono" w:cs="JetBrains Mono"/>
                <w:color w:val="098658"/>
                <w:kern w:val="0"/>
              </w:rPr>
              <w:t>1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] * </w:t>
            </w:r>
            <w:r w:rsidRPr="00FE6F91">
              <w:rPr>
                <w:rFonts w:ascii="JetBrains Mono" w:hAnsi="JetBrains Mono" w:cs="JetBrains Mono"/>
                <w:color w:val="098658"/>
                <w:kern w:val="0"/>
              </w:rPr>
              <w:t>3.3f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 / </w:t>
            </w:r>
            <w:r w:rsidRPr="00FE6F91">
              <w:rPr>
                <w:rFonts w:ascii="JetBrains Mono" w:hAnsi="JetBrains Mono" w:cs="JetBrains Mono"/>
                <w:color w:val="098658"/>
                <w:kern w:val="0"/>
              </w:rPr>
              <w:t>4096.0f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</w:p>
          <w:p w14:paraId="2E1A90B2" w14:textId="77777777" w:rsidR="00FE6F91" w:rsidRPr="00FE6F91" w:rsidRDefault="00FE6F91" w:rsidP="00FE6F91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4C2DC6D8" w14:textId="77777777" w:rsidR="00FE6F91" w:rsidRPr="00FE6F91" w:rsidRDefault="00FE6F91" w:rsidP="00FE6F91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r w:rsidRPr="00FE6F91">
              <w:rPr>
                <w:rFonts w:ascii="JetBrains Mono" w:hAnsi="JetBrains Mono" w:cs="JetBrains Mono"/>
                <w:color w:val="008000"/>
                <w:kern w:val="0"/>
              </w:rPr>
              <w:t xml:space="preserve">// </w:t>
            </w:r>
            <w:r w:rsidRPr="00FE6F91">
              <w:rPr>
                <w:rFonts w:ascii="JetBrains Mono" w:hAnsi="JetBrains Mono" w:cs="JetBrains Mono"/>
                <w:color w:val="008000"/>
                <w:kern w:val="0"/>
              </w:rPr>
              <w:t>滤波处理</w:t>
            </w:r>
          </w:p>
          <w:p w14:paraId="13321F91" w14:textId="77777777" w:rsidR="00FE6F91" w:rsidRPr="00FE6F91" w:rsidRDefault="00FE6F91" w:rsidP="00FE6F91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proofErr w:type="spellStart"/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v_adc</w:t>
            </w:r>
            <w:proofErr w:type="spellEnd"/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proofErr w:type="spellStart"/>
            <w:r w:rsidRPr="00FE6F91">
              <w:rPr>
                <w:rFonts w:ascii="JetBrains Mono" w:hAnsi="JetBrains Mono" w:cs="JetBrains Mono"/>
                <w:color w:val="795E26"/>
                <w:kern w:val="0"/>
              </w:rPr>
              <w:t>IIR_LPF_</w:t>
            </w:r>
            <w:proofErr w:type="gramStart"/>
            <w:r w:rsidRPr="00FE6F91">
              <w:rPr>
                <w:rFonts w:ascii="JetBrains Mono" w:hAnsi="JetBrains Mono" w:cs="JetBrains Mono"/>
                <w:color w:val="795E26"/>
                <w:kern w:val="0"/>
              </w:rPr>
              <w:t>Update</w:t>
            </w:r>
            <w:proofErr w:type="spellEnd"/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>(</w:t>
            </w:r>
            <w:proofErr w:type="gramEnd"/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>&amp;</w:t>
            </w:r>
            <w:proofErr w:type="spellStart"/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lpf_vadc</w:t>
            </w:r>
            <w:proofErr w:type="spellEnd"/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, </w:t>
            </w:r>
            <w:proofErr w:type="spellStart"/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v_raw</w:t>
            </w:r>
            <w:proofErr w:type="spellEnd"/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>);</w:t>
            </w:r>
          </w:p>
          <w:p w14:paraId="04F1C204" w14:textId="77777777" w:rsidR="00FE6F91" w:rsidRPr="00FE6F91" w:rsidRDefault="00FE6F91" w:rsidP="00FE6F91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current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proofErr w:type="spellStart"/>
            <w:r w:rsidRPr="00FE6F91">
              <w:rPr>
                <w:rFonts w:ascii="JetBrains Mono" w:hAnsi="JetBrains Mono" w:cs="JetBrains Mono"/>
                <w:color w:val="795E26"/>
                <w:kern w:val="0"/>
              </w:rPr>
              <w:t>IIR_LPF_</w:t>
            </w:r>
            <w:proofErr w:type="gramStart"/>
            <w:r w:rsidRPr="00FE6F91">
              <w:rPr>
                <w:rFonts w:ascii="JetBrains Mono" w:hAnsi="JetBrains Mono" w:cs="JetBrains Mono"/>
                <w:color w:val="795E26"/>
                <w:kern w:val="0"/>
              </w:rPr>
              <w:t>Update</w:t>
            </w:r>
            <w:proofErr w:type="spellEnd"/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>(</w:t>
            </w:r>
            <w:proofErr w:type="gramEnd"/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>&amp;</w:t>
            </w:r>
            <w:proofErr w:type="spellStart"/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lpf_current</w:t>
            </w:r>
            <w:proofErr w:type="spellEnd"/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, </w:t>
            </w:r>
            <w:proofErr w:type="spellStart"/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i_raw</w:t>
            </w:r>
            <w:proofErr w:type="spellEnd"/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>);</w:t>
            </w:r>
          </w:p>
          <w:p w14:paraId="49ACB9BE" w14:textId="77777777" w:rsidR="00FE6F91" w:rsidRPr="00FE6F91" w:rsidRDefault="00FE6F91" w:rsidP="00FE6F91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025E80E6" w14:textId="77777777" w:rsidR="00FE6F91" w:rsidRPr="00FE6F91" w:rsidRDefault="00FE6F91" w:rsidP="00FE6F91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r w:rsidRPr="00FE6F91">
              <w:rPr>
                <w:rFonts w:ascii="JetBrains Mono" w:hAnsi="JetBrains Mono" w:cs="JetBrains Mono"/>
                <w:color w:val="008000"/>
                <w:kern w:val="0"/>
              </w:rPr>
              <w:t xml:space="preserve">// PID </w:t>
            </w:r>
            <w:r w:rsidRPr="00FE6F91">
              <w:rPr>
                <w:rFonts w:ascii="JetBrains Mono" w:hAnsi="JetBrains Mono" w:cs="JetBrains Mono"/>
                <w:color w:val="008000"/>
                <w:kern w:val="0"/>
              </w:rPr>
              <w:t>控制输出</w:t>
            </w:r>
          </w:p>
          <w:p w14:paraId="7E83A6FB" w14:textId="77777777" w:rsidR="00FE6F91" w:rsidRPr="00FE6F91" w:rsidRDefault="00FE6F91" w:rsidP="00FE6F91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delta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proofErr w:type="spellStart"/>
            <w:r w:rsidRPr="00FE6F91">
              <w:rPr>
                <w:rFonts w:ascii="JetBrains Mono" w:hAnsi="JetBrains Mono" w:cs="JetBrains Mono"/>
                <w:color w:val="795E26"/>
                <w:kern w:val="0"/>
              </w:rPr>
              <w:t>PI_</w:t>
            </w:r>
            <w:proofErr w:type="gramStart"/>
            <w:r w:rsidRPr="00FE6F91">
              <w:rPr>
                <w:rFonts w:ascii="JetBrains Mono" w:hAnsi="JetBrains Mono" w:cs="JetBrains Mono"/>
                <w:color w:val="795E26"/>
                <w:kern w:val="0"/>
              </w:rPr>
              <w:t>Update</w:t>
            </w:r>
            <w:proofErr w:type="spellEnd"/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>(</w:t>
            </w:r>
            <w:proofErr w:type="gramEnd"/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>&amp;</w:t>
            </w:r>
            <w:proofErr w:type="spellStart"/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voltage_pi</w:t>
            </w:r>
            <w:proofErr w:type="spellEnd"/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, </w:t>
            </w:r>
            <w:proofErr w:type="spellStart"/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vadc_target</w:t>
            </w:r>
            <w:proofErr w:type="spellEnd"/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, </w:t>
            </w:r>
            <w:proofErr w:type="spellStart"/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v_adc</w:t>
            </w:r>
            <w:proofErr w:type="spellEnd"/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, </w:t>
            </w:r>
            <w:r w:rsidRPr="00FE6F91">
              <w:rPr>
                <w:rFonts w:ascii="JetBrains Mono" w:hAnsi="JetBrains Mono" w:cs="JetBrains Mono"/>
                <w:color w:val="0000FF"/>
                <w:kern w:val="0"/>
              </w:rPr>
              <w:t>CONTROL_PERIOD_S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>);</w:t>
            </w:r>
          </w:p>
          <w:p w14:paraId="1BA9EA91" w14:textId="77777777" w:rsidR="00FE6F91" w:rsidRPr="00FE6F91" w:rsidRDefault="00FE6F91" w:rsidP="00FE6F91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duty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proofErr w:type="spellStart"/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base_duty</w:t>
            </w:r>
            <w:proofErr w:type="spellEnd"/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 + </w:t>
            </w:r>
            <w:proofErr w:type="gramStart"/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delta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  <w:proofErr w:type="gramEnd"/>
          </w:p>
          <w:p w14:paraId="60987F23" w14:textId="77777777" w:rsidR="00FE6F91" w:rsidRPr="00FE6F91" w:rsidRDefault="00FE6F91" w:rsidP="00FE6F91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55523FF9" w14:textId="77777777" w:rsidR="00FE6F91" w:rsidRPr="00FE6F91" w:rsidRDefault="00FE6F91" w:rsidP="00FE6F91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r w:rsidRPr="00FE6F91">
              <w:rPr>
                <w:rFonts w:ascii="JetBrains Mono" w:hAnsi="JetBrains Mono" w:cs="JetBrains Mono"/>
                <w:color w:val="008000"/>
                <w:kern w:val="0"/>
              </w:rPr>
              <w:t xml:space="preserve">// </w:t>
            </w:r>
            <w:r w:rsidRPr="00FE6F91">
              <w:rPr>
                <w:rFonts w:ascii="JetBrains Mono" w:hAnsi="JetBrains Mono" w:cs="JetBrains Mono"/>
                <w:color w:val="008000"/>
                <w:kern w:val="0"/>
              </w:rPr>
              <w:t>限制输出占空比</w:t>
            </w:r>
          </w:p>
          <w:p w14:paraId="4F6D20A0" w14:textId="77777777" w:rsidR="00FE6F91" w:rsidRPr="00FE6F91" w:rsidRDefault="00FE6F91" w:rsidP="00FE6F91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r w:rsidRPr="00FE6F91">
              <w:rPr>
                <w:rFonts w:ascii="JetBrains Mono" w:hAnsi="JetBrains Mono" w:cs="JetBrains Mono"/>
                <w:color w:val="AF00DB"/>
                <w:kern w:val="0"/>
              </w:rPr>
              <w:t>if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 (</w:t>
            </w:r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duty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 &lt; </w:t>
            </w:r>
            <w:r w:rsidRPr="00FE6F91">
              <w:rPr>
                <w:rFonts w:ascii="JetBrains Mono" w:hAnsi="JetBrains Mono" w:cs="JetBrains Mono"/>
                <w:color w:val="098658"/>
                <w:kern w:val="0"/>
              </w:rPr>
              <w:t>0.0f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>)</w:t>
            </w:r>
          </w:p>
          <w:p w14:paraId="28898CEB" w14:textId="77777777" w:rsidR="00FE6F91" w:rsidRPr="00FE6F91" w:rsidRDefault="00FE6F91" w:rsidP="00FE6F91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      </w:t>
            </w:r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duty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r w:rsidRPr="00FE6F91">
              <w:rPr>
                <w:rFonts w:ascii="JetBrains Mono" w:hAnsi="JetBrains Mono" w:cs="JetBrains Mono"/>
                <w:color w:val="098658"/>
                <w:kern w:val="0"/>
              </w:rPr>
              <w:t>0.</w:t>
            </w:r>
            <w:proofErr w:type="gramStart"/>
            <w:r w:rsidRPr="00FE6F91">
              <w:rPr>
                <w:rFonts w:ascii="JetBrains Mono" w:hAnsi="JetBrains Mono" w:cs="JetBrains Mono"/>
                <w:color w:val="098658"/>
                <w:kern w:val="0"/>
              </w:rPr>
              <w:t>0f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  <w:proofErr w:type="gramEnd"/>
          </w:p>
          <w:p w14:paraId="3FEFD156" w14:textId="77777777" w:rsidR="00FE6F91" w:rsidRPr="00FE6F91" w:rsidRDefault="00FE6F91" w:rsidP="00FE6F91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r w:rsidRPr="00FE6F91">
              <w:rPr>
                <w:rFonts w:ascii="JetBrains Mono" w:hAnsi="JetBrains Mono" w:cs="JetBrains Mono"/>
                <w:color w:val="AF00DB"/>
                <w:kern w:val="0"/>
              </w:rPr>
              <w:t>if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 (</w:t>
            </w:r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duty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 &gt; </w:t>
            </w:r>
            <w:r w:rsidRPr="00FE6F91">
              <w:rPr>
                <w:rFonts w:ascii="JetBrains Mono" w:hAnsi="JetBrains Mono" w:cs="JetBrains Mono"/>
                <w:color w:val="098658"/>
                <w:kern w:val="0"/>
              </w:rPr>
              <w:t>100.0f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>)</w:t>
            </w:r>
          </w:p>
          <w:p w14:paraId="6E3EB265" w14:textId="77777777" w:rsidR="00FE6F91" w:rsidRPr="00FE6F91" w:rsidRDefault="00FE6F91" w:rsidP="00FE6F91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      </w:t>
            </w:r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duty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r w:rsidRPr="00FE6F91">
              <w:rPr>
                <w:rFonts w:ascii="JetBrains Mono" w:hAnsi="JetBrains Mono" w:cs="JetBrains Mono"/>
                <w:color w:val="098658"/>
                <w:kern w:val="0"/>
              </w:rPr>
              <w:t>100.</w:t>
            </w:r>
            <w:proofErr w:type="gramStart"/>
            <w:r w:rsidRPr="00FE6F91">
              <w:rPr>
                <w:rFonts w:ascii="JetBrains Mono" w:hAnsi="JetBrains Mono" w:cs="JetBrains Mono"/>
                <w:color w:val="098658"/>
                <w:kern w:val="0"/>
              </w:rPr>
              <w:t>0f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  <w:proofErr w:type="gramEnd"/>
          </w:p>
          <w:p w14:paraId="764ECAF1" w14:textId="77777777" w:rsidR="00FE6F91" w:rsidRPr="00FE6F91" w:rsidRDefault="00FE6F91" w:rsidP="00FE6F91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47CC824D" w14:textId="77777777" w:rsidR="00FE6F91" w:rsidRPr="00FE6F91" w:rsidRDefault="00FE6F91" w:rsidP="00FE6F91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r w:rsidRPr="00FE6F91">
              <w:rPr>
                <w:rFonts w:ascii="JetBrains Mono" w:hAnsi="JetBrains Mono" w:cs="JetBrains Mono"/>
                <w:color w:val="008000"/>
                <w:kern w:val="0"/>
              </w:rPr>
              <w:t xml:space="preserve">// </w:t>
            </w:r>
            <w:r w:rsidRPr="00FE6F91">
              <w:rPr>
                <w:rFonts w:ascii="JetBrains Mono" w:hAnsi="JetBrains Mono" w:cs="JetBrains Mono"/>
                <w:color w:val="008000"/>
                <w:kern w:val="0"/>
              </w:rPr>
              <w:t>应用</w:t>
            </w:r>
            <w:r w:rsidRPr="00FE6F91">
              <w:rPr>
                <w:rFonts w:ascii="JetBrains Mono" w:hAnsi="JetBrains Mono" w:cs="JetBrains Mono"/>
                <w:color w:val="008000"/>
                <w:kern w:val="0"/>
              </w:rPr>
              <w:t xml:space="preserve"> PWM</w:t>
            </w:r>
          </w:p>
          <w:p w14:paraId="0BAF9C77" w14:textId="77777777" w:rsidR="00FE6F91" w:rsidRPr="00FE6F91" w:rsidRDefault="00FE6F91" w:rsidP="00FE6F91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proofErr w:type="spellStart"/>
            <w:r w:rsidRPr="00FE6F91">
              <w:rPr>
                <w:rFonts w:ascii="JetBrains Mono" w:hAnsi="JetBrains Mono" w:cs="JetBrains Mono"/>
                <w:color w:val="795E26"/>
                <w:kern w:val="0"/>
              </w:rPr>
              <w:t>Set_PWM_</w:t>
            </w:r>
            <w:proofErr w:type="gramStart"/>
            <w:r w:rsidRPr="00FE6F91">
              <w:rPr>
                <w:rFonts w:ascii="JetBrains Mono" w:hAnsi="JetBrains Mono" w:cs="JetBrains Mono"/>
                <w:color w:val="795E26"/>
                <w:kern w:val="0"/>
              </w:rPr>
              <w:t>Duty</w:t>
            </w:r>
            <w:proofErr w:type="spellEnd"/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>(</w:t>
            </w:r>
            <w:proofErr w:type="gramEnd"/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>&amp;</w:t>
            </w:r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htim1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, </w:t>
            </w:r>
            <w:r w:rsidRPr="00FE6F91">
              <w:rPr>
                <w:rFonts w:ascii="JetBrains Mono" w:hAnsi="JetBrains Mono" w:cs="JetBrains Mono"/>
                <w:color w:val="0000FF"/>
                <w:kern w:val="0"/>
              </w:rPr>
              <w:t>TIM_CHANNEL_1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, </w:t>
            </w:r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duty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>);</w:t>
            </w:r>
          </w:p>
          <w:p w14:paraId="6B12488F" w14:textId="77777777" w:rsidR="00FE6F91" w:rsidRPr="00FE6F91" w:rsidRDefault="00FE6F91" w:rsidP="00FE6F91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>  }</w:t>
            </w:r>
          </w:p>
          <w:p w14:paraId="0C4F5BCF" w14:textId="566CED39" w:rsidR="00FE6F91" w:rsidRPr="00FE6F91" w:rsidRDefault="00FE6F91" w:rsidP="00FE6F91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>}</w:t>
            </w:r>
          </w:p>
        </w:tc>
      </w:tr>
    </w:tbl>
    <w:p w14:paraId="000F3FEF" w14:textId="77777777" w:rsidR="00FE6F91" w:rsidRDefault="00FE6F91" w:rsidP="00FE6F91">
      <w:pPr>
        <w:pStyle w:val="0"/>
        <w:ind w:firstLineChars="0" w:firstLine="0"/>
      </w:pPr>
    </w:p>
    <w:p w14:paraId="32829811" w14:textId="7ADF3472" w:rsidR="0091090C" w:rsidRDefault="0091090C" w:rsidP="008C7339">
      <w:pPr>
        <w:pStyle w:val="0"/>
        <w:ind w:firstLine="480"/>
      </w:pPr>
      <w:r>
        <w:rPr>
          <w:rFonts w:hint="eastAsia"/>
        </w:rPr>
        <w:t>闭环控制器采用</w:t>
      </w:r>
      <w:r>
        <w:rPr>
          <w:rFonts w:hint="eastAsia"/>
        </w:rPr>
        <w:t>PI</w:t>
      </w:r>
      <w:r>
        <w:rPr>
          <w:rFonts w:hint="eastAsia"/>
        </w:rPr>
        <w:t>控制，经过积分限幅后输入</w:t>
      </w:r>
      <w:r>
        <w:rPr>
          <w:rFonts w:hint="eastAsia"/>
        </w:rPr>
        <w:t>TIM1</w:t>
      </w:r>
      <w:r>
        <w:rPr>
          <w:rFonts w:hint="eastAsia"/>
        </w:rPr>
        <w:t>模块，产生控制所需要的</w:t>
      </w:r>
      <w:r>
        <w:rPr>
          <w:rFonts w:hint="eastAsia"/>
        </w:rPr>
        <w:t>PWM</w:t>
      </w:r>
      <w:r>
        <w:rPr>
          <w:rFonts w:hint="eastAsia"/>
        </w:rPr>
        <w:t>频率和占空比。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302"/>
      </w:tblGrid>
      <w:tr w:rsidR="00FE6F91" w14:paraId="56A1FCAA" w14:textId="77777777" w:rsidTr="00FE6F91">
        <w:tc>
          <w:tcPr>
            <w:tcW w:w="8312" w:type="dxa"/>
            <w:shd w:val="clear" w:color="auto" w:fill="B4C6E7" w:themeFill="accent1" w:themeFillTint="66"/>
          </w:tcPr>
          <w:p w14:paraId="47850F1F" w14:textId="54479248" w:rsidR="00FE6F91" w:rsidRDefault="00FE6F91" w:rsidP="008C7339">
            <w:pPr>
              <w:pStyle w:val="0"/>
              <w:ind w:firstLineChars="0" w:firstLine="0"/>
            </w:pPr>
            <w:r>
              <w:rPr>
                <w:rFonts w:hint="eastAsia"/>
              </w:rPr>
              <w:t>PI</w:t>
            </w:r>
            <w:r>
              <w:rPr>
                <w:rFonts w:hint="eastAsia"/>
              </w:rPr>
              <w:t>控制器流程</w:t>
            </w:r>
          </w:p>
        </w:tc>
      </w:tr>
      <w:tr w:rsidR="00FE6F91" w14:paraId="4AE727DF" w14:textId="77777777" w:rsidTr="00FE6F91">
        <w:tc>
          <w:tcPr>
            <w:tcW w:w="8312" w:type="dxa"/>
          </w:tcPr>
          <w:p w14:paraId="668FD722" w14:textId="77777777" w:rsidR="00FE6F91" w:rsidRPr="00FE6F91" w:rsidRDefault="00FE6F91" w:rsidP="00FE6F91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FE6F91">
              <w:rPr>
                <w:rFonts w:ascii="JetBrains Mono" w:hAnsi="JetBrains Mono" w:cs="JetBrains Mono"/>
                <w:color w:val="0000FF"/>
                <w:kern w:val="0"/>
              </w:rPr>
              <w:t>float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 </w:t>
            </w:r>
            <w:proofErr w:type="spellStart"/>
            <w:r w:rsidRPr="00FE6F91">
              <w:rPr>
                <w:rFonts w:ascii="JetBrains Mono" w:hAnsi="JetBrains Mono" w:cs="JetBrains Mono"/>
                <w:color w:val="795E26"/>
                <w:kern w:val="0"/>
              </w:rPr>
              <w:t>PI_</w:t>
            </w:r>
            <w:proofErr w:type="gramStart"/>
            <w:r w:rsidRPr="00FE6F91">
              <w:rPr>
                <w:rFonts w:ascii="JetBrains Mono" w:hAnsi="JetBrains Mono" w:cs="JetBrains Mono"/>
                <w:color w:val="795E26"/>
                <w:kern w:val="0"/>
              </w:rPr>
              <w:t>Update</w:t>
            </w:r>
            <w:proofErr w:type="spellEnd"/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>(</w:t>
            </w:r>
            <w:proofErr w:type="spellStart"/>
            <w:proofErr w:type="gramEnd"/>
            <w:r w:rsidRPr="00FE6F91">
              <w:rPr>
                <w:rFonts w:ascii="JetBrains Mono" w:hAnsi="JetBrains Mono" w:cs="JetBrains Mono"/>
                <w:color w:val="267F99"/>
                <w:kern w:val="0"/>
              </w:rPr>
              <w:t>PI_Controller_t</w:t>
            </w:r>
            <w:proofErr w:type="spellEnd"/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 *</w:t>
            </w:r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pi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, </w:t>
            </w:r>
            <w:r w:rsidRPr="00FE6F91">
              <w:rPr>
                <w:rFonts w:ascii="JetBrains Mono" w:hAnsi="JetBrains Mono" w:cs="JetBrains Mono"/>
                <w:color w:val="0000FF"/>
                <w:kern w:val="0"/>
              </w:rPr>
              <w:t>float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 </w:t>
            </w:r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target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, </w:t>
            </w:r>
            <w:r w:rsidRPr="00FE6F91">
              <w:rPr>
                <w:rFonts w:ascii="JetBrains Mono" w:hAnsi="JetBrains Mono" w:cs="JetBrains Mono"/>
                <w:color w:val="0000FF"/>
                <w:kern w:val="0"/>
              </w:rPr>
              <w:t>float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 </w:t>
            </w:r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feedback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, </w:t>
            </w:r>
            <w:r w:rsidRPr="00FE6F91">
              <w:rPr>
                <w:rFonts w:ascii="JetBrains Mono" w:hAnsi="JetBrains Mono" w:cs="JetBrains Mono"/>
                <w:color w:val="0000FF"/>
                <w:kern w:val="0"/>
              </w:rPr>
              <w:t>float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 </w:t>
            </w:r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dt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>)</w:t>
            </w:r>
          </w:p>
          <w:p w14:paraId="373D2744" w14:textId="77777777" w:rsidR="00FE6F91" w:rsidRPr="00FE6F91" w:rsidRDefault="00FE6F91" w:rsidP="00FE6F91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>{</w:t>
            </w:r>
          </w:p>
          <w:p w14:paraId="40183578" w14:textId="77777777" w:rsidR="00FE6F91" w:rsidRPr="00FE6F91" w:rsidRDefault="00FE6F91" w:rsidP="00FE6F91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r w:rsidRPr="00FE6F91">
              <w:rPr>
                <w:rFonts w:ascii="JetBrains Mono" w:hAnsi="JetBrains Mono" w:cs="JetBrains Mono"/>
                <w:color w:val="008000"/>
                <w:kern w:val="0"/>
              </w:rPr>
              <w:t>//</w:t>
            </w:r>
            <w:proofErr w:type="spellStart"/>
            <w:r w:rsidRPr="00FE6F91">
              <w:rPr>
                <w:rFonts w:ascii="JetBrains Mono" w:hAnsi="JetBrains Mono" w:cs="JetBrains Mono"/>
                <w:color w:val="008000"/>
                <w:kern w:val="0"/>
              </w:rPr>
              <w:t>UPdate</w:t>
            </w:r>
            <w:proofErr w:type="spellEnd"/>
            <w:r w:rsidRPr="00FE6F91">
              <w:rPr>
                <w:rFonts w:ascii="JetBrains Mono" w:hAnsi="JetBrains Mono" w:cs="JetBrains Mono"/>
                <w:color w:val="008000"/>
                <w:kern w:val="0"/>
              </w:rPr>
              <w:t xml:space="preserve"> </w:t>
            </w:r>
            <w:r w:rsidRPr="00FE6F91">
              <w:rPr>
                <w:rFonts w:ascii="JetBrains Mono" w:hAnsi="JetBrains Mono" w:cs="JetBrains Mono"/>
                <w:color w:val="008000"/>
                <w:kern w:val="0"/>
              </w:rPr>
              <w:t>使用全局变量</w:t>
            </w:r>
          </w:p>
          <w:p w14:paraId="7BC8074B" w14:textId="77777777" w:rsidR="00FE6F91" w:rsidRPr="00FE6F91" w:rsidRDefault="00FE6F91" w:rsidP="00FE6F91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proofErr w:type="spellStart"/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pi_error</w:t>
            </w:r>
            <w:proofErr w:type="spellEnd"/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proofErr w:type="gramStart"/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>-(</w:t>
            </w:r>
            <w:proofErr w:type="gramEnd"/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target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 - </w:t>
            </w:r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feedback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>);</w:t>
            </w:r>
          </w:p>
          <w:p w14:paraId="43CCCC1F" w14:textId="77777777" w:rsidR="00FE6F91" w:rsidRPr="00FE6F91" w:rsidRDefault="00FE6F91" w:rsidP="00FE6F91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22BF8F1D" w14:textId="77777777" w:rsidR="00FE6F91" w:rsidRPr="00FE6F91" w:rsidRDefault="00FE6F91" w:rsidP="00FE6F91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lastRenderedPageBreak/>
              <w:t xml:space="preserve">    </w:t>
            </w:r>
            <w:r w:rsidRPr="00FE6F91">
              <w:rPr>
                <w:rFonts w:ascii="JetBrains Mono" w:hAnsi="JetBrains Mono" w:cs="JetBrains Mono"/>
                <w:color w:val="008000"/>
                <w:kern w:val="0"/>
              </w:rPr>
              <w:t xml:space="preserve">// </w:t>
            </w:r>
            <w:r w:rsidRPr="00FE6F91">
              <w:rPr>
                <w:rFonts w:ascii="JetBrains Mono" w:hAnsi="JetBrains Mono" w:cs="JetBrains Mono"/>
                <w:color w:val="008000"/>
                <w:kern w:val="0"/>
              </w:rPr>
              <w:t>更新积分项</w:t>
            </w:r>
          </w:p>
          <w:p w14:paraId="29E21AD0" w14:textId="77777777" w:rsidR="00FE6F91" w:rsidRPr="00FE6F91" w:rsidRDefault="00FE6F91" w:rsidP="00FE6F91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pi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>-&gt;</w:t>
            </w:r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integral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 += </w:t>
            </w:r>
            <w:proofErr w:type="spellStart"/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pi_error</w:t>
            </w:r>
            <w:proofErr w:type="spellEnd"/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 * </w:t>
            </w:r>
            <w:proofErr w:type="gramStart"/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dt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  <w:proofErr w:type="gramEnd"/>
          </w:p>
          <w:p w14:paraId="622B57C8" w14:textId="77777777" w:rsidR="00FE6F91" w:rsidRPr="00FE6F91" w:rsidRDefault="00FE6F91" w:rsidP="00FE6F91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r w:rsidRPr="00FE6F91">
              <w:rPr>
                <w:rFonts w:ascii="JetBrains Mono" w:hAnsi="JetBrains Mono" w:cs="JetBrains Mono"/>
                <w:color w:val="008000"/>
                <w:kern w:val="0"/>
              </w:rPr>
              <w:t xml:space="preserve">// </w:t>
            </w:r>
            <w:r w:rsidRPr="00FE6F91">
              <w:rPr>
                <w:rFonts w:ascii="JetBrains Mono" w:hAnsi="JetBrains Mono" w:cs="JetBrains Mono"/>
                <w:color w:val="008000"/>
                <w:kern w:val="0"/>
              </w:rPr>
              <w:t>防止积分项过大，限幅在</w:t>
            </w:r>
            <w:r w:rsidRPr="00FE6F91">
              <w:rPr>
                <w:rFonts w:ascii="JetBrains Mono" w:hAnsi="JetBrains Mono" w:cs="JetBrains Mono"/>
                <w:color w:val="008000"/>
                <w:kern w:val="0"/>
              </w:rPr>
              <w:t xml:space="preserve"> [-</w:t>
            </w:r>
            <w:proofErr w:type="spellStart"/>
            <w:r w:rsidRPr="00FE6F91">
              <w:rPr>
                <w:rFonts w:ascii="JetBrains Mono" w:hAnsi="JetBrains Mono" w:cs="JetBrains Mono"/>
                <w:color w:val="008000"/>
                <w:kern w:val="0"/>
              </w:rPr>
              <w:t>output_limit</w:t>
            </w:r>
            <w:proofErr w:type="spellEnd"/>
            <w:r w:rsidRPr="00FE6F91">
              <w:rPr>
                <w:rFonts w:ascii="JetBrains Mono" w:hAnsi="JetBrains Mono" w:cs="JetBrains Mono"/>
                <w:color w:val="008000"/>
                <w:kern w:val="0"/>
              </w:rPr>
              <w:t>/ki, +</w:t>
            </w:r>
            <w:proofErr w:type="spellStart"/>
            <w:r w:rsidRPr="00FE6F91">
              <w:rPr>
                <w:rFonts w:ascii="JetBrains Mono" w:hAnsi="JetBrains Mono" w:cs="JetBrains Mono"/>
                <w:color w:val="008000"/>
                <w:kern w:val="0"/>
              </w:rPr>
              <w:t>output_limit</w:t>
            </w:r>
            <w:proofErr w:type="spellEnd"/>
            <w:r w:rsidRPr="00FE6F91">
              <w:rPr>
                <w:rFonts w:ascii="JetBrains Mono" w:hAnsi="JetBrains Mono" w:cs="JetBrains Mono"/>
                <w:color w:val="008000"/>
                <w:kern w:val="0"/>
              </w:rPr>
              <w:t>/ki]</w:t>
            </w:r>
          </w:p>
          <w:p w14:paraId="33D372AB" w14:textId="77777777" w:rsidR="00FE6F91" w:rsidRPr="00FE6F91" w:rsidRDefault="00FE6F91" w:rsidP="00FE6F91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r w:rsidRPr="00FE6F91">
              <w:rPr>
                <w:rFonts w:ascii="JetBrains Mono" w:hAnsi="JetBrains Mono" w:cs="JetBrains Mono"/>
                <w:color w:val="AF00DB"/>
                <w:kern w:val="0"/>
              </w:rPr>
              <w:t>if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 (</w:t>
            </w:r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pi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>-&gt;</w:t>
            </w:r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ki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 &gt; </w:t>
            </w:r>
            <w:r w:rsidRPr="00FE6F91">
              <w:rPr>
                <w:rFonts w:ascii="JetBrains Mono" w:hAnsi="JetBrains Mono" w:cs="JetBrains Mono"/>
                <w:color w:val="098658"/>
                <w:kern w:val="0"/>
              </w:rPr>
              <w:t>0.0f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>)</w:t>
            </w:r>
          </w:p>
          <w:p w14:paraId="51E2C9E2" w14:textId="77777777" w:rsidR="00FE6F91" w:rsidRPr="00FE6F91" w:rsidRDefault="00FE6F91" w:rsidP="00FE6F91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>    {</w:t>
            </w:r>
          </w:p>
          <w:p w14:paraId="0467D30C" w14:textId="77777777" w:rsidR="00FE6F91" w:rsidRPr="00FE6F91" w:rsidRDefault="00FE6F91" w:rsidP="00FE6F91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        </w:t>
            </w:r>
            <w:r w:rsidRPr="00FE6F91">
              <w:rPr>
                <w:rFonts w:ascii="JetBrains Mono" w:hAnsi="JetBrains Mono" w:cs="JetBrains Mono"/>
                <w:color w:val="0000FF"/>
                <w:kern w:val="0"/>
              </w:rPr>
              <w:t>float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 </w:t>
            </w:r>
            <w:proofErr w:type="spellStart"/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int_max</w:t>
            </w:r>
            <w:proofErr w:type="spellEnd"/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pi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>-&gt;</w:t>
            </w:r>
            <w:proofErr w:type="spellStart"/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output_limit</w:t>
            </w:r>
            <w:proofErr w:type="spellEnd"/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 / </w:t>
            </w:r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pi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>-&gt;</w:t>
            </w:r>
            <w:proofErr w:type="gramStart"/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ki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  <w:proofErr w:type="gramEnd"/>
          </w:p>
          <w:p w14:paraId="1E183513" w14:textId="77777777" w:rsidR="00FE6F91" w:rsidRPr="00FE6F91" w:rsidRDefault="00FE6F91" w:rsidP="00FE6F91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        </w:t>
            </w:r>
            <w:r w:rsidRPr="00FE6F91">
              <w:rPr>
                <w:rFonts w:ascii="JetBrains Mono" w:hAnsi="JetBrains Mono" w:cs="JetBrains Mono"/>
                <w:color w:val="AF00DB"/>
                <w:kern w:val="0"/>
              </w:rPr>
              <w:t>if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 (</w:t>
            </w:r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pi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>-&gt;</w:t>
            </w:r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integral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 &gt; </w:t>
            </w:r>
            <w:proofErr w:type="spellStart"/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int_max</w:t>
            </w:r>
            <w:proofErr w:type="spellEnd"/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>)</w:t>
            </w:r>
          </w:p>
          <w:p w14:paraId="21B8D8D8" w14:textId="77777777" w:rsidR="00FE6F91" w:rsidRPr="00FE6F91" w:rsidRDefault="00FE6F91" w:rsidP="00FE6F91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            </w:t>
            </w:r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pi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>-&gt;</w:t>
            </w:r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integral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proofErr w:type="spellStart"/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int_</w:t>
            </w:r>
            <w:proofErr w:type="gramStart"/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max</w:t>
            </w:r>
            <w:proofErr w:type="spellEnd"/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  <w:proofErr w:type="gramEnd"/>
          </w:p>
          <w:p w14:paraId="4B63A01F" w14:textId="77777777" w:rsidR="00FE6F91" w:rsidRPr="00FE6F91" w:rsidRDefault="00FE6F91" w:rsidP="00FE6F91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        </w:t>
            </w:r>
            <w:r w:rsidRPr="00FE6F91">
              <w:rPr>
                <w:rFonts w:ascii="JetBrains Mono" w:hAnsi="JetBrains Mono" w:cs="JetBrains Mono"/>
                <w:color w:val="AF00DB"/>
                <w:kern w:val="0"/>
              </w:rPr>
              <w:t>else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 </w:t>
            </w:r>
            <w:r w:rsidRPr="00FE6F91">
              <w:rPr>
                <w:rFonts w:ascii="JetBrains Mono" w:hAnsi="JetBrains Mono" w:cs="JetBrains Mono"/>
                <w:color w:val="AF00DB"/>
                <w:kern w:val="0"/>
              </w:rPr>
              <w:t>if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 (</w:t>
            </w:r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pi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>-&gt;</w:t>
            </w:r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integral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 &lt; -</w:t>
            </w:r>
            <w:proofErr w:type="spellStart"/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int_max</w:t>
            </w:r>
            <w:proofErr w:type="spellEnd"/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>)</w:t>
            </w:r>
          </w:p>
          <w:p w14:paraId="4802B44E" w14:textId="77777777" w:rsidR="00FE6F91" w:rsidRPr="00FE6F91" w:rsidRDefault="00FE6F91" w:rsidP="00FE6F91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            </w:t>
            </w:r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pi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>-&gt;</w:t>
            </w:r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integral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 = -</w:t>
            </w:r>
            <w:proofErr w:type="spellStart"/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int_</w:t>
            </w:r>
            <w:proofErr w:type="gramStart"/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max</w:t>
            </w:r>
            <w:proofErr w:type="spellEnd"/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  <w:proofErr w:type="gramEnd"/>
          </w:p>
          <w:p w14:paraId="2ACBF585" w14:textId="77777777" w:rsidR="00FE6F91" w:rsidRPr="00FE6F91" w:rsidRDefault="00FE6F91" w:rsidP="00FE6F91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>    }</w:t>
            </w:r>
          </w:p>
          <w:p w14:paraId="6D96B958" w14:textId="77777777" w:rsidR="00FE6F91" w:rsidRPr="00FE6F91" w:rsidRDefault="00FE6F91" w:rsidP="00FE6F91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4A51507E" w14:textId="77777777" w:rsidR="00FE6F91" w:rsidRPr="00FE6F91" w:rsidRDefault="00FE6F91" w:rsidP="00FE6F91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r w:rsidRPr="00FE6F91">
              <w:rPr>
                <w:rFonts w:ascii="JetBrains Mono" w:hAnsi="JetBrains Mono" w:cs="JetBrains Mono"/>
                <w:color w:val="008000"/>
                <w:kern w:val="0"/>
              </w:rPr>
              <w:t xml:space="preserve">// PI </w:t>
            </w:r>
            <w:r w:rsidRPr="00FE6F91">
              <w:rPr>
                <w:rFonts w:ascii="JetBrains Mono" w:hAnsi="JetBrains Mono" w:cs="JetBrains Mono"/>
                <w:color w:val="008000"/>
                <w:kern w:val="0"/>
              </w:rPr>
              <w:t>计算</w:t>
            </w:r>
          </w:p>
          <w:p w14:paraId="2C89BE6D" w14:textId="77777777" w:rsidR="00FE6F91" w:rsidRPr="00FE6F91" w:rsidRDefault="00FE6F91" w:rsidP="00FE6F91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r w:rsidRPr="00FE6F91">
              <w:rPr>
                <w:rFonts w:ascii="JetBrains Mono" w:hAnsi="JetBrains Mono" w:cs="JetBrains Mono"/>
                <w:color w:val="0000FF"/>
                <w:kern w:val="0"/>
              </w:rPr>
              <w:t>float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 </w:t>
            </w:r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output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pi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>-&gt;</w:t>
            </w:r>
            <w:proofErr w:type="spellStart"/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kp</w:t>
            </w:r>
            <w:proofErr w:type="spellEnd"/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 * </w:t>
            </w:r>
            <w:proofErr w:type="spellStart"/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pi_error</w:t>
            </w:r>
            <w:proofErr w:type="spellEnd"/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 + </w:t>
            </w:r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pi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>-&gt;</w:t>
            </w:r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ki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 * </w:t>
            </w:r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pi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>-&gt;</w:t>
            </w:r>
            <w:proofErr w:type="gramStart"/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integral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  <w:proofErr w:type="gramEnd"/>
          </w:p>
          <w:p w14:paraId="3B5B2E78" w14:textId="77777777" w:rsidR="00FE6F91" w:rsidRPr="00FE6F91" w:rsidRDefault="00FE6F91" w:rsidP="00FE6F91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34128763" w14:textId="77777777" w:rsidR="00FE6F91" w:rsidRPr="00FE6F91" w:rsidRDefault="00FE6F91" w:rsidP="00FE6F91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r w:rsidRPr="00FE6F91">
              <w:rPr>
                <w:rFonts w:ascii="JetBrains Mono" w:hAnsi="JetBrains Mono" w:cs="JetBrains Mono"/>
                <w:color w:val="008000"/>
                <w:kern w:val="0"/>
              </w:rPr>
              <w:t xml:space="preserve">// </w:t>
            </w:r>
            <w:r w:rsidRPr="00FE6F91">
              <w:rPr>
                <w:rFonts w:ascii="JetBrains Mono" w:hAnsi="JetBrains Mono" w:cs="JetBrains Mono"/>
                <w:color w:val="008000"/>
                <w:kern w:val="0"/>
              </w:rPr>
              <w:t>输出限幅</w:t>
            </w:r>
          </w:p>
          <w:p w14:paraId="45E0B9FB" w14:textId="77777777" w:rsidR="00FE6F91" w:rsidRPr="00FE6F91" w:rsidRDefault="00FE6F91" w:rsidP="00FE6F91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r w:rsidRPr="00FE6F91">
              <w:rPr>
                <w:rFonts w:ascii="JetBrains Mono" w:hAnsi="JetBrains Mono" w:cs="JetBrains Mono"/>
                <w:color w:val="AF00DB"/>
                <w:kern w:val="0"/>
              </w:rPr>
              <w:t>if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 (</w:t>
            </w:r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output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 &gt; </w:t>
            </w:r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pi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>-&gt;</w:t>
            </w:r>
            <w:proofErr w:type="spellStart"/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output_limit</w:t>
            </w:r>
            <w:proofErr w:type="spellEnd"/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>)</w:t>
            </w:r>
          </w:p>
          <w:p w14:paraId="594BA3EE" w14:textId="77777777" w:rsidR="00FE6F91" w:rsidRPr="00FE6F91" w:rsidRDefault="00FE6F91" w:rsidP="00FE6F91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        </w:t>
            </w:r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output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pi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>-&gt;</w:t>
            </w:r>
            <w:proofErr w:type="spellStart"/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output_</w:t>
            </w:r>
            <w:proofErr w:type="gramStart"/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limit</w:t>
            </w:r>
            <w:proofErr w:type="spellEnd"/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  <w:proofErr w:type="gramEnd"/>
          </w:p>
          <w:p w14:paraId="45DCC1D2" w14:textId="77777777" w:rsidR="00FE6F91" w:rsidRPr="00FE6F91" w:rsidRDefault="00FE6F91" w:rsidP="00FE6F91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r w:rsidRPr="00FE6F91">
              <w:rPr>
                <w:rFonts w:ascii="JetBrains Mono" w:hAnsi="JetBrains Mono" w:cs="JetBrains Mono"/>
                <w:color w:val="AF00DB"/>
                <w:kern w:val="0"/>
              </w:rPr>
              <w:t>else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 </w:t>
            </w:r>
            <w:r w:rsidRPr="00FE6F91">
              <w:rPr>
                <w:rFonts w:ascii="JetBrains Mono" w:hAnsi="JetBrains Mono" w:cs="JetBrains Mono"/>
                <w:color w:val="AF00DB"/>
                <w:kern w:val="0"/>
              </w:rPr>
              <w:t>if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 (</w:t>
            </w:r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output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 &lt; -</w:t>
            </w:r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pi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>-&gt;</w:t>
            </w:r>
            <w:proofErr w:type="spellStart"/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output_limit</w:t>
            </w:r>
            <w:proofErr w:type="spellEnd"/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>)</w:t>
            </w:r>
          </w:p>
          <w:p w14:paraId="41045F65" w14:textId="77777777" w:rsidR="00FE6F91" w:rsidRPr="00FE6F91" w:rsidRDefault="00FE6F91" w:rsidP="00FE6F91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        </w:t>
            </w:r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output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 = -</w:t>
            </w:r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pi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>-&gt;</w:t>
            </w:r>
            <w:proofErr w:type="spellStart"/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output_</w:t>
            </w:r>
            <w:proofErr w:type="gramStart"/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limit</w:t>
            </w:r>
            <w:proofErr w:type="spellEnd"/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  <w:proofErr w:type="gramEnd"/>
          </w:p>
          <w:p w14:paraId="5FCC71D1" w14:textId="77777777" w:rsidR="00FE6F91" w:rsidRPr="00FE6F91" w:rsidRDefault="00FE6F91" w:rsidP="00FE6F91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41374DBF" w14:textId="77777777" w:rsidR="00FE6F91" w:rsidRPr="00FE6F91" w:rsidRDefault="00FE6F91" w:rsidP="00FE6F91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r w:rsidRPr="00FE6F91">
              <w:rPr>
                <w:rFonts w:ascii="JetBrains Mono" w:hAnsi="JetBrains Mono" w:cs="JetBrains Mono"/>
                <w:color w:val="AF00DB"/>
                <w:kern w:val="0"/>
              </w:rPr>
              <w:t>return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 xml:space="preserve"> </w:t>
            </w:r>
            <w:proofErr w:type="gramStart"/>
            <w:r w:rsidRPr="00FE6F91">
              <w:rPr>
                <w:rFonts w:ascii="JetBrains Mono" w:hAnsi="JetBrains Mono" w:cs="JetBrains Mono"/>
                <w:color w:val="001080"/>
                <w:kern w:val="0"/>
              </w:rPr>
              <w:t>output</w:t>
            </w: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  <w:proofErr w:type="gramEnd"/>
          </w:p>
          <w:p w14:paraId="1F66EEE2" w14:textId="3C9926DE" w:rsidR="00FE6F91" w:rsidRPr="00FE6F91" w:rsidRDefault="00FE6F91" w:rsidP="00FE6F91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FE6F91">
              <w:rPr>
                <w:rFonts w:ascii="JetBrains Mono" w:hAnsi="JetBrains Mono" w:cs="JetBrains Mono"/>
                <w:color w:val="000000"/>
                <w:kern w:val="0"/>
              </w:rPr>
              <w:t>}</w:t>
            </w:r>
          </w:p>
        </w:tc>
      </w:tr>
    </w:tbl>
    <w:p w14:paraId="37F658C4" w14:textId="77777777" w:rsidR="00FE6F91" w:rsidRDefault="00FE6F91" w:rsidP="008C7339">
      <w:pPr>
        <w:pStyle w:val="0"/>
        <w:ind w:firstLine="480"/>
      </w:pPr>
    </w:p>
    <w:p w14:paraId="79C7C954" w14:textId="29A4414A" w:rsidR="00F54578" w:rsidRPr="008C7339" w:rsidRDefault="00F54578" w:rsidP="008C7339">
      <w:pPr>
        <w:pStyle w:val="0"/>
        <w:ind w:firstLine="480"/>
      </w:pPr>
      <w:r>
        <w:rPr>
          <w:rFonts w:hint="eastAsia"/>
        </w:rPr>
        <w:t>详细的控制算法和代码见附录</w:t>
      </w:r>
    </w:p>
    <w:p w14:paraId="2068A511" w14:textId="77777777" w:rsidR="006504B6" w:rsidRPr="006504B6" w:rsidRDefault="006504B6" w:rsidP="006504B6">
      <w:pPr>
        <w:pStyle w:val="0"/>
        <w:ind w:firstLine="480"/>
      </w:pPr>
    </w:p>
    <w:p w14:paraId="3E98B23A" w14:textId="2DB253F4" w:rsidR="009B29B7" w:rsidRDefault="009B29B7" w:rsidP="009B29B7">
      <w:pPr>
        <w:pStyle w:val="1"/>
        <w:rPr>
          <w:rFonts w:hint="eastAsia"/>
        </w:rPr>
      </w:pPr>
      <w:bookmarkStart w:id="24" w:name="_Toc201745000"/>
      <w:r>
        <w:rPr>
          <w:rFonts w:hint="eastAsia"/>
        </w:rPr>
        <w:t>系统调试与测试</w:t>
      </w:r>
      <w:bookmarkEnd w:id="24"/>
    </w:p>
    <w:p w14:paraId="0F93B3FE" w14:textId="290B6550" w:rsidR="004E1A84" w:rsidRDefault="004E1A84" w:rsidP="004E1A84">
      <w:pPr>
        <w:pStyle w:val="2"/>
        <w:rPr>
          <w:rFonts w:hint="eastAsia"/>
        </w:rPr>
      </w:pPr>
      <w:bookmarkStart w:id="25" w:name="_Toc201745001"/>
      <w:r>
        <w:rPr>
          <w:rFonts w:hint="eastAsia"/>
        </w:rPr>
        <w:t>调试</w:t>
      </w:r>
      <w:bookmarkEnd w:id="25"/>
    </w:p>
    <w:p w14:paraId="73A5F0E6" w14:textId="3448A6FF" w:rsidR="004E1A84" w:rsidRDefault="004E1A84" w:rsidP="004E1A84">
      <w:pPr>
        <w:pStyle w:val="0"/>
        <w:ind w:firstLine="480"/>
      </w:pPr>
      <w:r>
        <w:rPr>
          <w:rFonts w:hint="eastAsia"/>
        </w:rPr>
        <w:t>调试平台为了保证实时性和最简化处理，通过</w:t>
      </w:r>
      <w:r>
        <w:rPr>
          <w:rFonts w:hint="eastAsia"/>
        </w:rPr>
        <w:t>SWD</w:t>
      </w:r>
      <w:r>
        <w:rPr>
          <w:rFonts w:hint="eastAsia"/>
        </w:rPr>
        <w:t>接口，以及从全局变量空间直接读取内存数据的方式进行调试分析，</w:t>
      </w:r>
      <w:r>
        <w:rPr>
          <w:rFonts w:hint="eastAsia"/>
        </w:rPr>
        <w:t>PI</w:t>
      </w:r>
      <w:r>
        <w:rPr>
          <w:rFonts w:hint="eastAsia"/>
        </w:rPr>
        <w:t>参数的标定，搭配</w:t>
      </w:r>
      <w:proofErr w:type="spellStart"/>
      <w:r>
        <w:rPr>
          <w:rFonts w:hint="eastAsia"/>
        </w:rPr>
        <w:t>CubeMonitor</w:t>
      </w:r>
      <w:proofErr w:type="spellEnd"/>
      <w:r>
        <w:rPr>
          <w:rFonts w:hint="eastAsia"/>
        </w:rPr>
        <w:t>等实时检测数据变化和响应。</w:t>
      </w:r>
    </w:p>
    <w:p w14:paraId="06F72FC9" w14:textId="77777777" w:rsidR="006D6719" w:rsidRDefault="006D6719" w:rsidP="006D6719">
      <w:pPr>
        <w:pStyle w:val="0"/>
        <w:keepNext/>
        <w:spacing w:line="240" w:lineRule="auto"/>
        <w:ind w:firstLine="480"/>
        <w:jc w:val="center"/>
      </w:pPr>
      <w:r w:rsidRPr="006D6719">
        <w:lastRenderedPageBreak/>
        <w:drawing>
          <wp:inline distT="0" distB="0" distL="0" distR="0" wp14:anchorId="236D57FE" wp14:editId="7DDEFF47">
            <wp:extent cx="4730567" cy="3502964"/>
            <wp:effectExtent l="0" t="0" r="0" b="2540"/>
            <wp:docPr id="3688739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87391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35929" cy="350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08253" w14:textId="0A308683" w:rsidR="004E1A84" w:rsidRDefault="006D6719" w:rsidP="006D6719">
      <w:pPr>
        <w:pStyle w:val="af7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72067">
        <w:rPr>
          <w:noProof/>
        </w:rPr>
        <w:t>23</w:t>
      </w:r>
      <w:r>
        <w:fldChar w:fldCharType="end"/>
      </w:r>
      <w:r>
        <w:rPr>
          <w:rFonts w:hint="eastAsia"/>
        </w:rPr>
        <w:t xml:space="preserve"> MCU </w:t>
      </w:r>
      <w:r>
        <w:t>Vi</w:t>
      </w:r>
      <w:r>
        <w:rPr>
          <w:rFonts w:hint="eastAsia"/>
        </w:rPr>
        <w:t>ewer</w:t>
      </w:r>
      <w:r>
        <w:rPr>
          <w:rFonts w:hint="eastAsia"/>
        </w:rPr>
        <w:t>波形</w:t>
      </w:r>
    </w:p>
    <w:p w14:paraId="1C0D34E5" w14:textId="09B274BE" w:rsidR="0072281D" w:rsidRDefault="006D6719" w:rsidP="004E1A84">
      <w:pPr>
        <w:pStyle w:val="0"/>
        <w:ind w:firstLine="480"/>
      </w:pPr>
      <w:r>
        <w:rPr>
          <w:rFonts w:hint="eastAsia"/>
        </w:rPr>
        <w:t>根据</w:t>
      </w:r>
      <w:proofErr w:type="spellStart"/>
      <w:r>
        <w:rPr>
          <w:rFonts w:hint="eastAsia"/>
        </w:rPr>
        <w:t>MCUviewer</w:t>
      </w:r>
      <w:proofErr w:type="spellEnd"/>
      <w:r>
        <w:rPr>
          <w:rFonts w:hint="eastAsia"/>
        </w:rPr>
        <w:t>波形调整</w:t>
      </w:r>
      <w:r>
        <w:rPr>
          <w:rFonts w:hint="eastAsia"/>
        </w:rPr>
        <w:t>PI</w:t>
      </w:r>
      <w:r>
        <w:rPr>
          <w:rFonts w:hint="eastAsia"/>
        </w:rPr>
        <w:t>参数</w:t>
      </w:r>
    </w:p>
    <w:p w14:paraId="7C8C651F" w14:textId="77777777" w:rsidR="006D6719" w:rsidRDefault="006D6719" w:rsidP="004E1A84">
      <w:pPr>
        <w:pStyle w:val="0"/>
        <w:ind w:firstLine="480"/>
        <w:rPr>
          <w:rFonts w:hint="eastAsia"/>
        </w:rPr>
      </w:pPr>
    </w:p>
    <w:p w14:paraId="082A3312" w14:textId="77777777" w:rsidR="0072281D" w:rsidRDefault="0072281D" w:rsidP="004E1A84">
      <w:pPr>
        <w:pStyle w:val="0"/>
        <w:ind w:firstLine="480"/>
      </w:pPr>
    </w:p>
    <w:p w14:paraId="52374DBF" w14:textId="77777777" w:rsidR="0072281D" w:rsidRDefault="0072281D" w:rsidP="004E1A84">
      <w:pPr>
        <w:pStyle w:val="0"/>
        <w:ind w:firstLine="480"/>
      </w:pPr>
    </w:p>
    <w:p w14:paraId="7854EABA" w14:textId="77777777" w:rsidR="0072281D" w:rsidRDefault="0072281D" w:rsidP="004E1A84">
      <w:pPr>
        <w:pStyle w:val="0"/>
        <w:ind w:firstLine="480"/>
      </w:pPr>
    </w:p>
    <w:p w14:paraId="088B3F14" w14:textId="42953C89" w:rsidR="0072281D" w:rsidRDefault="0072281D" w:rsidP="0072281D">
      <w:pPr>
        <w:pStyle w:val="af7"/>
        <w:keepNext/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72067">
        <w:rPr>
          <w:noProof/>
        </w:rPr>
        <w:t>4</w:t>
      </w:r>
      <w:r>
        <w:fldChar w:fldCharType="end"/>
      </w:r>
      <w:r>
        <w:rPr>
          <w:rFonts w:hint="eastAsia"/>
        </w:rPr>
        <w:t xml:space="preserve"> MCU</w:t>
      </w:r>
      <w:r>
        <w:rPr>
          <w:rFonts w:hint="eastAsia"/>
        </w:rPr>
        <w:t>系统常见</w:t>
      </w:r>
      <w:r>
        <w:rPr>
          <w:rFonts w:hint="eastAsia"/>
        </w:rPr>
        <w:t>Debug</w:t>
      </w:r>
      <w:r>
        <w:rPr>
          <w:rFonts w:hint="eastAsia"/>
        </w:rPr>
        <w:t>方式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243"/>
        <w:gridCol w:w="697"/>
        <w:gridCol w:w="1657"/>
        <w:gridCol w:w="899"/>
        <w:gridCol w:w="1042"/>
        <w:gridCol w:w="1212"/>
        <w:gridCol w:w="1532"/>
      </w:tblGrid>
      <w:tr w:rsidR="0072281D" w:rsidRPr="0072281D" w14:paraId="60121464" w14:textId="77777777" w:rsidTr="0072281D">
        <w:trPr>
          <w:trHeight w:val="319"/>
        </w:trPr>
        <w:tc>
          <w:tcPr>
            <w:tcW w:w="750" w:type="pct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5408030" w14:textId="77777777" w:rsidR="0072281D" w:rsidRPr="0072281D" w:rsidRDefault="0072281D" w:rsidP="0072281D">
            <w:pPr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</w:pP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方法</w:t>
            </w:r>
          </w:p>
        </w:tc>
        <w:tc>
          <w:tcPr>
            <w:tcW w:w="421" w:type="pct"/>
            <w:tcBorders>
              <w:top w:val="single" w:sz="12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6827CE3" w14:textId="77777777" w:rsidR="0072281D" w:rsidRPr="0072281D" w:rsidRDefault="0072281D" w:rsidP="0072281D">
            <w:pPr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</w:pP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实时性</w:t>
            </w:r>
          </w:p>
        </w:tc>
        <w:tc>
          <w:tcPr>
            <w:tcW w:w="1000" w:type="pct"/>
            <w:tcBorders>
              <w:top w:val="single" w:sz="12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6FE0D4C" w14:textId="77777777" w:rsidR="0072281D" w:rsidRPr="0072281D" w:rsidRDefault="0072281D" w:rsidP="0072281D">
            <w:pPr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</w:pP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输出速度</w:t>
            </w:r>
          </w:p>
        </w:tc>
        <w:tc>
          <w:tcPr>
            <w:tcW w:w="543" w:type="pct"/>
            <w:tcBorders>
              <w:top w:val="single" w:sz="12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B50E79D" w14:textId="77777777" w:rsidR="0072281D" w:rsidRPr="0072281D" w:rsidRDefault="0072281D" w:rsidP="0072281D">
            <w:pPr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</w:pP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使用复杂度</w:t>
            </w:r>
          </w:p>
        </w:tc>
        <w:tc>
          <w:tcPr>
            <w:tcW w:w="629" w:type="pct"/>
            <w:tcBorders>
              <w:top w:val="single" w:sz="12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9D2450D" w14:textId="77777777" w:rsidR="0072281D" w:rsidRPr="0072281D" w:rsidRDefault="0072281D" w:rsidP="0072281D">
            <w:pPr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</w:pP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占用资源</w:t>
            </w:r>
          </w:p>
        </w:tc>
        <w:tc>
          <w:tcPr>
            <w:tcW w:w="732" w:type="pct"/>
            <w:tcBorders>
              <w:top w:val="single" w:sz="12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2B00DD2" w14:textId="77777777" w:rsidR="0072281D" w:rsidRPr="0072281D" w:rsidRDefault="0072281D" w:rsidP="0072281D">
            <w:pPr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</w:pP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优点</w:t>
            </w:r>
          </w:p>
        </w:tc>
        <w:tc>
          <w:tcPr>
            <w:tcW w:w="925" w:type="pct"/>
            <w:tcBorders>
              <w:top w:val="single" w:sz="12" w:space="0" w:color="000000"/>
              <w:left w:val="nil"/>
              <w:bottom w:val="single" w:sz="4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070EDBC7" w14:textId="77777777" w:rsidR="0072281D" w:rsidRPr="0072281D" w:rsidRDefault="0072281D" w:rsidP="0072281D">
            <w:pPr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</w:pP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缺点</w:t>
            </w:r>
          </w:p>
        </w:tc>
      </w:tr>
      <w:tr w:rsidR="0072281D" w:rsidRPr="0072281D" w14:paraId="349C8F55" w14:textId="77777777" w:rsidTr="0072281D">
        <w:trPr>
          <w:trHeight w:val="679"/>
        </w:trPr>
        <w:tc>
          <w:tcPr>
            <w:tcW w:w="750" w:type="pct"/>
            <w:tcBorders>
              <w:top w:val="nil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0A53BE3" w14:textId="3BAF2C54" w:rsidR="0072281D" w:rsidRPr="0072281D" w:rsidRDefault="0072281D" w:rsidP="0072281D">
            <w:pPr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</w:pPr>
            <w:proofErr w:type="spellStart"/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printf</w:t>
            </w:r>
            <w:proofErr w:type="spellEnd"/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br/>
            </w: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串口重定向</w:t>
            </w:r>
          </w:p>
        </w:tc>
        <w:tc>
          <w:tcPr>
            <w:tcW w:w="4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DF73B19" w14:textId="77777777" w:rsidR="0072281D" w:rsidRPr="0072281D" w:rsidRDefault="0072281D" w:rsidP="0072281D">
            <w:pPr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</w:pP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中等</w:t>
            </w:r>
          </w:p>
        </w:tc>
        <w:tc>
          <w:tcPr>
            <w:tcW w:w="100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0A2FA70" w14:textId="77777777" w:rsidR="0072281D" w:rsidRPr="0072281D" w:rsidRDefault="0072281D" w:rsidP="0072281D">
            <w:pPr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</w:pP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慢</w:t>
            </w: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(</w:t>
            </w: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几百</w:t>
            </w: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B/s)</w:t>
            </w:r>
          </w:p>
        </w:tc>
        <w:tc>
          <w:tcPr>
            <w:tcW w:w="54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76E51B0" w14:textId="77777777" w:rsidR="0072281D" w:rsidRPr="0072281D" w:rsidRDefault="0072281D" w:rsidP="0072281D">
            <w:pPr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</w:pP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低</w:t>
            </w:r>
          </w:p>
        </w:tc>
        <w:tc>
          <w:tcPr>
            <w:tcW w:w="62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E408CDA" w14:textId="459111B5" w:rsidR="0072281D" w:rsidRPr="0072281D" w:rsidRDefault="0072281D" w:rsidP="0072281D">
            <w:pPr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</w:pP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占用</w:t>
            </w: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UART</w:t>
            </w: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资源</w:t>
            </w:r>
          </w:p>
        </w:tc>
        <w:tc>
          <w:tcPr>
            <w:tcW w:w="7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D685EB7" w14:textId="3E430C04" w:rsidR="0072281D" w:rsidRPr="0072281D" w:rsidRDefault="0072281D" w:rsidP="0072281D">
            <w:pPr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</w:pP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易用、格式化输出、通用</w:t>
            </w:r>
          </w:p>
        </w:tc>
        <w:tc>
          <w:tcPr>
            <w:tcW w:w="925" w:type="pct"/>
            <w:tcBorders>
              <w:top w:val="nil"/>
              <w:left w:val="nil"/>
              <w:bottom w:val="single" w:sz="4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48064BF3" w14:textId="3A254FE2" w:rsidR="0072281D" w:rsidRPr="0072281D" w:rsidRDefault="0072281D" w:rsidP="0072281D">
            <w:pPr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</w:pP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阻塞性强、影响实时性、速度慢</w:t>
            </w:r>
          </w:p>
        </w:tc>
      </w:tr>
      <w:tr w:rsidR="0072281D" w:rsidRPr="0072281D" w14:paraId="0581BFFC" w14:textId="77777777" w:rsidTr="0072281D">
        <w:trPr>
          <w:trHeight w:val="882"/>
        </w:trPr>
        <w:tc>
          <w:tcPr>
            <w:tcW w:w="750" w:type="pct"/>
            <w:tcBorders>
              <w:top w:val="nil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8215BD1" w14:textId="77777777" w:rsidR="0072281D" w:rsidRPr="0072281D" w:rsidRDefault="0072281D" w:rsidP="0072281D">
            <w:pPr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</w:pP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SWD+</w:t>
            </w: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变量暂停</w:t>
            </w: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br/>
            </w: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观察</w:t>
            </w:r>
          </w:p>
        </w:tc>
        <w:tc>
          <w:tcPr>
            <w:tcW w:w="4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2CC3824" w14:textId="77777777" w:rsidR="0072281D" w:rsidRPr="0072281D" w:rsidRDefault="0072281D" w:rsidP="0072281D">
            <w:pPr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</w:pP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低</w:t>
            </w: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(</w:t>
            </w: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暂停</w:t>
            </w: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)</w:t>
            </w:r>
          </w:p>
        </w:tc>
        <w:tc>
          <w:tcPr>
            <w:tcW w:w="100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F92A767" w14:textId="77777777" w:rsidR="0072281D" w:rsidRPr="0072281D" w:rsidRDefault="0072281D" w:rsidP="0072281D">
            <w:pPr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</w:pP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低</w:t>
            </w:r>
          </w:p>
        </w:tc>
        <w:tc>
          <w:tcPr>
            <w:tcW w:w="54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82CEA98" w14:textId="77777777" w:rsidR="0072281D" w:rsidRPr="0072281D" w:rsidRDefault="0072281D" w:rsidP="0072281D">
            <w:pPr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</w:pP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中</w:t>
            </w:r>
          </w:p>
        </w:tc>
        <w:tc>
          <w:tcPr>
            <w:tcW w:w="62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E308A54" w14:textId="77777777" w:rsidR="0072281D" w:rsidRPr="0072281D" w:rsidRDefault="0072281D" w:rsidP="0072281D">
            <w:pPr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</w:pP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占用调试器和</w:t>
            </w: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br/>
              <w:t>IDE</w:t>
            </w:r>
          </w:p>
        </w:tc>
        <w:tc>
          <w:tcPr>
            <w:tcW w:w="7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737B2CD" w14:textId="77777777" w:rsidR="0072281D" w:rsidRPr="0072281D" w:rsidRDefault="0072281D" w:rsidP="0072281D">
            <w:pPr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</w:pP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支持断点、单步</w:t>
            </w: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br/>
            </w: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调试</w:t>
            </w: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,</w:t>
            </w: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适合静态</w:t>
            </w: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br/>
            </w: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分析</w:t>
            </w:r>
          </w:p>
        </w:tc>
        <w:tc>
          <w:tcPr>
            <w:tcW w:w="925" w:type="pct"/>
            <w:tcBorders>
              <w:top w:val="nil"/>
              <w:left w:val="nil"/>
              <w:bottom w:val="single" w:sz="4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7ED326BB" w14:textId="77777777" w:rsidR="0072281D" w:rsidRPr="0072281D" w:rsidRDefault="0072281D" w:rsidP="0072281D">
            <w:pPr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</w:pP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程序必须暂停</w:t>
            </w: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,</w:t>
            </w: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不能</w:t>
            </w: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br/>
            </w: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动态跟踪变量</w:t>
            </w:r>
          </w:p>
        </w:tc>
      </w:tr>
      <w:tr w:rsidR="0072281D" w:rsidRPr="0072281D" w14:paraId="695B98AA" w14:textId="77777777" w:rsidTr="0072281D">
        <w:trPr>
          <w:trHeight w:val="1122"/>
        </w:trPr>
        <w:tc>
          <w:tcPr>
            <w:tcW w:w="750" w:type="pct"/>
            <w:tcBorders>
              <w:top w:val="nil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DAED753" w14:textId="77777777" w:rsidR="0072281D" w:rsidRPr="0072281D" w:rsidRDefault="0072281D" w:rsidP="0072281D">
            <w:pPr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</w:pP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SWD + Live</w:t>
            </w: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br/>
              <w:t>Watch</w:t>
            </w:r>
          </w:p>
        </w:tc>
        <w:tc>
          <w:tcPr>
            <w:tcW w:w="4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7876E83" w14:textId="77777777" w:rsidR="0072281D" w:rsidRPr="0072281D" w:rsidRDefault="0072281D" w:rsidP="0072281D">
            <w:pPr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</w:pP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中高</w:t>
            </w:r>
          </w:p>
        </w:tc>
        <w:tc>
          <w:tcPr>
            <w:tcW w:w="100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1A74585" w14:textId="77777777" w:rsidR="0072281D" w:rsidRPr="0072281D" w:rsidRDefault="0072281D" w:rsidP="0072281D">
            <w:pPr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</w:pP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中</w:t>
            </w: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 xml:space="preserve"> (~1-10Hz)</w:t>
            </w:r>
          </w:p>
        </w:tc>
        <w:tc>
          <w:tcPr>
            <w:tcW w:w="54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922E66B" w14:textId="77777777" w:rsidR="0072281D" w:rsidRPr="0072281D" w:rsidRDefault="0072281D" w:rsidP="0072281D">
            <w:pPr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</w:pP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中</w:t>
            </w:r>
          </w:p>
        </w:tc>
        <w:tc>
          <w:tcPr>
            <w:tcW w:w="62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AEE6E50" w14:textId="77777777" w:rsidR="0072281D" w:rsidRPr="0072281D" w:rsidRDefault="0072281D" w:rsidP="0072281D">
            <w:pPr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</w:pP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仅占用</w:t>
            </w: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SWD</w:t>
            </w:r>
          </w:p>
        </w:tc>
        <w:tc>
          <w:tcPr>
            <w:tcW w:w="7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80ACBEE" w14:textId="77777777" w:rsidR="0072281D" w:rsidRPr="0072281D" w:rsidRDefault="0072281D" w:rsidP="0072281D">
            <w:pPr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</w:pP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程序运行时查看</w:t>
            </w: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br/>
            </w: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变量</w:t>
            </w: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,</w:t>
            </w: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适合中低</w:t>
            </w: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br/>
            </w: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速控制调试</w:t>
            </w:r>
          </w:p>
        </w:tc>
        <w:tc>
          <w:tcPr>
            <w:tcW w:w="925" w:type="pct"/>
            <w:tcBorders>
              <w:top w:val="nil"/>
              <w:left w:val="nil"/>
              <w:bottom w:val="single" w:sz="4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213E2D46" w14:textId="77777777" w:rsidR="0072281D" w:rsidRPr="0072281D" w:rsidRDefault="0072281D" w:rsidP="0072281D">
            <w:pPr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</w:pP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不适合高速信号、变</w:t>
            </w: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br/>
            </w: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量受限于编译优化</w:t>
            </w:r>
          </w:p>
        </w:tc>
      </w:tr>
      <w:tr w:rsidR="0072281D" w:rsidRPr="0072281D" w14:paraId="50D6C2E3" w14:textId="77777777" w:rsidTr="0072281D">
        <w:trPr>
          <w:trHeight w:val="1099"/>
        </w:trPr>
        <w:tc>
          <w:tcPr>
            <w:tcW w:w="750" w:type="pct"/>
            <w:tcBorders>
              <w:top w:val="nil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9FCA179" w14:textId="77777777" w:rsidR="0072281D" w:rsidRPr="0072281D" w:rsidRDefault="0072281D" w:rsidP="0072281D">
            <w:pPr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</w:pP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lastRenderedPageBreak/>
              <w:t>SEGGER RTT</w:t>
            </w:r>
          </w:p>
        </w:tc>
        <w:tc>
          <w:tcPr>
            <w:tcW w:w="4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BCB987D" w14:textId="77777777" w:rsidR="0072281D" w:rsidRPr="0072281D" w:rsidRDefault="0072281D" w:rsidP="0072281D">
            <w:pPr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</w:pP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高</w:t>
            </w:r>
          </w:p>
        </w:tc>
        <w:tc>
          <w:tcPr>
            <w:tcW w:w="100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CA5E539" w14:textId="77777777" w:rsidR="0072281D" w:rsidRPr="0072281D" w:rsidRDefault="0072281D" w:rsidP="0072281D">
            <w:pPr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</w:pP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快</w:t>
            </w: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(&gt;100KB/s)</w:t>
            </w:r>
          </w:p>
        </w:tc>
        <w:tc>
          <w:tcPr>
            <w:tcW w:w="54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357B89E" w14:textId="77777777" w:rsidR="0072281D" w:rsidRPr="0072281D" w:rsidRDefault="0072281D" w:rsidP="0072281D">
            <w:pPr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</w:pP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中</w:t>
            </w:r>
          </w:p>
        </w:tc>
        <w:tc>
          <w:tcPr>
            <w:tcW w:w="62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7523115" w14:textId="77777777" w:rsidR="0072281D" w:rsidRPr="0072281D" w:rsidRDefault="0072281D" w:rsidP="0072281D">
            <w:pPr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</w:pP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J-Link +</w:t>
            </w: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br/>
              <w:t>SRAM</w:t>
            </w:r>
          </w:p>
        </w:tc>
        <w:tc>
          <w:tcPr>
            <w:tcW w:w="7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731C880" w14:textId="77777777" w:rsidR="0072281D" w:rsidRPr="0072281D" w:rsidRDefault="0072281D" w:rsidP="0072281D">
            <w:pPr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</w:pP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非阻塞、无需串</w:t>
            </w: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br/>
            </w: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口、可视化好、</w:t>
            </w: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br/>
            </w: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速度极快</w:t>
            </w:r>
          </w:p>
        </w:tc>
        <w:tc>
          <w:tcPr>
            <w:tcW w:w="925" w:type="pct"/>
            <w:tcBorders>
              <w:top w:val="nil"/>
              <w:left w:val="nil"/>
              <w:bottom w:val="single" w:sz="4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1BE5901F" w14:textId="77777777" w:rsidR="0072281D" w:rsidRPr="0072281D" w:rsidRDefault="0072281D" w:rsidP="0072281D">
            <w:pPr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</w:pP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需</w:t>
            </w: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 xml:space="preserve"> SEGGER J-</w:t>
            </w: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br/>
              <w:t>Link</w:t>
            </w: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、嵌入</w:t>
            </w: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RTT</w:t>
            </w: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br/>
            </w: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库</w:t>
            </w: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,</w:t>
            </w: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配置略复杂</w:t>
            </w:r>
          </w:p>
        </w:tc>
      </w:tr>
      <w:tr w:rsidR="0072281D" w:rsidRPr="0072281D" w14:paraId="26C4A2BB" w14:textId="77777777" w:rsidTr="0072281D">
        <w:trPr>
          <w:trHeight w:val="1699"/>
        </w:trPr>
        <w:tc>
          <w:tcPr>
            <w:tcW w:w="750" w:type="pct"/>
            <w:tcBorders>
              <w:top w:val="nil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9FF5F32" w14:textId="77777777" w:rsidR="0072281D" w:rsidRPr="0072281D" w:rsidRDefault="0072281D" w:rsidP="0072281D">
            <w:pPr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</w:pP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SWO</w:t>
            </w:r>
          </w:p>
        </w:tc>
        <w:tc>
          <w:tcPr>
            <w:tcW w:w="421" w:type="pct"/>
            <w:tcBorders>
              <w:top w:val="nil"/>
              <w:left w:val="nil"/>
              <w:bottom w:val="single" w:sz="12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4F3EE1C" w14:textId="77777777" w:rsidR="0072281D" w:rsidRPr="0072281D" w:rsidRDefault="0072281D" w:rsidP="0072281D">
            <w:pPr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</w:pP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高</w:t>
            </w:r>
          </w:p>
        </w:tc>
        <w:tc>
          <w:tcPr>
            <w:tcW w:w="1000" w:type="pct"/>
            <w:tcBorders>
              <w:top w:val="nil"/>
              <w:left w:val="nil"/>
              <w:bottom w:val="single" w:sz="12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D02860F" w14:textId="77777777" w:rsidR="0072281D" w:rsidRPr="0072281D" w:rsidRDefault="0072281D" w:rsidP="0072281D">
            <w:pPr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</w:pP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快</w:t>
            </w: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br/>
              <w:t>(10~100KB/s)</w:t>
            </w:r>
          </w:p>
        </w:tc>
        <w:tc>
          <w:tcPr>
            <w:tcW w:w="543" w:type="pct"/>
            <w:tcBorders>
              <w:top w:val="nil"/>
              <w:left w:val="nil"/>
              <w:bottom w:val="single" w:sz="12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4DDB7C7" w14:textId="77777777" w:rsidR="0072281D" w:rsidRPr="0072281D" w:rsidRDefault="0072281D" w:rsidP="0072281D">
            <w:pPr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</w:pP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中</w:t>
            </w:r>
          </w:p>
        </w:tc>
        <w:tc>
          <w:tcPr>
            <w:tcW w:w="629" w:type="pct"/>
            <w:tcBorders>
              <w:top w:val="nil"/>
              <w:left w:val="nil"/>
              <w:bottom w:val="single" w:sz="12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8E02E53" w14:textId="77777777" w:rsidR="0072281D" w:rsidRPr="0072281D" w:rsidRDefault="0072281D" w:rsidP="0072281D">
            <w:pPr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</w:pP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占用</w:t>
            </w: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SWO</w:t>
            </w: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引</w:t>
            </w: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br/>
            </w: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脚</w:t>
            </w:r>
          </w:p>
        </w:tc>
        <w:tc>
          <w:tcPr>
            <w:tcW w:w="732" w:type="pct"/>
            <w:tcBorders>
              <w:top w:val="nil"/>
              <w:left w:val="nil"/>
              <w:bottom w:val="single" w:sz="12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B5E089D" w14:textId="77777777" w:rsidR="0072281D" w:rsidRPr="0072281D" w:rsidRDefault="0072281D" w:rsidP="0072281D">
            <w:pPr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</w:pP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低资源、高速、</w:t>
            </w: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br/>
            </w: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可视化输出变</w:t>
            </w: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br/>
            </w: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量、兼容</w:t>
            </w: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STM</w:t>
            </w: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br/>
              <w:t xml:space="preserve">Studio </w:t>
            </w: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等工具</w:t>
            </w:r>
          </w:p>
        </w:tc>
        <w:tc>
          <w:tcPr>
            <w:tcW w:w="925" w:type="pct"/>
            <w:tcBorders>
              <w:top w:val="nil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317D1613" w14:textId="77777777" w:rsidR="0072281D" w:rsidRPr="0072281D" w:rsidRDefault="0072281D" w:rsidP="0072281D">
            <w:pPr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</w:pP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配置复杂、需</w:t>
            </w: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MCU</w:t>
            </w: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br/>
            </w: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和调试器支持</w:t>
            </w:r>
            <w:r w:rsidRPr="0072281D">
              <w:rPr>
                <w:rFonts w:ascii="Courier New" w:eastAsia="等线" w:hAnsi="Courier New" w:cs="Courier New"/>
                <w:color w:val="0A0A0A"/>
                <w:kern w:val="0"/>
                <w:sz w:val="20"/>
                <w:szCs w:val="20"/>
              </w:rPr>
              <w:t>SWO</w:t>
            </w:r>
          </w:p>
        </w:tc>
      </w:tr>
    </w:tbl>
    <w:p w14:paraId="5AED3DA1" w14:textId="77777777" w:rsidR="004E1A84" w:rsidRPr="0072281D" w:rsidRDefault="004E1A84" w:rsidP="004E1A84">
      <w:pPr>
        <w:pStyle w:val="0"/>
        <w:ind w:firstLineChars="0" w:firstLine="0"/>
      </w:pPr>
    </w:p>
    <w:p w14:paraId="06788B13" w14:textId="7B6481CC" w:rsidR="004E1A84" w:rsidRDefault="0072281D" w:rsidP="004E1A84">
      <w:pPr>
        <w:pStyle w:val="0"/>
        <w:ind w:firstLine="480"/>
      </w:pPr>
      <w:r>
        <w:rPr>
          <w:rFonts w:hint="eastAsia"/>
        </w:rPr>
        <w:t>这里由于回调频率并不高，而且无需</w:t>
      </w:r>
      <w:r>
        <w:rPr>
          <w:rFonts w:hint="eastAsia"/>
        </w:rPr>
        <w:t>RTOS</w:t>
      </w:r>
      <w:r>
        <w:rPr>
          <w:rFonts w:hint="eastAsia"/>
        </w:rPr>
        <w:t>等队列复杂</w:t>
      </w:r>
      <w:r>
        <w:rPr>
          <w:rFonts w:hint="eastAsia"/>
        </w:rPr>
        <w:t>debug</w:t>
      </w:r>
      <w:r>
        <w:rPr>
          <w:rFonts w:hint="eastAsia"/>
        </w:rPr>
        <w:t>，因此采用</w:t>
      </w:r>
      <w:r>
        <w:rPr>
          <w:rFonts w:hint="eastAsia"/>
        </w:rPr>
        <w:t>SWD</w:t>
      </w:r>
      <w:r>
        <w:rPr>
          <w:rFonts w:hint="eastAsia"/>
        </w:rPr>
        <w:t>结合内存</w:t>
      </w:r>
      <w:proofErr w:type="spellStart"/>
      <w:r>
        <w:rPr>
          <w:rFonts w:hint="eastAsia"/>
        </w:rPr>
        <w:t>LiveWatch</w:t>
      </w:r>
      <w:proofErr w:type="spellEnd"/>
      <w:r>
        <w:rPr>
          <w:rFonts w:hint="eastAsia"/>
        </w:rPr>
        <w:t>是本次任务的最佳调试方案。</w:t>
      </w:r>
    </w:p>
    <w:p w14:paraId="050FCDF6" w14:textId="3B6B7B28" w:rsidR="004E1A84" w:rsidRDefault="0072281D" w:rsidP="004E1A84">
      <w:pPr>
        <w:pStyle w:val="0"/>
        <w:ind w:firstLine="480"/>
      </w:pPr>
      <w:r>
        <w:rPr>
          <w:rFonts w:hint="eastAsia"/>
        </w:rPr>
        <w:t>书写</w:t>
      </w:r>
      <w:r>
        <w:rPr>
          <w:rFonts w:hint="eastAsia"/>
        </w:rPr>
        <w:t>debug</w:t>
      </w:r>
      <w:r>
        <w:rPr>
          <w:rFonts w:hint="eastAsia"/>
        </w:rPr>
        <w:t>规则</w:t>
      </w:r>
      <w:r>
        <w:rPr>
          <w:rFonts w:hint="eastAsia"/>
        </w:rPr>
        <w:t>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302"/>
      </w:tblGrid>
      <w:tr w:rsidR="0072281D" w14:paraId="73788F03" w14:textId="77777777" w:rsidTr="0072281D">
        <w:tc>
          <w:tcPr>
            <w:tcW w:w="8312" w:type="dxa"/>
            <w:shd w:val="clear" w:color="auto" w:fill="B4C6E7" w:themeFill="accent1" w:themeFillTint="66"/>
          </w:tcPr>
          <w:p w14:paraId="238D0153" w14:textId="3D34B82E" w:rsidR="0072281D" w:rsidRDefault="0072281D" w:rsidP="004E1A84">
            <w:pPr>
              <w:pStyle w:val="0"/>
              <w:ind w:firstLineChars="0" w:firstLine="0"/>
            </w:pPr>
            <w:r>
              <w:rPr>
                <w:rFonts w:hint="eastAsia"/>
              </w:rPr>
              <w:t>Debug</w:t>
            </w:r>
            <w:r>
              <w:rPr>
                <w:rFonts w:hint="eastAsia"/>
              </w:rPr>
              <w:t>规则</w:t>
            </w:r>
            <w:r>
              <w:rPr>
                <w:rFonts w:hint="eastAsia"/>
              </w:rPr>
              <w:t>(</w:t>
            </w:r>
            <w:proofErr w:type="spellStart"/>
            <w:r>
              <w:t>L</w:t>
            </w:r>
            <w:r>
              <w:rPr>
                <w:rFonts w:hint="eastAsia"/>
              </w:rPr>
              <w:t>aunch.json</w:t>
            </w:r>
            <w:proofErr w:type="spellEnd"/>
            <w:r>
              <w:rPr>
                <w:rFonts w:hint="eastAsia"/>
              </w:rPr>
              <w:t>)</w:t>
            </w:r>
          </w:p>
        </w:tc>
      </w:tr>
      <w:tr w:rsidR="0072281D" w14:paraId="4856D371" w14:textId="77777777" w:rsidTr="0072281D">
        <w:tc>
          <w:tcPr>
            <w:tcW w:w="8312" w:type="dxa"/>
          </w:tcPr>
          <w:p w14:paraId="3E36944B" w14:textId="77777777" w:rsidR="0072281D" w:rsidRPr="0072281D" w:rsidRDefault="0072281D" w:rsidP="0072281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>{</w:t>
            </w:r>
          </w:p>
          <w:p w14:paraId="19796D51" w14:textId="77777777" w:rsidR="0072281D" w:rsidRPr="0072281D" w:rsidRDefault="0072281D" w:rsidP="0072281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"version"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: 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0.2.0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>,</w:t>
            </w:r>
          </w:p>
          <w:p w14:paraId="62638B06" w14:textId="77777777" w:rsidR="0072281D" w:rsidRPr="0072281D" w:rsidRDefault="0072281D" w:rsidP="0072281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"configurations"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>: [</w:t>
            </w:r>
          </w:p>
          <w:p w14:paraId="1FD953C7" w14:textId="77777777" w:rsidR="0072281D" w:rsidRPr="0072281D" w:rsidRDefault="0072281D" w:rsidP="0072281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>        {</w:t>
            </w:r>
          </w:p>
          <w:p w14:paraId="6F6FB0AA" w14:textId="77777777" w:rsidR="0072281D" w:rsidRPr="0072281D" w:rsidRDefault="0072281D" w:rsidP="0072281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            </w:t>
            </w:r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"name"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: 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Build &amp; Debug Microcontroller - ST-Link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>,</w:t>
            </w:r>
          </w:p>
          <w:p w14:paraId="2AD94C84" w14:textId="77777777" w:rsidR="0072281D" w:rsidRPr="0072281D" w:rsidRDefault="0072281D" w:rsidP="0072281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            </w:t>
            </w:r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"</w:t>
            </w:r>
            <w:proofErr w:type="spellStart"/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cwd</w:t>
            </w:r>
            <w:proofErr w:type="spellEnd"/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: 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${</w:t>
            </w:r>
            <w:proofErr w:type="spellStart"/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workspaceFolder</w:t>
            </w:r>
            <w:proofErr w:type="spellEnd"/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}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>,</w:t>
            </w:r>
          </w:p>
          <w:p w14:paraId="6D592703" w14:textId="77777777" w:rsidR="0072281D" w:rsidRPr="0072281D" w:rsidRDefault="0072281D" w:rsidP="0072281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            </w:t>
            </w:r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"type"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: 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cortex-debug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>,</w:t>
            </w:r>
          </w:p>
          <w:p w14:paraId="103A8DBC" w14:textId="77777777" w:rsidR="0072281D" w:rsidRPr="0072281D" w:rsidRDefault="0072281D" w:rsidP="0072281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            </w:t>
            </w:r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"executable"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: 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${</w:t>
            </w:r>
            <w:proofErr w:type="spellStart"/>
            <w:proofErr w:type="gramStart"/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command:cmake</w:t>
            </w:r>
            <w:proofErr w:type="gramEnd"/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.launchTargetPath</w:t>
            </w:r>
            <w:proofErr w:type="spellEnd"/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}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>,</w:t>
            </w:r>
          </w:p>
          <w:p w14:paraId="315C31A6" w14:textId="77777777" w:rsidR="0072281D" w:rsidRPr="0072281D" w:rsidRDefault="0072281D" w:rsidP="0072281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            </w:t>
            </w:r>
            <w:r w:rsidRPr="0072281D">
              <w:rPr>
                <w:rFonts w:ascii="JetBrains Mono" w:hAnsi="JetBrains Mono" w:cs="JetBrains Mono"/>
                <w:color w:val="008000"/>
                <w:kern w:val="0"/>
              </w:rPr>
              <w:t xml:space="preserve">// Let </w:t>
            </w:r>
            <w:proofErr w:type="spellStart"/>
            <w:r w:rsidRPr="0072281D">
              <w:rPr>
                <w:rFonts w:ascii="JetBrains Mono" w:hAnsi="JetBrains Mono" w:cs="JetBrains Mono"/>
                <w:color w:val="008000"/>
                <w:kern w:val="0"/>
              </w:rPr>
              <w:t>CMake</w:t>
            </w:r>
            <w:proofErr w:type="spellEnd"/>
            <w:r w:rsidRPr="0072281D">
              <w:rPr>
                <w:rFonts w:ascii="JetBrains Mono" w:hAnsi="JetBrains Mono" w:cs="JetBrains Mono"/>
                <w:color w:val="008000"/>
                <w:kern w:val="0"/>
              </w:rPr>
              <w:t xml:space="preserve"> extension decide executable: "${</w:t>
            </w:r>
            <w:proofErr w:type="spellStart"/>
            <w:proofErr w:type="gramStart"/>
            <w:r w:rsidRPr="0072281D">
              <w:rPr>
                <w:rFonts w:ascii="JetBrains Mono" w:hAnsi="JetBrains Mono" w:cs="JetBrains Mono"/>
                <w:color w:val="008000"/>
                <w:kern w:val="0"/>
              </w:rPr>
              <w:t>command:cmake</w:t>
            </w:r>
            <w:proofErr w:type="gramEnd"/>
            <w:r w:rsidRPr="0072281D">
              <w:rPr>
                <w:rFonts w:ascii="JetBrains Mono" w:hAnsi="JetBrains Mono" w:cs="JetBrains Mono"/>
                <w:color w:val="008000"/>
                <w:kern w:val="0"/>
              </w:rPr>
              <w:t>.launchTargetPath</w:t>
            </w:r>
            <w:proofErr w:type="spellEnd"/>
            <w:r w:rsidRPr="0072281D">
              <w:rPr>
                <w:rFonts w:ascii="JetBrains Mono" w:hAnsi="JetBrains Mono" w:cs="JetBrains Mono"/>
                <w:color w:val="008000"/>
                <w:kern w:val="0"/>
              </w:rPr>
              <w:t>}"</w:t>
            </w:r>
          </w:p>
          <w:p w14:paraId="38E98AAB" w14:textId="77777777" w:rsidR="0072281D" w:rsidRPr="0072281D" w:rsidRDefault="0072281D" w:rsidP="0072281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            </w:t>
            </w:r>
            <w:r w:rsidRPr="0072281D">
              <w:rPr>
                <w:rFonts w:ascii="JetBrains Mono" w:hAnsi="JetBrains Mono" w:cs="JetBrains Mono"/>
                <w:color w:val="008000"/>
                <w:kern w:val="0"/>
              </w:rPr>
              <w:t>// Or fixed file path: "${</w:t>
            </w:r>
            <w:proofErr w:type="spellStart"/>
            <w:r w:rsidRPr="0072281D">
              <w:rPr>
                <w:rFonts w:ascii="JetBrains Mono" w:hAnsi="JetBrains Mono" w:cs="JetBrains Mono"/>
                <w:color w:val="008000"/>
                <w:kern w:val="0"/>
              </w:rPr>
              <w:t>workspaceFolder</w:t>
            </w:r>
            <w:proofErr w:type="spellEnd"/>
            <w:r w:rsidRPr="0072281D">
              <w:rPr>
                <w:rFonts w:ascii="JetBrains Mono" w:hAnsi="JetBrains Mono" w:cs="JetBrains Mono"/>
                <w:color w:val="008000"/>
                <w:kern w:val="0"/>
              </w:rPr>
              <w:t>}/path/to/</w:t>
            </w:r>
            <w:proofErr w:type="spellStart"/>
            <w:r w:rsidRPr="0072281D">
              <w:rPr>
                <w:rFonts w:ascii="JetBrains Mono" w:hAnsi="JetBrains Mono" w:cs="JetBrains Mono"/>
                <w:color w:val="008000"/>
                <w:kern w:val="0"/>
              </w:rPr>
              <w:t>filename.elf</w:t>
            </w:r>
            <w:proofErr w:type="spellEnd"/>
            <w:r w:rsidRPr="0072281D">
              <w:rPr>
                <w:rFonts w:ascii="JetBrains Mono" w:hAnsi="JetBrains Mono" w:cs="JetBrains Mono"/>
                <w:color w:val="008000"/>
                <w:kern w:val="0"/>
              </w:rPr>
              <w:t>"</w:t>
            </w:r>
          </w:p>
          <w:p w14:paraId="72798208" w14:textId="77777777" w:rsidR="0072281D" w:rsidRPr="0072281D" w:rsidRDefault="0072281D" w:rsidP="0072281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            </w:t>
            </w:r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"request"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: 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launch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>,</w:t>
            </w:r>
          </w:p>
          <w:p w14:paraId="3A7E6AC9" w14:textId="77777777" w:rsidR="0072281D" w:rsidRPr="0072281D" w:rsidRDefault="0072281D" w:rsidP="0072281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            </w:t>
            </w:r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"</w:t>
            </w:r>
            <w:proofErr w:type="spellStart"/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servertype</w:t>
            </w:r>
            <w:proofErr w:type="spellEnd"/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: 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proofErr w:type="spellStart"/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stlink</w:t>
            </w:r>
            <w:proofErr w:type="spellEnd"/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>,</w:t>
            </w:r>
          </w:p>
          <w:p w14:paraId="1ED380DB" w14:textId="77777777" w:rsidR="0072281D" w:rsidRPr="0072281D" w:rsidRDefault="0072281D" w:rsidP="0072281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            </w:t>
            </w:r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"device"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: 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STM32F411CEUx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, </w:t>
            </w:r>
            <w:r w:rsidRPr="0072281D">
              <w:rPr>
                <w:rFonts w:ascii="JetBrains Mono" w:hAnsi="JetBrains Mono" w:cs="JetBrains Mono"/>
                <w:color w:val="008000"/>
                <w:kern w:val="0"/>
              </w:rPr>
              <w:t>//MCU used</w:t>
            </w:r>
          </w:p>
          <w:p w14:paraId="33031140" w14:textId="77777777" w:rsidR="0072281D" w:rsidRPr="0072281D" w:rsidRDefault="0072281D" w:rsidP="0072281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            </w:t>
            </w:r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"interface"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: 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proofErr w:type="spellStart"/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swd</w:t>
            </w:r>
            <w:proofErr w:type="spellEnd"/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>,</w:t>
            </w:r>
          </w:p>
          <w:p w14:paraId="17B986DD" w14:textId="77777777" w:rsidR="0072281D" w:rsidRPr="0072281D" w:rsidRDefault="0072281D" w:rsidP="0072281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            </w:t>
            </w:r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"</w:t>
            </w:r>
            <w:proofErr w:type="spellStart"/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serialNumber</w:t>
            </w:r>
            <w:proofErr w:type="spellEnd"/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: 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, </w:t>
            </w:r>
            <w:r w:rsidRPr="0072281D">
              <w:rPr>
                <w:rFonts w:ascii="JetBrains Mono" w:hAnsi="JetBrains Mono" w:cs="JetBrains Mono"/>
                <w:color w:val="008000"/>
                <w:kern w:val="0"/>
              </w:rPr>
              <w:t>//Set ST-Link ID if you use multiple at the same time</w:t>
            </w:r>
          </w:p>
          <w:p w14:paraId="4377921E" w14:textId="77777777" w:rsidR="0072281D" w:rsidRPr="0072281D" w:rsidRDefault="0072281D" w:rsidP="0072281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            </w:t>
            </w:r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"</w:t>
            </w:r>
            <w:proofErr w:type="spellStart"/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runToEntryPoint</w:t>
            </w:r>
            <w:proofErr w:type="spellEnd"/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: 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main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>,</w:t>
            </w:r>
          </w:p>
          <w:p w14:paraId="5D2D6DD3" w14:textId="77777777" w:rsidR="0072281D" w:rsidRPr="0072281D" w:rsidRDefault="0072281D" w:rsidP="0072281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            </w:t>
            </w:r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"</w:t>
            </w:r>
            <w:proofErr w:type="spellStart"/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svdFile</w:t>
            </w:r>
            <w:proofErr w:type="spellEnd"/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: 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${</w:t>
            </w:r>
            <w:proofErr w:type="gramStart"/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config:STM32VSCodeExtension.cubeCLT</w:t>
            </w:r>
            <w:proofErr w:type="gramEnd"/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.path}/STMicroelectronics_CMSIS_SVD/STM32F411.svd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>,</w:t>
            </w:r>
          </w:p>
          <w:p w14:paraId="32DB2B31" w14:textId="77777777" w:rsidR="0072281D" w:rsidRPr="0072281D" w:rsidRDefault="0072281D" w:rsidP="0072281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            </w:t>
            </w:r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"v1"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: </w:t>
            </w:r>
            <w:r w:rsidRPr="0072281D">
              <w:rPr>
                <w:rFonts w:ascii="JetBrains Mono" w:hAnsi="JetBrains Mono" w:cs="JetBrains Mono"/>
                <w:color w:val="0000FF"/>
                <w:kern w:val="0"/>
              </w:rPr>
              <w:t>false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, </w:t>
            </w:r>
            <w:r w:rsidRPr="0072281D">
              <w:rPr>
                <w:rFonts w:ascii="JetBrains Mono" w:hAnsi="JetBrains Mono" w:cs="JetBrains Mono"/>
                <w:color w:val="008000"/>
                <w:kern w:val="0"/>
              </w:rPr>
              <w:t>//Change it depending on ST Link version</w:t>
            </w:r>
          </w:p>
          <w:p w14:paraId="1D14D417" w14:textId="77777777" w:rsidR="0072281D" w:rsidRPr="0072281D" w:rsidRDefault="0072281D" w:rsidP="0072281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lastRenderedPageBreak/>
              <w:t xml:space="preserve">            </w:t>
            </w:r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"</w:t>
            </w:r>
            <w:proofErr w:type="spellStart"/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serverpath</w:t>
            </w:r>
            <w:proofErr w:type="spellEnd"/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: 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${</w:t>
            </w:r>
            <w:proofErr w:type="gramStart"/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config:STM32VSCodeExtension.cubeCLT</w:t>
            </w:r>
            <w:proofErr w:type="gramEnd"/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.path}/STLink-gdb-server/bin/ST-LINK_gdbserver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>,</w:t>
            </w:r>
          </w:p>
          <w:p w14:paraId="43192F4D" w14:textId="77777777" w:rsidR="0072281D" w:rsidRPr="0072281D" w:rsidRDefault="0072281D" w:rsidP="0072281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            </w:t>
            </w:r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"stm32cubeprogrammer"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: 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${</w:t>
            </w:r>
            <w:proofErr w:type="gramStart"/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config:STM32VSCodeExtension.cubeCLT</w:t>
            </w:r>
            <w:proofErr w:type="gramEnd"/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.path}/STM32CubeProgrammer/bin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>,</w:t>
            </w:r>
          </w:p>
          <w:p w14:paraId="3838789C" w14:textId="77777777" w:rsidR="0072281D" w:rsidRPr="0072281D" w:rsidRDefault="0072281D" w:rsidP="0072281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            </w:t>
            </w:r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"</w:t>
            </w:r>
            <w:proofErr w:type="spellStart"/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stlinkPath</w:t>
            </w:r>
            <w:proofErr w:type="spellEnd"/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: 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${</w:t>
            </w:r>
            <w:proofErr w:type="gramStart"/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config:STM32VSCodeExtension.cubeCLT</w:t>
            </w:r>
            <w:proofErr w:type="gramEnd"/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.path}/STLink-gdb-server/bin/ST-LINK_gdbserver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>,</w:t>
            </w:r>
          </w:p>
          <w:p w14:paraId="6977D821" w14:textId="77777777" w:rsidR="0072281D" w:rsidRPr="0072281D" w:rsidRDefault="0072281D" w:rsidP="0072281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            </w:t>
            </w:r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"</w:t>
            </w:r>
            <w:proofErr w:type="spellStart"/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armToolchainPath</w:t>
            </w:r>
            <w:proofErr w:type="spellEnd"/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: 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${</w:t>
            </w:r>
            <w:proofErr w:type="gramStart"/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config:STM32VSCodeExtension.cubeCLT</w:t>
            </w:r>
            <w:proofErr w:type="gramEnd"/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.path}/GNU-tools-for-STM32/bin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>,</w:t>
            </w:r>
          </w:p>
          <w:p w14:paraId="35AB5390" w14:textId="77777777" w:rsidR="0072281D" w:rsidRPr="0072281D" w:rsidRDefault="0072281D" w:rsidP="0072281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            </w:t>
            </w:r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"</w:t>
            </w:r>
            <w:proofErr w:type="spellStart"/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gdbPath</w:t>
            </w:r>
            <w:proofErr w:type="spellEnd"/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: 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${</w:t>
            </w:r>
            <w:proofErr w:type="gramStart"/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config:STM32VSCodeExtension.cubeCLT</w:t>
            </w:r>
            <w:proofErr w:type="gramEnd"/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.path}/GNU-tools-for-STM32/bin/arm-none-eabi-gdb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>,</w:t>
            </w:r>
          </w:p>
          <w:p w14:paraId="08B19288" w14:textId="77777777" w:rsidR="0072281D" w:rsidRPr="0072281D" w:rsidRDefault="0072281D" w:rsidP="0072281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            </w:t>
            </w:r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"</w:t>
            </w:r>
            <w:proofErr w:type="spellStart"/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serverArgs</w:t>
            </w:r>
            <w:proofErr w:type="spellEnd"/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>: [</w:t>
            </w:r>
          </w:p>
          <w:p w14:paraId="1F4F2F5E" w14:textId="77777777" w:rsidR="0072281D" w:rsidRPr="0072281D" w:rsidRDefault="0072281D" w:rsidP="0072281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                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-m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>,</w:t>
            </w:r>
          </w:p>
          <w:p w14:paraId="3BD8F953" w14:textId="77777777" w:rsidR="0072281D" w:rsidRPr="0072281D" w:rsidRDefault="0072281D" w:rsidP="0072281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                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0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>,</w:t>
            </w:r>
          </w:p>
          <w:p w14:paraId="0DE1A645" w14:textId="77777777" w:rsidR="0072281D" w:rsidRPr="0072281D" w:rsidRDefault="0072281D" w:rsidP="0072281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>            ],</w:t>
            </w:r>
          </w:p>
          <w:p w14:paraId="24B452A0" w14:textId="77777777" w:rsidR="0072281D" w:rsidRPr="0072281D" w:rsidRDefault="0072281D" w:rsidP="0072281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            </w:t>
            </w:r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"</w:t>
            </w:r>
            <w:proofErr w:type="spellStart"/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liveWatch</w:t>
            </w:r>
            <w:proofErr w:type="spellEnd"/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>: {</w:t>
            </w:r>
          </w:p>
          <w:p w14:paraId="34D28863" w14:textId="77777777" w:rsidR="0072281D" w:rsidRPr="0072281D" w:rsidRDefault="0072281D" w:rsidP="0072281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                </w:t>
            </w:r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"enabled"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: </w:t>
            </w:r>
            <w:r w:rsidRPr="0072281D">
              <w:rPr>
                <w:rFonts w:ascii="JetBrains Mono" w:hAnsi="JetBrains Mono" w:cs="JetBrains Mono"/>
                <w:color w:val="0000FF"/>
                <w:kern w:val="0"/>
              </w:rPr>
              <w:t>true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>,</w:t>
            </w:r>
          </w:p>
          <w:p w14:paraId="0BC703A7" w14:textId="77777777" w:rsidR="0072281D" w:rsidRPr="0072281D" w:rsidRDefault="0072281D" w:rsidP="0072281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                </w:t>
            </w:r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"</w:t>
            </w:r>
            <w:proofErr w:type="spellStart"/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samplesPerSecond</w:t>
            </w:r>
            <w:proofErr w:type="spellEnd"/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: </w:t>
            </w:r>
            <w:r w:rsidRPr="0072281D">
              <w:rPr>
                <w:rFonts w:ascii="JetBrains Mono" w:hAnsi="JetBrains Mono" w:cs="JetBrains Mono"/>
                <w:color w:val="098658"/>
                <w:kern w:val="0"/>
              </w:rPr>
              <w:t>4</w:t>
            </w:r>
          </w:p>
          <w:p w14:paraId="6CE3CE4B" w14:textId="77777777" w:rsidR="0072281D" w:rsidRPr="0072281D" w:rsidRDefault="0072281D" w:rsidP="0072281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>            }</w:t>
            </w:r>
          </w:p>
          <w:p w14:paraId="7A6E0F06" w14:textId="77777777" w:rsidR="0072281D" w:rsidRPr="0072281D" w:rsidRDefault="0072281D" w:rsidP="0072281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            </w:t>
            </w:r>
            <w:r w:rsidRPr="0072281D">
              <w:rPr>
                <w:rFonts w:ascii="JetBrains Mono" w:hAnsi="JetBrains Mono" w:cs="JetBrains Mono"/>
                <w:color w:val="008000"/>
                <w:kern w:val="0"/>
              </w:rPr>
              <w:t>//"</w:t>
            </w:r>
            <w:proofErr w:type="spellStart"/>
            <w:r w:rsidRPr="0072281D">
              <w:rPr>
                <w:rFonts w:ascii="JetBrains Mono" w:hAnsi="JetBrains Mono" w:cs="JetBrains Mono"/>
                <w:color w:val="008000"/>
                <w:kern w:val="0"/>
              </w:rPr>
              <w:t>preLaunchTask</w:t>
            </w:r>
            <w:proofErr w:type="spellEnd"/>
            <w:r w:rsidRPr="0072281D">
              <w:rPr>
                <w:rFonts w:ascii="JetBrains Mono" w:hAnsi="JetBrains Mono" w:cs="JetBrains Mono"/>
                <w:color w:val="008000"/>
                <w:kern w:val="0"/>
              </w:rPr>
              <w:t>": "Build + Flash"</w:t>
            </w:r>
          </w:p>
          <w:p w14:paraId="6B435C14" w14:textId="77777777" w:rsidR="0072281D" w:rsidRPr="0072281D" w:rsidRDefault="0072281D" w:rsidP="0072281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            </w:t>
            </w:r>
            <w:r w:rsidRPr="0072281D">
              <w:rPr>
                <w:rFonts w:ascii="JetBrains Mono" w:hAnsi="JetBrains Mono" w:cs="JetBrains Mono"/>
                <w:color w:val="008000"/>
                <w:kern w:val="0"/>
              </w:rPr>
              <w:t>/* If you use external loader, add additional arguments */</w:t>
            </w:r>
          </w:p>
          <w:p w14:paraId="123051B2" w14:textId="77777777" w:rsidR="0072281D" w:rsidRPr="0072281D" w:rsidRDefault="0072281D" w:rsidP="0072281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            </w:t>
            </w:r>
            <w:r w:rsidRPr="0072281D">
              <w:rPr>
                <w:rFonts w:ascii="JetBrains Mono" w:hAnsi="JetBrains Mono" w:cs="JetBrains Mono"/>
                <w:color w:val="008000"/>
                <w:kern w:val="0"/>
              </w:rPr>
              <w:t>//"</w:t>
            </w:r>
            <w:proofErr w:type="spellStart"/>
            <w:r w:rsidRPr="0072281D">
              <w:rPr>
                <w:rFonts w:ascii="JetBrains Mono" w:hAnsi="JetBrains Mono" w:cs="JetBrains Mono"/>
                <w:color w:val="008000"/>
                <w:kern w:val="0"/>
              </w:rPr>
              <w:t>serverArgs</w:t>
            </w:r>
            <w:proofErr w:type="spellEnd"/>
            <w:r w:rsidRPr="0072281D">
              <w:rPr>
                <w:rFonts w:ascii="JetBrains Mono" w:hAnsi="JetBrains Mono" w:cs="JetBrains Mono"/>
                <w:color w:val="008000"/>
                <w:kern w:val="0"/>
              </w:rPr>
              <w:t>": ["--</w:t>
            </w:r>
            <w:proofErr w:type="spellStart"/>
            <w:r w:rsidRPr="0072281D">
              <w:rPr>
                <w:rFonts w:ascii="JetBrains Mono" w:hAnsi="JetBrains Mono" w:cs="JetBrains Mono"/>
                <w:color w:val="008000"/>
                <w:kern w:val="0"/>
              </w:rPr>
              <w:t>extload</w:t>
            </w:r>
            <w:proofErr w:type="spellEnd"/>
            <w:r w:rsidRPr="0072281D">
              <w:rPr>
                <w:rFonts w:ascii="JetBrains Mono" w:hAnsi="JetBrains Mono" w:cs="JetBrains Mono"/>
                <w:color w:val="008000"/>
                <w:kern w:val="0"/>
              </w:rPr>
              <w:t>", "path/to/</w:t>
            </w:r>
            <w:proofErr w:type="spellStart"/>
            <w:r w:rsidRPr="0072281D">
              <w:rPr>
                <w:rFonts w:ascii="JetBrains Mono" w:hAnsi="JetBrains Mono" w:cs="JetBrains Mono"/>
                <w:color w:val="008000"/>
                <w:kern w:val="0"/>
              </w:rPr>
              <w:t>ext</w:t>
            </w:r>
            <w:proofErr w:type="spellEnd"/>
            <w:r w:rsidRPr="0072281D">
              <w:rPr>
                <w:rFonts w:ascii="JetBrains Mono" w:hAnsi="JetBrains Mono" w:cs="JetBrains Mono"/>
                <w:color w:val="008000"/>
                <w:kern w:val="0"/>
              </w:rPr>
              <w:t>/</w:t>
            </w:r>
            <w:proofErr w:type="spellStart"/>
            <w:r w:rsidRPr="0072281D">
              <w:rPr>
                <w:rFonts w:ascii="JetBrains Mono" w:hAnsi="JetBrains Mono" w:cs="JetBrains Mono"/>
                <w:color w:val="008000"/>
                <w:kern w:val="0"/>
              </w:rPr>
              <w:t>loader.stldr</w:t>
            </w:r>
            <w:proofErr w:type="spellEnd"/>
            <w:r w:rsidRPr="0072281D">
              <w:rPr>
                <w:rFonts w:ascii="JetBrains Mono" w:hAnsi="JetBrains Mono" w:cs="JetBrains Mono"/>
                <w:color w:val="008000"/>
                <w:kern w:val="0"/>
              </w:rPr>
              <w:t>"],</w:t>
            </w:r>
          </w:p>
          <w:p w14:paraId="62BAD8D4" w14:textId="77777777" w:rsidR="0072281D" w:rsidRPr="0072281D" w:rsidRDefault="0072281D" w:rsidP="0072281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>        },</w:t>
            </w:r>
          </w:p>
          <w:p w14:paraId="351D1B93" w14:textId="77777777" w:rsidR="0072281D" w:rsidRPr="0072281D" w:rsidRDefault="0072281D" w:rsidP="0072281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>        {</w:t>
            </w:r>
          </w:p>
          <w:p w14:paraId="38B7B915" w14:textId="77777777" w:rsidR="0072281D" w:rsidRPr="0072281D" w:rsidRDefault="0072281D" w:rsidP="0072281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            </w:t>
            </w:r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"name"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: 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Attach to Microcontroller - ST-Link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>,</w:t>
            </w:r>
          </w:p>
          <w:p w14:paraId="7B443CEE" w14:textId="77777777" w:rsidR="0072281D" w:rsidRPr="0072281D" w:rsidRDefault="0072281D" w:rsidP="0072281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            </w:t>
            </w:r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"</w:t>
            </w:r>
            <w:proofErr w:type="spellStart"/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cwd</w:t>
            </w:r>
            <w:proofErr w:type="spellEnd"/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: 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${</w:t>
            </w:r>
            <w:proofErr w:type="spellStart"/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workspaceFolder</w:t>
            </w:r>
            <w:proofErr w:type="spellEnd"/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}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>,</w:t>
            </w:r>
          </w:p>
          <w:p w14:paraId="03E282A8" w14:textId="77777777" w:rsidR="0072281D" w:rsidRPr="0072281D" w:rsidRDefault="0072281D" w:rsidP="0072281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            </w:t>
            </w:r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"type"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: 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cortex-debug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>,</w:t>
            </w:r>
          </w:p>
          <w:p w14:paraId="23BB14D1" w14:textId="77777777" w:rsidR="0072281D" w:rsidRPr="0072281D" w:rsidRDefault="0072281D" w:rsidP="0072281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            </w:t>
            </w:r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"executable"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: 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${</w:t>
            </w:r>
            <w:proofErr w:type="spellStart"/>
            <w:proofErr w:type="gramStart"/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command:cmake</w:t>
            </w:r>
            <w:proofErr w:type="gramEnd"/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.launchTargetPath</w:t>
            </w:r>
            <w:proofErr w:type="spellEnd"/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}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>,</w:t>
            </w:r>
          </w:p>
          <w:p w14:paraId="5B1A48BA" w14:textId="77777777" w:rsidR="0072281D" w:rsidRPr="0072281D" w:rsidRDefault="0072281D" w:rsidP="0072281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            </w:t>
            </w:r>
            <w:r w:rsidRPr="0072281D">
              <w:rPr>
                <w:rFonts w:ascii="JetBrains Mono" w:hAnsi="JetBrains Mono" w:cs="JetBrains Mono"/>
                <w:color w:val="008000"/>
                <w:kern w:val="0"/>
              </w:rPr>
              <w:t xml:space="preserve">// Let </w:t>
            </w:r>
            <w:proofErr w:type="spellStart"/>
            <w:r w:rsidRPr="0072281D">
              <w:rPr>
                <w:rFonts w:ascii="JetBrains Mono" w:hAnsi="JetBrains Mono" w:cs="JetBrains Mono"/>
                <w:color w:val="008000"/>
                <w:kern w:val="0"/>
              </w:rPr>
              <w:t>CMake</w:t>
            </w:r>
            <w:proofErr w:type="spellEnd"/>
            <w:r w:rsidRPr="0072281D">
              <w:rPr>
                <w:rFonts w:ascii="JetBrains Mono" w:hAnsi="JetBrains Mono" w:cs="JetBrains Mono"/>
                <w:color w:val="008000"/>
                <w:kern w:val="0"/>
              </w:rPr>
              <w:t xml:space="preserve"> extension decide executable: "${</w:t>
            </w:r>
            <w:proofErr w:type="spellStart"/>
            <w:proofErr w:type="gramStart"/>
            <w:r w:rsidRPr="0072281D">
              <w:rPr>
                <w:rFonts w:ascii="JetBrains Mono" w:hAnsi="JetBrains Mono" w:cs="JetBrains Mono"/>
                <w:color w:val="008000"/>
                <w:kern w:val="0"/>
              </w:rPr>
              <w:t>command:cmake</w:t>
            </w:r>
            <w:proofErr w:type="gramEnd"/>
            <w:r w:rsidRPr="0072281D">
              <w:rPr>
                <w:rFonts w:ascii="JetBrains Mono" w:hAnsi="JetBrains Mono" w:cs="JetBrains Mono"/>
                <w:color w:val="008000"/>
                <w:kern w:val="0"/>
              </w:rPr>
              <w:t>.launchTargetPath</w:t>
            </w:r>
            <w:proofErr w:type="spellEnd"/>
            <w:r w:rsidRPr="0072281D">
              <w:rPr>
                <w:rFonts w:ascii="JetBrains Mono" w:hAnsi="JetBrains Mono" w:cs="JetBrains Mono"/>
                <w:color w:val="008000"/>
                <w:kern w:val="0"/>
              </w:rPr>
              <w:t>}"</w:t>
            </w:r>
          </w:p>
          <w:p w14:paraId="1A64E742" w14:textId="77777777" w:rsidR="0072281D" w:rsidRPr="0072281D" w:rsidRDefault="0072281D" w:rsidP="0072281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            </w:t>
            </w:r>
            <w:r w:rsidRPr="0072281D">
              <w:rPr>
                <w:rFonts w:ascii="JetBrains Mono" w:hAnsi="JetBrains Mono" w:cs="JetBrains Mono"/>
                <w:color w:val="008000"/>
                <w:kern w:val="0"/>
              </w:rPr>
              <w:t>// Or fixed file path: "${</w:t>
            </w:r>
            <w:proofErr w:type="spellStart"/>
            <w:r w:rsidRPr="0072281D">
              <w:rPr>
                <w:rFonts w:ascii="JetBrains Mono" w:hAnsi="JetBrains Mono" w:cs="JetBrains Mono"/>
                <w:color w:val="008000"/>
                <w:kern w:val="0"/>
              </w:rPr>
              <w:t>workspaceFolder</w:t>
            </w:r>
            <w:proofErr w:type="spellEnd"/>
            <w:r w:rsidRPr="0072281D">
              <w:rPr>
                <w:rFonts w:ascii="JetBrains Mono" w:hAnsi="JetBrains Mono" w:cs="JetBrains Mono"/>
                <w:color w:val="008000"/>
                <w:kern w:val="0"/>
              </w:rPr>
              <w:t>}/path/to/</w:t>
            </w:r>
            <w:proofErr w:type="spellStart"/>
            <w:r w:rsidRPr="0072281D">
              <w:rPr>
                <w:rFonts w:ascii="JetBrains Mono" w:hAnsi="JetBrains Mono" w:cs="JetBrains Mono"/>
                <w:color w:val="008000"/>
                <w:kern w:val="0"/>
              </w:rPr>
              <w:t>filename.elf</w:t>
            </w:r>
            <w:proofErr w:type="spellEnd"/>
            <w:r w:rsidRPr="0072281D">
              <w:rPr>
                <w:rFonts w:ascii="JetBrains Mono" w:hAnsi="JetBrains Mono" w:cs="JetBrains Mono"/>
                <w:color w:val="008000"/>
                <w:kern w:val="0"/>
              </w:rPr>
              <w:t>"</w:t>
            </w:r>
          </w:p>
          <w:p w14:paraId="2C0880BB" w14:textId="77777777" w:rsidR="0072281D" w:rsidRPr="0072281D" w:rsidRDefault="0072281D" w:rsidP="0072281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            </w:t>
            </w:r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"request"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: 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attach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>,</w:t>
            </w:r>
          </w:p>
          <w:p w14:paraId="5D3F50C9" w14:textId="77777777" w:rsidR="0072281D" w:rsidRPr="0072281D" w:rsidRDefault="0072281D" w:rsidP="0072281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            </w:t>
            </w:r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"</w:t>
            </w:r>
            <w:proofErr w:type="spellStart"/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servertype</w:t>
            </w:r>
            <w:proofErr w:type="spellEnd"/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: 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proofErr w:type="spellStart"/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stlink</w:t>
            </w:r>
            <w:proofErr w:type="spellEnd"/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>,</w:t>
            </w:r>
          </w:p>
          <w:p w14:paraId="610B1A77" w14:textId="77777777" w:rsidR="0072281D" w:rsidRPr="0072281D" w:rsidRDefault="0072281D" w:rsidP="0072281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            </w:t>
            </w:r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"device"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: 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STM32F411CEUx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, </w:t>
            </w:r>
            <w:r w:rsidRPr="0072281D">
              <w:rPr>
                <w:rFonts w:ascii="JetBrains Mono" w:hAnsi="JetBrains Mono" w:cs="JetBrains Mono"/>
                <w:color w:val="008000"/>
                <w:kern w:val="0"/>
              </w:rPr>
              <w:t>//MCU used</w:t>
            </w:r>
          </w:p>
          <w:p w14:paraId="02033335" w14:textId="77777777" w:rsidR="0072281D" w:rsidRPr="0072281D" w:rsidRDefault="0072281D" w:rsidP="0072281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            </w:t>
            </w:r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"interface"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: 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proofErr w:type="spellStart"/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swd</w:t>
            </w:r>
            <w:proofErr w:type="spellEnd"/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>,</w:t>
            </w:r>
          </w:p>
          <w:p w14:paraId="4FD021EA" w14:textId="77777777" w:rsidR="0072281D" w:rsidRPr="0072281D" w:rsidRDefault="0072281D" w:rsidP="0072281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            </w:t>
            </w:r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"</w:t>
            </w:r>
            <w:proofErr w:type="spellStart"/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serialNumber</w:t>
            </w:r>
            <w:proofErr w:type="spellEnd"/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: 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, </w:t>
            </w:r>
            <w:r w:rsidRPr="0072281D">
              <w:rPr>
                <w:rFonts w:ascii="JetBrains Mono" w:hAnsi="JetBrains Mono" w:cs="JetBrains Mono"/>
                <w:color w:val="008000"/>
                <w:kern w:val="0"/>
              </w:rPr>
              <w:t>//Set ST-Link ID if you use multiple at the same time</w:t>
            </w:r>
          </w:p>
          <w:p w14:paraId="7EB1E78C" w14:textId="77777777" w:rsidR="0072281D" w:rsidRPr="0072281D" w:rsidRDefault="0072281D" w:rsidP="0072281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lastRenderedPageBreak/>
              <w:t xml:space="preserve">            </w:t>
            </w:r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"</w:t>
            </w:r>
            <w:proofErr w:type="spellStart"/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runToEntryPoint</w:t>
            </w:r>
            <w:proofErr w:type="spellEnd"/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: 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main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>,</w:t>
            </w:r>
          </w:p>
          <w:p w14:paraId="0A0CD907" w14:textId="77777777" w:rsidR="0072281D" w:rsidRPr="0072281D" w:rsidRDefault="0072281D" w:rsidP="0072281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            </w:t>
            </w:r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"</w:t>
            </w:r>
            <w:proofErr w:type="spellStart"/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svdFile</w:t>
            </w:r>
            <w:proofErr w:type="spellEnd"/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: 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${</w:t>
            </w:r>
            <w:proofErr w:type="gramStart"/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config:STM32VSCodeExtension.cubeCLT</w:t>
            </w:r>
            <w:proofErr w:type="gramEnd"/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.path}/STMicroelectronics_CMSIS_SVD/STM32F411.svd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>,</w:t>
            </w:r>
          </w:p>
          <w:p w14:paraId="29EE9C10" w14:textId="77777777" w:rsidR="0072281D" w:rsidRPr="0072281D" w:rsidRDefault="0072281D" w:rsidP="0072281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            </w:t>
            </w:r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"v1"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: </w:t>
            </w:r>
            <w:r w:rsidRPr="0072281D">
              <w:rPr>
                <w:rFonts w:ascii="JetBrains Mono" w:hAnsi="JetBrains Mono" w:cs="JetBrains Mono"/>
                <w:color w:val="0000FF"/>
                <w:kern w:val="0"/>
              </w:rPr>
              <w:t>false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, </w:t>
            </w:r>
            <w:r w:rsidRPr="0072281D">
              <w:rPr>
                <w:rFonts w:ascii="JetBrains Mono" w:hAnsi="JetBrains Mono" w:cs="JetBrains Mono"/>
                <w:color w:val="008000"/>
                <w:kern w:val="0"/>
              </w:rPr>
              <w:t>//Change it depending on ST Link version</w:t>
            </w:r>
          </w:p>
          <w:p w14:paraId="41E5E655" w14:textId="77777777" w:rsidR="0072281D" w:rsidRPr="0072281D" w:rsidRDefault="0072281D" w:rsidP="0072281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            </w:t>
            </w:r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"</w:t>
            </w:r>
            <w:proofErr w:type="spellStart"/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serverpath</w:t>
            </w:r>
            <w:proofErr w:type="spellEnd"/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: 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${</w:t>
            </w:r>
            <w:proofErr w:type="gramStart"/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config:STM32VSCodeExtension.cubeCLT</w:t>
            </w:r>
            <w:proofErr w:type="gramEnd"/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.path}/STLink-gdb-server/bin/ST-LINK_gdbserver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>,</w:t>
            </w:r>
          </w:p>
          <w:p w14:paraId="2BC22086" w14:textId="77777777" w:rsidR="0072281D" w:rsidRPr="0072281D" w:rsidRDefault="0072281D" w:rsidP="0072281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            </w:t>
            </w:r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"stm32cubeprogrammer"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: 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${</w:t>
            </w:r>
            <w:proofErr w:type="gramStart"/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config:STM32VSCodeExtension.cubeCLT</w:t>
            </w:r>
            <w:proofErr w:type="gramEnd"/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.path}/STM32CubeProgrammer/bin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>,</w:t>
            </w:r>
          </w:p>
          <w:p w14:paraId="51667FC2" w14:textId="77777777" w:rsidR="0072281D" w:rsidRPr="0072281D" w:rsidRDefault="0072281D" w:rsidP="0072281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            </w:t>
            </w:r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"</w:t>
            </w:r>
            <w:proofErr w:type="spellStart"/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stlinkPath</w:t>
            </w:r>
            <w:proofErr w:type="spellEnd"/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: 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${</w:t>
            </w:r>
            <w:proofErr w:type="gramStart"/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config:STM32VSCodeExtension.cubeCLT</w:t>
            </w:r>
            <w:proofErr w:type="gramEnd"/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.path}/STLink-gdb-server/bin/ST-LINK_gdbserver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>,</w:t>
            </w:r>
          </w:p>
          <w:p w14:paraId="64400F77" w14:textId="77777777" w:rsidR="0072281D" w:rsidRPr="0072281D" w:rsidRDefault="0072281D" w:rsidP="0072281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            </w:t>
            </w:r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"</w:t>
            </w:r>
            <w:proofErr w:type="spellStart"/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armToolchainPath</w:t>
            </w:r>
            <w:proofErr w:type="spellEnd"/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: 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${</w:t>
            </w:r>
            <w:proofErr w:type="gramStart"/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config:STM32VSCodeExtension.cubeCLT</w:t>
            </w:r>
            <w:proofErr w:type="gramEnd"/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.path}/GNU-tools-for-STM32/bin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>,</w:t>
            </w:r>
          </w:p>
          <w:p w14:paraId="089E27D8" w14:textId="77777777" w:rsidR="0072281D" w:rsidRPr="0072281D" w:rsidRDefault="0072281D" w:rsidP="0072281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            </w:t>
            </w:r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"</w:t>
            </w:r>
            <w:proofErr w:type="spellStart"/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gdbPath</w:t>
            </w:r>
            <w:proofErr w:type="spellEnd"/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: 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${</w:t>
            </w:r>
            <w:proofErr w:type="gramStart"/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config:STM32VSCodeExtension.cubeCLT</w:t>
            </w:r>
            <w:proofErr w:type="gramEnd"/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.path}/GNU-tools-for-STM32/bin/arm-none-eabi-gdb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>,</w:t>
            </w:r>
          </w:p>
          <w:p w14:paraId="366B3441" w14:textId="77777777" w:rsidR="0072281D" w:rsidRPr="0072281D" w:rsidRDefault="0072281D" w:rsidP="0072281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            </w:t>
            </w:r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"</w:t>
            </w:r>
            <w:proofErr w:type="spellStart"/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serverArgs</w:t>
            </w:r>
            <w:proofErr w:type="spellEnd"/>
            <w:r w:rsidRPr="0072281D">
              <w:rPr>
                <w:rFonts w:ascii="JetBrains Mono" w:hAnsi="JetBrains Mono" w:cs="JetBrains Mono"/>
                <w:color w:val="0451A5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>: [</w:t>
            </w:r>
          </w:p>
          <w:p w14:paraId="49C07096" w14:textId="77777777" w:rsidR="0072281D" w:rsidRPr="0072281D" w:rsidRDefault="0072281D" w:rsidP="0072281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                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-m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>,</w:t>
            </w:r>
          </w:p>
          <w:p w14:paraId="76AC1590" w14:textId="77777777" w:rsidR="0072281D" w:rsidRPr="0072281D" w:rsidRDefault="0072281D" w:rsidP="0072281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                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A31515"/>
                <w:kern w:val="0"/>
              </w:rPr>
              <w:t>0</w:t>
            </w:r>
            <w:r w:rsidRPr="0072281D">
              <w:rPr>
                <w:rFonts w:ascii="JetBrains Mono" w:hAnsi="JetBrains Mono" w:cs="JetBrains Mono"/>
                <w:color w:val="E21F1F"/>
                <w:kern w:val="0"/>
              </w:rPr>
              <w:t>"</w:t>
            </w: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>,</w:t>
            </w:r>
          </w:p>
          <w:p w14:paraId="42C424CE" w14:textId="77777777" w:rsidR="0072281D" w:rsidRPr="0072281D" w:rsidRDefault="0072281D" w:rsidP="0072281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>            ],</w:t>
            </w:r>
          </w:p>
          <w:p w14:paraId="79C4D776" w14:textId="77777777" w:rsidR="0072281D" w:rsidRPr="0072281D" w:rsidRDefault="0072281D" w:rsidP="0072281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            </w:t>
            </w:r>
            <w:r w:rsidRPr="0072281D">
              <w:rPr>
                <w:rFonts w:ascii="JetBrains Mono" w:hAnsi="JetBrains Mono" w:cs="JetBrains Mono"/>
                <w:color w:val="008000"/>
                <w:kern w:val="0"/>
              </w:rPr>
              <w:t>/* If you use external loader, add additional arguments */</w:t>
            </w:r>
          </w:p>
          <w:p w14:paraId="0F8AC7E6" w14:textId="77777777" w:rsidR="0072281D" w:rsidRPr="0072281D" w:rsidRDefault="0072281D" w:rsidP="0072281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 xml:space="preserve">            </w:t>
            </w:r>
            <w:r w:rsidRPr="0072281D">
              <w:rPr>
                <w:rFonts w:ascii="JetBrains Mono" w:hAnsi="JetBrains Mono" w:cs="JetBrains Mono"/>
                <w:color w:val="008000"/>
                <w:kern w:val="0"/>
              </w:rPr>
              <w:t>//"</w:t>
            </w:r>
            <w:proofErr w:type="spellStart"/>
            <w:r w:rsidRPr="0072281D">
              <w:rPr>
                <w:rFonts w:ascii="JetBrains Mono" w:hAnsi="JetBrains Mono" w:cs="JetBrains Mono"/>
                <w:color w:val="008000"/>
                <w:kern w:val="0"/>
              </w:rPr>
              <w:t>serverArgs</w:t>
            </w:r>
            <w:proofErr w:type="spellEnd"/>
            <w:r w:rsidRPr="0072281D">
              <w:rPr>
                <w:rFonts w:ascii="JetBrains Mono" w:hAnsi="JetBrains Mono" w:cs="JetBrains Mono"/>
                <w:color w:val="008000"/>
                <w:kern w:val="0"/>
              </w:rPr>
              <w:t>": ["--</w:t>
            </w:r>
            <w:proofErr w:type="spellStart"/>
            <w:r w:rsidRPr="0072281D">
              <w:rPr>
                <w:rFonts w:ascii="JetBrains Mono" w:hAnsi="JetBrains Mono" w:cs="JetBrains Mono"/>
                <w:color w:val="008000"/>
                <w:kern w:val="0"/>
              </w:rPr>
              <w:t>extload</w:t>
            </w:r>
            <w:proofErr w:type="spellEnd"/>
            <w:r w:rsidRPr="0072281D">
              <w:rPr>
                <w:rFonts w:ascii="JetBrains Mono" w:hAnsi="JetBrains Mono" w:cs="JetBrains Mono"/>
                <w:color w:val="008000"/>
                <w:kern w:val="0"/>
              </w:rPr>
              <w:t>", "path/to/</w:t>
            </w:r>
            <w:proofErr w:type="spellStart"/>
            <w:r w:rsidRPr="0072281D">
              <w:rPr>
                <w:rFonts w:ascii="JetBrains Mono" w:hAnsi="JetBrains Mono" w:cs="JetBrains Mono"/>
                <w:color w:val="008000"/>
                <w:kern w:val="0"/>
              </w:rPr>
              <w:t>ext</w:t>
            </w:r>
            <w:proofErr w:type="spellEnd"/>
            <w:r w:rsidRPr="0072281D">
              <w:rPr>
                <w:rFonts w:ascii="JetBrains Mono" w:hAnsi="JetBrains Mono" w:cs="JetBrains Mono"/>
                <w:color w:val="008000"/>
                <w:kern w:val="0"/>
              </w:rPr>
              <w:t>/</w:t>
            </w:r>
            <w:proofErr w:type="spellStart"/>
            <w:r w:rsidRPr="0072281D">
              <w:rPr>
                <w:rFonts w:ascii="JetBrains Mono" w:hAnsi="JetBrains Mono" w:cs="JetBrains Mono"/>
                <w:color w:val="008000"/>
                <w:kern w:val="0"/>
              </w:rPr>
              <w:t>loader.stldr</w:t>
            </w:r>
            <w:proofErr w:type="spellEnd"/>
            <w:r w:rsidRPr="0072281D">
              <w:rPr>
                <w:rFonts w:ascii="JetBrains Mono" w:hAnsi="JetBrains Mono" w:cs="JetBrains Mono"/>
                <w:color w:val="008000"/>
                <w:kern w:val="0"/>
              </w:rPr>
              <w:t>"],</w:t>
            </w:r>
          </w:p>
          <w:p w14:paraId="5A238A1C" w14:textId="77777777" w:rsidR="0072281D" w:rsidRPr="0072281D" w:rsidRDefault="0072281D" w:rsidP="0072281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>        }</w:t>
            </w:r>
          </w:p>
          <w:p w14:paraId="20763FEC" w14:textId="77777777" w:rsidR="0072281D" w:rsidRPr="0072281D" w:rsidRDefault="0072281D" w:rsidP="0072281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>    ]</w:t>
            </w:r>
          </w:p>
          <w:p w14:paraId="73135954" w14:textId="2A8A9F3E" w:rsidR="0072281D" w:rsidRPr="0072281D" w:rsidRDefault="0072281D" w:rsidP="0072281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72281D">
              <w:rPr>
                <w:rFonts w:ascii="JetBrains Mono" w:hAnsi="JetBrains Mono" w:cs="JetBrains Mono"/>
                <w:color w:val="000000"/>
                <w:kern w:val="0"/>
              </w:rPr>
              <w:t>}</w:t>
            </w:r>
          </w:p>
        </w:tc>
      </w:tr>
    </w:tbl>
    <w:p w14:paraId="173E37CE" w14:textId="6935B608" w:rsidR="0072281D" w:rsidRDefault="00852C0A" w:rsidP="004E1A84">
      <w:pPr>
        <w:pStyle w:val="0"/>
        <w:ind w:firstLine="480"/>
      </w:pPr>
      <w:r>
        <w:rPr>
          <w:rFonts w:hint="eastAsia"/>
        </w:rPr>
        <w:lastRenderedPageBreak/>
        <w:t>绘制调试数据流</w:t>
      </w:r>
      <w:r>
        <w:rPr>
          <w:rFonts w:hint="eastAsia"/>
        </w:rPr>
        <w:t>:</w:t>
      </w:r>
    </w:p>
    <w:p w14:paraId="6C89736F" w14:textId="77777777" w:rsidR="005E01E6" w:rsidRDefault="005E01E6" w:rsidP="005E01E6">
      <w:pPr>
        <w:pStyle w:val="0"/>
        <w:keepNext/>
        <w:spacing w:line="240" w:lineRule="auto"/>
        <w:ind w:firstLine="480"/>
        <w:jc w:val="center"/>
      </w:pPr>
      <w:r w:rsidRPr="005E01E6">
        <w:rPr>
          <w:noProof/>
        </w:rPr>
        <w:lastRenderedPageBreak/>
        <w:drawing>
          <wp:inline distT="0" distB="0" distL="0" distR="0" wp14:anchorId="351CD181" wp14:editId="44536FBA">
            <wp:extent cx="4381994" cy="2273766"/>
            <wp:effectExtent l="0" t="0" r="0" b="0"/>
            <wp:docPr id="808832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3297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86828" cy="22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91F4" w14:textId="2DED013C" w:rsidR="00852C0A" w:rsidRDefault="005E01E6" w:rsidP="005E01E6">
      <w:pPr>
        <w:pStyle w:val="af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72067">
        <w:rPr>
          <w:noProof/>
        </w:rPr>
        <w:t>24</w:t>
      </w:r>
      <w:r>
        <w:fldChar w:fldCharType="end"/>
      </w:r>
      <w:r>
        <w:rPr>
          <w:rFonts w:hint="eastAsia"/>
        </w:rPr>
        <w:t xml:space="preserve"> Debug</w:t>
      </w:r>
      <w:r>
        <w:rPr>
          <w:rFonts w:hint="eastAsia"/>
        </w:rPr>
        <w:t>数据流</w:t>
      </w:r>
    </w:p>
    <w:p w14:paraId="57510D53" w14:textId="053DE407" w:rsidR="006D6719" w:rsidRDefault="006D6719" w:rsidP="006D6719">
      <w:pPr>
        <w:pStyle w:val="0"/>
        <w:ind w:firstLine="480"/>
      </w:pPr>
      <w:r>
        <w:rPr>
          <w:rFonts w:hint="eastAsia"/>
        </w:rPr>
        <w:t>建立完数据流之可以根据</w:t>
      </w:r>
      <w:r>
        <w:rPr>
          <w:rFonts w:hint="eastAsia"/>
        </w:rPr>
        <w:t>Chart</w:t>
      </w:r>
      <w:r>
        <w:rPr>
          <w:rFonts w:hint="eastAsia"/>
        </w:rPr>
        <w:t>进行误差分析</w:t>
      </w:r>
    </w:p>
    <w:p w14:paraId="245360DC" w14:textId="77777777" w:rsidR="006D6719" w:rsidRDefault="006D6719" w:rsidP="006D6719">
      <w:pPr>
        <w:keepNext/>
      </w:pPr>
      <w:r w:rsidRPr="006D6719">
        <w:drawing>
          <wp:inline distT="0" distB="0" distL="0" distR="0" wp14:anchorId="6119BB19" wp14:editId="6A26A567">
            <wp:extent cx="4265438" cy="2016230"/>
            <wp:effectExtent l="0" t="0" r="1905" b="3175"/>
            <wp:docPr id="18446517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65170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78515" cy="202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E586" w14:textId="5617BCD0" w:rsidR="006D6719" w:rsidRPr="006D6719" w:rsidRDefault="006D6719" w:rsidP="006D6719">
      <w:pPr>
        <w:pStyle w:val="af7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72067">
        <w:rPr>
          <w:noProof/>
        </w:rPr>
        <w:t>25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误差分析</w:t>
      </w:r>
    </w:p>
    <w:p w14:paraId="18B312D6" w14:textId="0B85EF6F" w:rsidR="005E01E6" w:rsidRDefault="00AF73D0" w:rsidP="005E01E6">
      <w:pPr>
        <w:pStyle w:val="0"/>
        <w:ind w:firstLine="480"/>
      </w:pPr>
      <w:r>
        <w:rPr>
          <w:rFonts w:hint="eastAsia"/>
        </w:rPr>
        <w:t>开启</w:t>
      </w:r>
      <w:proofErr w:type="spellStart"/>
      <w:r>
        <w:rPr>
          <w:rFonts w:hint="eastAsia"/>
        </w:rPr>
        <w:t>MCUgragh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可视化调整</w:t>
      </w:r>
      <w:r>
        <w:rPr>
          <w:rFonts w:hint="eastAsia"/>
        </w:rPr>
        <w:t>PI</w:t>
      </w:r>
      <w:r>
        <w:rPr>
          <w:rFonts w:hint="eastAsia"/>
        </w:rPr>
        <w:t>参数</w:t>
      </w:r>
    </w:p>
    <w:p w14:paraId="7DDD16D0" w14:textId="77777777" w:rsidR="00AF73D0" w:rsidRDefault="00AF73D0" w:rsidP="00AF73D0">
      <w:pPr>
        <w:pStyle w:val="0"/>
        <w:keepNext/>
        <w:spacing w:line="240" w:lineRule="auto"/>
        <w:ind w:firstLine="480"/>
        <w:jc w:val="center"/>
      </w:pPr>
      <w:r w:rsidRPr="00AF73D0">
        <w:rPr>
          <w:noProof/>
        </w:rPr>
        <w:lastRenderedPageBreak/>
        <w:drawing>
          <wp:inline distT="0" distB="0" distL="0" distR="0" wp14:anchorId="2AEE2BCA" wp14:editId="6BDC076B">
            <wp:extent cx="4488872" cy="3299688"/>
            <wp:effectExtent l="0" t="0" r="6985" b="0"/>
            <wp:docPr id="20592092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20921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96223" cy="330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58C67" w14:textId="3E8FF0AD" w:rsidR="00AF73D0" w:rsidRDefault="00AF73D0" w:rsidP="00AF73D0">
      <w:pPr>
        <w:pStyle w:val="af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72067">
        <w:rPr>
          <w:noProof/>
        </w:rPr>
        <w:t>26</w:t>
      </w:r>
      <w:r>
        <w:fldChar w:fldCharType="end"/>
      </w:r>
      <w:r>
        <w:rPr>
          <w:rFonts w:hint="eastAsia"/>
        </w:rPr>
        <w:t xml:space="preserve"> Error</w:t>
      </w:r>
      <w:r>
        <w:rPr>
          <w:rFonts w:hint="eastAsia"/>
        </w:rPr>
        <w:t>偏差图</w:t>
      </w:r>
    </w:p>
    <w:p w14:paraId="662559D5" w14:textId="77777777" w:rsidR="00AF73D0" w:rsidRPr="00AF73D0" w:rsidRDefault="00AF73D0" w:rsidP="00AF73D0">
      <w:pPr>
        <w:pStyle w:val="0"/>
        <w:ind w:firstLine="480"/>
      </w:pPr>
    </w:p>
    <w:p w14:paraId="6C3BAD10" w14:textId="77777777" w:rsidR="004E1A84" w:rsidRPr="004E1A84" w:rsidRDefault="004E1A84" w:rsidP="004E1A84">
      <w:pPr>
        <w:pStyle w:val="0"/>
        <w:ind w:firstLine="480"/>
      </w:pPr>
    </w:p>
    <w:p w14:paraId="6723C738" w14:textId="618D3877" w:rsidR="004E1A84" w:rsidRPr="004E1A84" w:rsidRDefault="004E1A84" w:rsidP="004E1A84">
      <w:pPr>
        <w:pStyle w:val="2"/>
        <w:rPr>
          <w:rFonts w:hint="eastAsia"/>
        </w:rPr>
      </w:pPr>
      <w:bookmarkStart w:id="26" w:name="_Toc201745002"/>
      <w:r>
        <w:rPr>
          <w:rFonts w:hint="eastAsia"/>
        </w:rPr>
        <w:t>测试</w:t>
      </w:r>
      <w:bookmarkEnd w:id="26"/>
    </w:p>
    <w:p w14:paraId="467D1D6C" w14:textId="06448AA0" w:rsidR="001F6B45" w:rsidRDefault="001F6B45" w:rsidP="001F6B45">
      <w:pPr>
        <w:pStyle w:val="af7"/>
        <w:keepNext/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72067">
        <w:rPr>
          <w:noProof/>
        </w:rPr>
        <w:t>5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课程设计设计要求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8312"/>
      </w:tblGrid>
      <w:tr w:rsidR="008B0837" w14:paraId="25D472B1" w14:textId="77777777" w:rsidTr="008B08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000" w:type="pct"/>
          </w:tcPr>
          <w:p w14:paraId="3BFE4CC8" w14:textId="29726F88" w:rsidR="008B0837" w:rsidRDefault="008B0837" w:rsidP="008B0837">
            <w:pPr>
              <w:pStyle w:val="0"/>
              <w:ind w:firstLineChars="0" w:firstLine="0"/>
              <w:jc w:val="center"/>
            </w:pPr>
            <w:r>
              <w:rPr>
                <w:rFonts w:hint="eastAsia"/>
              </w:rPr>
              <w:t>设计要求</w:t>
            </w:r>
          </w:p>
        </w:tc>
      </w:tr>
      <w:tr w:rsidR="008B0837" w14:paraId="6A5B3B77" w14:textId="77777777" w:rsidTr="008B0837">
        <w:tc>
          <w:tcPr>
            <w:tcW w:w="5000" w:type="pct"/>
          </w:tcPr>
          <w:p w14:paraId="6240C891" w14:textId="0138B251" w:rsidR="008B0837" w:rsidRPr="008B0837" w:rsidRDefault="008B0837" w:rsidP="008B0837">
            <w:pPr>
              <w:pStyle w:val="content"/>
              <w:widowControl/>
              <w:tabs>
                <w:tab w:val="left" w:pos="1260"/>
              </w:tabs>
              <w:suppressAutoHyphens w:val="0"/>
              <w:spacing w:line="360" w:lineRule="auto"/>
              <w:jc w:val="left"/>
              <w:rPr>
                <w:rFonts w:ascii="Times New Roman" w:eastAsia="宋体" w:hAnsi="Times New Roman" w:cs="Times New Roman"/>
                <w:sz w:val="24"/>
                <w:lang w:eastAsia="zh-CN"/>
              </w:rPr>
            </w:pPr>
            <w:r>
              <w:rPr>
                <w:rFonts w:ascii="Times New Roman" w:eastAsia="宋体" w:hAnsi="Times New Roman" w:cs="Times New Roman"/>
                <w:sz w:val="24"/>
                <w:lang w:eastAsia="zh-CN"/>
              </w:rPr>
              <w:t>输出电压</w:t>
            </w:r>
            <w:r>
              <w:rPr>
                <w:rFonts w:ascii="Times New Roman" w:eastAsia="宋体" w:hAnsi="Times New Roman" w:cs="Times New Roman"/>
                <w:i/>
                <w:iCs/>
                <w:sz w:val="24"/>
                <w:lang w:eastAsia="zh-CN"/>
              </w:rPr>
              <w:t>U</w:t>
            </w:r>
            <w:r>
              <w:rPr>
                <w:rFonts w:ascii="Times New Roman" w:eastAsia="宋体" w:hAnsi="Times New Roman" w:cs="Times New Roman"/>
                <w:sz w:val="24"/>
                <w:vertAlign w:val="subscript"/>
                <w:lang w:eastAsia="zh-CN"/>
              </w:rPr>
              <w:t>O</w:t>
            </w:r>
            <w:r>
              <w:rPr>
                <w:rFonts w:ascii="Times New Roman" w:eastAsia="宋体" w:hAnsi="Times New Roman" w:cs="Times New Roman"/>
                <w:sz w:val="24"/>
                <w:lang w:eastAsia="zh-CN"/>
              </w:rPr>
              <w:t>：</w:t>
            </w:r>
            <w:r>
              <w:rPr>
                <w:rFonts w:ascii="Times New Roman" w:eastAsia="宋体" w:hAnsi="Times New Roman" w:cs="Times New Roman"/>
                <w:sz w:val="24"/>
                <w:lang w:eastAsia="zh-CN"/>
              </w:rPr>
              <w:t>35</w:t>
            </w:r>
            <w:r>
              <w:rPr>
                <w:rFonts w:ascii="Times New Roman" w:eastAsia="宋体" w:hAnsi="Times New Roman" w:cs="Times New Roman" w:hint="eastAsia"/>
                <w:sz w:val="24"/>
                <w:lang w:eastAsia="zh-CN"/>
              </w:rPr>
              <w:t>-40</w:t>
            </w:r>
            <w:r>
              <w:rPr>
                <w:rFonts w:ascii="Times New Roman" w:eastAsia="宋体" w:hAnsi="Times New Roman" w:cs="Times New Roman"/>
                <w:sz w:val="24"/>
                <w:lang w:eastAsia="zh-CN"/>
              </w:rPr>
              <w:t>VDC</w:t>
            </w:r>
            <w:r>
              <w:rPr>
                <w:rFonts w:ascii="Times New Roman" w:eastAsia="宋体" w:hAnsi="Times New Roman" w:cs="Times New Roman" w:hint="eastAsia"/>
                <w:sz w:val="24"/>
                <w:lang w:eastAsia="zh-CN"/>
              </w:rPr>
              <w:t>（按</w:t>
            </w:r>
            <w:r>
              <w:rPr>
                <w:rFonts w:ascii="Times New Roman" w:eastAsia="宋体" w:hAnsi="Times New Roman" w:cs="Times New Roman"/>
                <w:sz w:val="24"/>
                <w:lang w:eastAsia="zh-CN"/>
              </w:rPr>
              <w:t>3</w:t>
            </w:r>
            <w:r>
              <w:rPr>
                <w:rFonts w:ascii="Times New Roman" w:eastAsia="宋体" w:hAnsi="Times New Roman" w:cs="Times New Roman" w:hint="eastAsia"/>
                <w:sz w:val="24"/>
                <w:lang w:eastAsia="zh-CN"/>
              </w:rPr>
              <w:t>6</w:t>
            </w:r>
            <w:r>
              <w:rPr>
                <w:rFonts w:ascii="Times New Roman" w:eastAsia="宋体" w:hAnsi="Times New Roman" w:cs="Times New Roman"/>
                <w:sz w:val="24"/>
                <w:lang w:eastAsia="zh-CN"/>
              </w:rPr>
              <w:t>VDC</w:t>
            </w:r>
            <w:r>
              <w:rPr>
                <w:rFonts w:ascii="Times New Roman" w:eastAsia="宋体" w:hAnsi="Times New Roman" w:cs="Times New Roman" w:hint="eastAsia"/>
                <w:sz w:val="24"/>
                <w:lang w:eastAsia="zh-CN"/>
              </w:rPr>
              <w:t>额定电压设计）</w:t>
            </w:r>
            <w:r>
              <w:rPr>
                <w:rFonts w:ascii="Times New Roman" w:eastAsia="宋体" w:hAnsi="Times New Roman" w:cs="Times New Roman"/>
                <w:sz w:val="24"/>
                <w:lang w:eastAsia="zh-CN"/>
              </w:rPr>
              <w:t>。</w:t>
            </w:r>
          </w:p>
        </w:tc>
      </w:tr>
      <w:tr w:rsidR="008B0837" w14:paraId="65C6BA0B" w14:textId="77777777" w:rsidTr="008B0837">
        <w:tc>
          <w:tcPr>
            <w:tcW w:w="5000" w:type="pct"/>
          </w:tcPr>
          <w:p w14:paraId="4905276F" w14:textId="0D0B9A65" w:rsidR="008B0837" w:rsidRPr="008B0837" w:rsidRDefault="008B0837" w:rsidP="008B0837">
            <w:pPr>
              <w:pStyle w:val="content"/>
              <w:widowControl/>
              <w:tabs>
                <w:tab w:val="left" w:pos="1260"/>
              </w:tabs>
              <w:suppressAutoHyphens w:val="0"/>
              <w:spacing w:line="360" w:lineRule="auto"/>
              <w:jc w:val="left"/>
              <w:rPr>
                <w:rFonts w:ascii="Times New Roman" w:eastAsia="宋体" w:hAnsi="Times New Roman" w:cs="Times New Roman"/>
                <w:sz w:val="24"/>
                <w:lang w:eastAsia="zh-CN"/>
              </w:rPr>
            </w:pPr>
            <w:r>
              <w:rPr>
                <w:rFonts w:ascii="Times New Roman" w:eastAsia="宋体" w:hAnsi="Times New Roman" w:cs="Times New Roman"/>
                <w:sz w:val="24"/>
                <w:lang w:eastAsia="zh-CN"/>
              </w:rPr>
              <w:t>最大输出电流</w:t>
            </w:r>
            <w:proofErr w:type="spellStart"/>
            <w:r>
              <w:rPr>
                <w:rFonts w:ascii="Times New Roman" w:eastAsia="宋体" w:hAnsi="Times New Roman" w:cs="Times New Roman"/>
                <w:i/>
                <w:iCs/>
                <w:sz w:val="24"/>
                <w:lang w:eastAsia="zh-CN"/>
              </w:rPr>
              <w:t>I</w:t>
            </w:r>
            <w:r>
              <w:rPr>
                <w:rFonts w:ascii="Times New Roman" w:eastAsia="宋体" w:hAnsi="Times New Roman" w:cs="Times New Roman"/>
                <w:sz w:val="24"/>
                <w:vertAlign w:val="subscript"/>
                <w:lang w:eastAsia="zh-CN"/>
              </w:rPr>
              <w:t>Omax</w:t>
            </w:r>
            <w:proofErr w:type="spellEnd"/>
            <w:r>
              <w:rPr>
                <w:rFonts w:ascii="Times New Roman" w:eastAsia="宋体" w:hAnsi="Times New Roman" w:cs="Times New Roman"/>
                <w:sz w:val="24"/>
                <w:lang w:eastAsia="zh-CN"/>
              </w:rPr>
              <w:t>：</w:t>
            </w:r>
            <w:r>
              <w:rPr>
                <w:rFonts w:ascii="Times New Roman" w:eastAsia="宋体" w:hAnsi="Times New Roman" w:cs="Times New Roman" w:hint="eastAsia"/>
                <w:sz w:val="24"/>
                <w:lang w:eastAsia="zh-CN"/>
              </w:rPr>
              <w:t>2</w:t>
            </w:r>
            <w:r>
              <w:rPr>
                <w:rFonts w:ascii="Times New Roman" w:eastAsia="宋体" w:hAnsi="Times New Roman" w:cs="Times New Roman"/>
                <w:sz w:val="24"/>
                <w:lang w:eastAsia="zh-CN"/>
              </w:rPr>
              <w:t>A</w:t>
            </w:r>
            <w:r>
              <w:rPr>
                <w:rFonts w:ascii="Times New Roman" w:eastAsia="宋体" w:hAnsi="Times New Roman" w:cs="Times New Roman" w:hint="eastAsia"/>
                <w:sz w:val="24"/>
                <w:lang w:eastAsia="zh-CN"/>
              </w:rPr>
              <w:t>（实验室提供</w:t>
            </w:r>
            <w:r>
              <w:rPr>
                <w:rFonts w:ascii="Times New Roman" w:eastAsia="宋体" w:hAnsi="Times New Roman" w:cs="Times New Roman" w:hint="eastAsia"/>
                <w:sz w:val="24"/>
                <w:lang w:eastAsia="zh-CN"/>
              </w:rPr>
              <w:t>100</w:t>
            </w:r>
            <w:r>
              <w:rPr>
                <w:rFonts w:ascii="Times New Roman" w:eastAsia="宋体" w:hAnsi="Times New Roman" w:cs="Times New Roman" w:hint="eastAsia"/>
                <w:sz w:val="24"/>
                <w:lang w:eastAsia="zh-CN"/>
              </w:rPr>
              <w:t>Ω滑动变阻器）</w:t>
            </w:r>
            <w:r>
              <w:rPr>
                <w:rFonts w:ascii="Times New Roman" w:eastAsia="宋体" w:hAnsi="Times New Roman" w:cs="Times New Roman"/>
                <w:sz w:val="24"/>
                <w:lang w:eastAsia="zh-CN"/>
              </w:rPr>
              <w:t>。</w:t>
            </w:r>
          </w:p>
        </w:tc>
      </w:tr>
      <w:tr w:rsidR="008B0837" w14:paraId="7FDE0B4B" w14:textId="77777777" w:rsidTr="008B0837">
        <w:tc>
          <w:tcPr>
            <w:tcW w:w="5000" w:type="pct"/>
          </w:tcPr>
          <w:p w14:paraId="13DC2758" w14:textId="5D4C3F2F" w:rsidR="008B0837" w:rsidRDefault="008B0837" w:rsidP="008B0837">
            <w:pPr>
              <w:pStyle w:val="0"/>
              <w:ind w:firstLineChars="0" w:firstLine="0"/>
            </w:pPr>
            <w:r w:rsidRPr="008B0837">
              <w:rPr>
                <w:rFonts w:hint="eastAsia"/>
              </w:rPr>
              <w:t>具有电路保护功能（通过</w:t>
            </w:r>
            <w:r w:rsidRPr="008B0837">
              <w:rPr>
                <w:rFonts w:hint="eastAsia"/>
              </w:rPr>
              <w:t>AD</w:t>
            </w:r>
            <w:r w:rsidRPr="008B0837">
              <w:rPr>
                <w:rFonts w:hint="eastAsia"/>
              </w:rPr>
              <w:t>模块采样软件保护）。</w:t>
            </w:r>
          </w:p>
        </w:tc>
      </w:tr>
      <w:tr w:rsidR="008B0837" w14:paraId="1558AEFA" w14:textId="77777777" w:rsidTr="008B0837">
        <w:tc>
          <w:tcPr>
            <w:tcW w:w="5000" w:type="pct"/>
          </w:tcPr>
          <w:p w14:paraId="04644286" w14:textId="73FAF2A6" w:rsidR="008B0837" w:rsidRDefault="008B0837" w:rsidP="008B0837">
            <w:pPr>
              <w:pStyle w:val="0"/>
              <w:ind w:firstLineChars="0" w:firstLine="0"/>
            </w:pPr>
            <w:r>
              <w:rPr>
                <w:rFonts w:ascii="Times New Roman" w:eastAsia="宋体" w:hAnsi="Times New Roman" w:cs="Times New Roman"/>
                <w:i/>
                <w:iCs/>
                <w:kern w:val="1"/>
                <w:szCs w:val="24"/>
                <w:lang w:bidi="hi-IN"/>
              </w:rPr>
              <w:t>I</w:t>
            </w:r>
            <w:r>
              <w:rPr>
                <w:rFonts w:ascii="Times New Roman" w:eastAsia="宋体" w:hAnsi="Times New Roman" w:cs="Times New Roman"/>
                <w:kern w:val="1"/>
                <w:szCs w:val="24"/>
                <w:vertAlign w:val="subscript"/>
                <w:lang w:bidi="hi-IN"/>
              </w:rPr>
              <w:t>O</w:t>
            </w:r>
            <w:r>
              <w:rPr>
                <w:rFonts w:ascii="Times New Roman" w:eastAsia="宋体" w:hAnsi="Times New Roman" w:cs="Times New Roman"/>
                <w:kern w:val="1"/>
                <w:szCs w:val="24"/>
                <w:lang w:bidi="hi-IN"/>
              </w:rPr>
              <w:t>从</w:t>
            </w:r>
            <w:r>
              <w:rPr>
                <w:rFonts w:ascii="Times New Roman" w:eastAsia="宋体" w:hAnsi="Times New Roman" w:cs="Times New Roman"/>
                <w:kern w:val="1"/>
                <w:szCs w:val="24"/>
                <w:lang w:bidi="hi-IN"/>
              </w:rPr>
              <w:t>0</w:t>
            </w:r>
            <w:r>
              <w:rPr>
                <w:rFonts w:ascii="Times New Roman" w:eastAsia="宋体" w:hAnsi="Times New Roman" w:cs="Times New Roman"/>
                <w:kern w:val="1"/>
                <w:szCs w:val="24"/>
                <w:lang w:bidi="hi-IN"/>
              </w:rPr>
              <w:t>变到</w:t>
            </w:r>
            <w:r>
              <w:rPr>
                <w:rFonts w:ascii="Times New Roman" w:eastAsia="宋体" w:hAnsi="Times New Roman" w:cs="Times New Roman" w:hint="eastAsia"/>
                <w:kern w:val="1"/>
                <w:szCs w:val="24"/>
                <w:lang w:bidi="hi-IN"/>
              </w:rPr>
              <w:t>1</w:t>
            </w:r>
            <w:r>
              <w:rPr>
                <w:rFonts w:ascii="Times New Roman" w:eastAsia="宋体" w:hAnsi="Times New Roman" w:cs="Times New Roman"/>
                <w:kern w:val="1"/>
                <w:szCs w:val="24"/>
                <w:lang w:bidi="hi-IN"/>
              </w:rPr>
              <w:t>A</w:t>
            </w:r>
            <w:r>
              <w:rPr>
                <w:rFonts w:ascii="Times New Roman" w:eastAsia="宋体" w:hAnsi="Times New Roman" w:cs="Times New Roman"/>
                <w:kern w:val="1"/>
                <w:szCs w:val="24"/>
                <w:lang w:bidi="hi-IN"/>
              </w:rPr>
              <w:t>时，输出电压</w:t>
            </w:r>
            <w:r>
              <w:rPr>
                <w:rFonts w:ascii="Times New Roman" w:eastAsia="宋体" w:hAnsi="Times New Roman" w:cs="Times New Roman"/>
                <w:i/>
                <w:iCs/>
                <w:kern w:val="1"/>
                <w:szCs w:val="24"/>
                <w:lang w:bidi="hi-IN"/>
              </w:rPr>
              <w:t>U</w:t>
            </w:r>
            <w:r>
              <w:rPr>
                <w:rFonts w:ascii="Times New Roman" w:eastAsia="宋体" w:hAnsi="Times New Roman" w:cs="Times New Roman"/>
                <w:kern w:val="1"/>
                <w:szCs w:val="24"/>
                <w:vertAlign w:val="subscript"/>
                <w:lang w:bidi="hi-IN"/>
              </w:rPr>
              <w:t xml:space="preserve">O </w:t>
            </w:r>
            <w:r>
              <w:rPr>
                <w:rFonts w:ascii="Times New Roman" w:eastAsia="宋体" w:hAnsi="Times New Roman" w:cs="Times New Roman"/>
                <w:kern w:val="1"/>
                <w:szCs w:val="24"/>
                <w:lang w:bidi="hi-IN"/>
              </w:rPr>
              <w:t>波动不超过</w:t>
            </w:r>
            <w:r>
              <w:rPr>
                <w:rFonts w:ascii="Times New Roman" w:eastAsia="宋体" w:hAnsi="Times New Roman" w:cs="Times New Roman"/>
                <w:kern w:val="1"/>
                <w:szCs w:val="24"/>
                <w:lang w:bidi="hi-IN"/>
              </w:rPr>
              <w:t>±10%</w:t>
            </w:r>
            <w:r>
              <w:rPr>
                <w:rFonts w:ascii="Times New Roman" w:eastAsia="宋体" w:hAnsi="Times New Roman" w:cs="Times New Roman"/>
                <w:kern w:val="1"/>
                <w:szCs w:val="24"/>
                <w:lang w:bidi="hi-IN"/>
              </w:rPr>
              <w:t>。</w:t>
            </w:r>
          </w:p>
        </w:tc>
      </w:tr>
      <w:tr w:rsidR="008B0837" w14:paraId="7D4AA244" w14:textId="77777777" w:rsidTr="008B0837">
        <w:tc>
          <w:tcPr>
            <w:tcW w:w="5000" w:type="pct"/>
          </w:tcPr>
          <w:p w14:paraId="063D6B50" w14:textId="1D66365F" w:rsidR="008B0837" w:rsidRDefault="008B0837" w:rsidP="008B0837">
            <w:pPr>
              <w:pStyle w:val="0"/>
              <w:ind w:firstLineChars="0" w:firstLine="0"/>
            </w:pPr>
            <w:r>
              <w:rPr>
                <w:rFonts w:ascii="Times New Roman" w:eastAsia="宋体" w:hAnsi="Times New Roman" w:cs="Times New Roman"/>
                <w:kern w:val="1"/>
                <w:szCs w:val="24"/>
                <w:lang w:bidi="hi-IN"/>
              </w:rPr>
              <w:t>电源效率</w:t>
            </w:r>
            <w:r>
              <w:rPr>
                <w:rFonts w:ascii="Times New Roman" w:eastAsia="宋体" w:hAnsi="Times New Roman" w:cs="Times New Roman"/>
                <w:kern w:val="1"/>
                <w:position w:val="-10"/>
                <w:szCs w:val="24"/>
                <w:lang w:bidi="hi-IN"/>
              </w:rPr>
              <w:object w:dxaOrig="179" w:dyaOrig="239" w14:anchorId="6D958D9A">
                <v:shape id="_x0000_i1035" type="#_x0000_t75" style="width:9.15pt;height:12.35pt;mso-position-horizontal-relative:page;mso-position-vertical-relative:page" o:ole="">
                  <v:fill o:detectmouseclick="t"/>
                  <v:imagedata r:id="rId11" o:title=""/>
                </v:shape>
                <o:OLEObject Type="Embed" ProgID="Equation.KSEE3" ShapeID="_x0000_i1035" DrawAspect="Content" ObjectID="_1812358124" r:id="rId64">
                  <o:FieldCodes>\* MERGEFORMAT</o:FieldCodes>
                </o:OLEObject>
              </w:object>
            </w:r>
            <w:r>
              <w:rPr>
                <w:rFonts w:ascii="Times New Roman" w:eastAsia="宋体" w:hAnsi="Times New Roman" w:cs="Times New Roman"/>
                <w:kern w:val="1"/>
                <w:szCs w:val="24"/>
                <w:lang w:bidi="hi-IN"/>
              </w:rPr>
              <w:t>≥80%</w:t>
            </w:r>
            <w:r>
              <w:rPr>
                <w:rFonts w:ascii="Times New Roman" w:eastAsia="宋体" w:hAnsi="Times New Roman" w:cs="Times New Roman"/>
                <w:kern w:val="1"/>
                <w:szCs w:val="24"/>
                <w:lang w:bidi="hi-IN"/>
              </w:rPr>
              <w:t>（</w:t>
            </w:r>
            <w:r>
              <w:rPr>
                <w:rFonts w:ascii="Times New Roman" w:eastAsia="宋体" w:hAnsi="Times New Roman" w:cs="Times New Roman"/>
                <w:i/>
                <w:iCs/>
                <w:kern w:val="1"/>
                <w:szCs w:val="24"/>
                <w:lang w:bidi="hi-IN"/>
              </w:rPr>
              <w:t>U</w:t>
            </w:r>
            <w:r>
              <w:rPr>
                <w:rFonts w:ascii="Times New Roman" w:eastAsia="宋体" w:hAnsi="Times New Roman" w:cs="Times New Roman"/>
                <w:kern w:val="1"/>
                <w:szCs w:val="24"/>
                <w:vertAlign w:val="subscript"/>
                <w:lang w:bidi="hi-IN"/>
              </w:rPr>
              <w:t>2</w:t>
            </w:r>
            <w:r>
              <w:rPr>
                <w:rFonts w:ascii="Times New Roman" w:eastAsia="宋体" w:hAnsi="Times New Roman" w:cs="Times New Roman"/>
                <w:kern w:val="1"/>
                <w:szCs w:val="24"/>
                <w:lang w:bidi="hi-IN"/>
              </w:rPr>
              <w:t>=18VAC,</w:t>
            </w:r>
            <w:r>
              <w:rPr>
                <w:rFonts w:ascii="Times New Roman" w:eastAsia="宋体" w:hAnsi="Times New Roman" w:cs="Times New Roman"/>
                <w:i/>
                <w:iCs/>
                <w:kern w:val="1"/>
                <w:szCs w:val="24"/>
                <w:lang w:bidi="hi-IN"/>
              </w:rPr>
              <w:t>U</w:t>
            </w:r>
            <w:r>
              <w:rPr>
                <w:rFonts w:ascii="Times New Roman" w:eastAsia="宋体" w:hAnsi="Times New Roman" w:cs="Times New Roman"/>
                <w:kern w:val="1"/>
                <w:szCs w:val="24"/>
                <w:vertAlign w:val="subscript"/>
                <w:lang w:bidi="hi-IN"/>
              </w:rPr>
              <w:t>O</w:t>
            </w:r>
            <w:r>
              <w:rPr>
                <w:rFonts w:ascii="Times New Roman" w:eastAsia="宋体" w:hAnsi="Times New Roman" w:cs="Times New Roman"/>
                <w:kern w:val="1"/>
                <w:szCs w:val="24"/>
                <w:lang w:bidi="hi-IN"/>
              </w:rPr>
              <w:t>=3</w:t>
            </w:r>
            <w:r>
              <w:rPr>
                <w:rFonts w:ascii="Times New Roman" w:eastAsia="宋体" w:hAnsi="Times New Roman" w:cs="Times New Roman" w:hint="eastAsia"/>
                <w:kern w:val="1"/>
                <w:szCs w:val="24"/>
                <w:lang w:bidi="hi-IN"/>
              </w:rPr>
              <w:t>6</w:t>
            </w:r>
            <w:r>
              <w:rPr>
                <w:rFonts w:ascii="Times New Roman" w:eastAsia="宋体" w:hAnsi="Times New Roman" w:cs="Times New Roman"/>
                <w:kern w:val="1"/>
                <w:szCs w:val="24"/>
                <w:lang w:bidi="hi-IN"/>
              </w:rPr>
              <w:t>VDC,</w:t>
            </w:r>
            <w:r>
              <w:rPr>
                <w:rFonts w:ascii="Times New Roman" w:eastAsia="宋体" w:hAnsi="Times New Roman" w:cs="Times New Roman" w:hint="eastAsia"/>
                <w:i/>
                <w:iCs/>
                <w:kern w:val="1"/>
                <w:szCs w:val="24"/>
                <w:lang w:bidi="hi-IN"/>
              </w:rPr>
              <w:t xml:space="preserve"> </w:t>
            </w:r>
            <w:r>
              <w:rPr>
                <w:rFonts w:ascii="Times New Roman" w:eastAsia="宋体" w:hAnsi="Times New Roman" w:cs="Times New Roman"/>
                <w:i/>
                <w:iCs/>
                <w:kern w:val="1"/>
                <w:szCs w:val="24"/>
                <w:lang w:bidi="hi-IN"/>
              </w:rPr>
              <w:t>I</w:t>
            </w:r>
            <w:r>
              <w:rPr>
                <w:rFonts w:ascii="Times New Roman" w:eastAsia="宋体" w:hAnsi="Times New Roman" w:cs="Times New Roman"/>
                <w:kern w:val="1"/>
                <w:szCs w:val="24"/>
                <w:vertAlign w:val="subscript"/>
                <w:lang w:bidi="hi-IN"/>
              </w:rPr>
              <w:t>O</w:t>
            </w:r>
            <w:r>
              <w:rPr>
                <w:rFonts w:ascii="Times New Roman" w:eastAsia="宋体" w:hAnsi="Times New Roman" w:cs="Times New Roman"/>
                <w:kern w:val="1"/>
                <w:szCs w:val="24"/>
                <w:lang w:bidi="hi-IN"/>
              </w:rPr>
              <w:t>=</w:t>
            </w:r>
            <w:r>
              <w:rPr>
                <w:rFonts w:ascii="Times New Roman" w:eastAsia="宋体" w:hAnsi="Times New Roman" w:cs="Times New Roman" w:hint="eastAsia"/>
                <w:kern w:val="1"/>
                <w:szCs w:val="24"/>
                <w:lang w:bidi="hi-IN"/>
              </w:rPr>
              <w:t>1</w:t>
            </w:r>
            <w:r>
              <w:rPr>
                <w:rFonts w:ascii="Times New Roman" w:eastAsia="宋体" w:hAnsi="Times New Roman" w:cs="Times New Roman"/>
                <w:kern w:val="1"/>
                <w:szCs w:val="24"/>
                <w:lang w:bidi="hi-IN"/>
              </w:rPr>
              <w:t>A</w:t>
            </w:r>
            <w:r>
              <w:rPr>
                <w:rFonts w:ascii="Times New Roman" w:eastAsia="宋体" w:hAnsi="Times New Roman" w:cs="Times New Roman"/>
                <w:kern w:val="1"/>
                <w:szCs w:val="24"/>
                <w:lang w:bidi="hi-IN"/>
              </w:rPr>
              <w:t>）。</w:t>
            </w:r>
          </w:p>
        </w:tc>
      </w:tr>
    </w:tbl>
    <w:p w14:paraId="680EF24E" w14:textId="243F1F5E" w:rsidR="008B0837" w:rsidRDefault="001F6B45" w:rsidP="008B0837">
      <w:pPr>
        <w:pStyle w:val="0"/>
        <w:ind w:firstLine="480"/>
      </w:pPr>
      <w:r>
        <w:rPr>
          <w:rFonts w:hint="eastAsia"/>
        </w:rPr>
        <w:t>开关电源的测试指标如下表所示：</w:t>
      </w:r>
    </w:p>
    <w:p w14:paraId="44EEDC71" w14:textId="738EFBB0" w:rsidR="001F6B45" w:rsidRDefault="001F6B45" w:rsidP="001F6B45">
      <w:pPr>
        <w:pStyle w:val="af7"/>
        <w:keepNext/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72067">
        <w:rPr>
          <w:noProof/>
        </w:rPr>
        <w:t>6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电源常见测试项目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2521"/>
        <w:gridCol w:w="5761"/>
      </w:tblGrid>
      <w:tr w:rsidR="001F6B45" w:rsidRPr="001F6B45" w14:paraId="5E95AF8E" w14:textId="77777777" w:rsidTr="001F6B45">
        <w:trPr>
          <w:trHeight w:val="439"/>
        </w:trPr>
        <w:tc>
          <w:tcPr>
            <w:tcW w:w="1522" w:type="pct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5A6063D" w14:textId="77777777" w:rsidR="001F6B45" w:rsidRPr="001F6B45" w:rsidRDefault="001F6B45" w:rsidP="001F6B45">
            <w:pPr>
              <w:rPr>
                <w:rFonts w:asciiTheme="minorEastAsia" w:hAnsiTheme="minorEastAsia" w:cs="Courier New" w:hint="eastAsia"/>
                <w:color w:val="0A0A0A"/>
                <w:kern w:val="0"/>
                <w:sz w:val="20"/>
                <w:szCs w:val="20"/>
              </w:rPr>
            </w:pPr>
            <w:r w:rsidRPr="001F6B45">
              <w:rPr>
                <w:rFonts w:asciiTheme="minorEastAsia" w:hAnsiTheme="minorEastAsia" w:cs="Courier New"/>
                <w:color w:val="0A0A0A"/>
                <w:kern w:val="0"/>
                <w:sz w:val="20"/>
                <w:szCs w:val="20"/>
              </w:rPr>
              <w:t>测试类别</w:t>
            </w:r>
          </w:p>
        </w:tc>
        <w:tc>
          <w:tcPr>
            <w:tcW w:w="3478" w:type="pct"/>
            <w:tcBorders>
              <w:top w:val="single" w:sz="12" w:space="0" w:color="000000"/>
              <w:left w:val="nil"/>
              <w:bottom w:val="single" w:sz="4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3D4A185E" w14:textId="77777777" w:rsidR="001F6B45" w:rsidRPr="001F6B45" w:rsidRDefault="001F6B45" w:rsidP="001F6B45">
            <w:pPr>
              <w:rPr>
                <w:rFonts w:asciiTheme="minorEastAsia" w:hAnsiTheme="minorEastAsia" w:cs="宋体" w:hint="eastAsia"/>
                <w:color w:val="0A0A0A"/>
                <w:kern w:val="0"/>
                <w:sz w:val="20"/>
                <w:szCs w:val="20"/>
              </w:rPr>
            </w:pPr>
            <w:r w:rsidRPr="001F6B45">
              <w:rPr>
                <w:rFonts w:asciiTheme="minorEastAsia" w:hAnsiTheme="minorEastAsia" w:cs="宋体" w:hint="eastAsia"/>
                <w:color w:val="0A0A0A"/>
                <w:kern w:val="0"/>
                <w:sz w:val="20"/>
                <w:szCs w:val="20"/>
              </w:rPr>
              <w:t>测试指标</w:t>
            </w:r>
          </w:p>
        </w:tc>
      </w:tr>
      <w:tr w:rsidR="001F6B45" w:rsidRPr="001F6B45" w14:paraId="38F9D006" w14:textId="77777777" w:rsidTr="001F6B45">
        <w:trPr>
          <w:trHeight w:val="360"/>
        </w:trPr>
        <w:tc>
          <w:tcPr>
            <w:tcW w:w="1522" w:type="pct"/>
            <w:vMerge w:val="restart"/>
            <w:tcBorders>
              <w:top w:val="nil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F7CB985" w14:textId="77777777" w:rsidR="001F6B45" w:rsidRPr="001F6B45" w:rsidRDefault="001F6B45" w:rsidP="001F6B45">
            <w:pPr>
              <w:rPr>
                <w:rFonts w:asciiTheme="minorEastAsia" w:hAnsiTheme="minorEastAsia" w:cs="Courier New" w:hint="eastAsia"/>
                <w:color w:val="0A0A0A"/>
                <w:kern w:val="0"/>
                <w:sz w:val="20"/>
                <w:szCs w:val="20"/>
              </w:rPr>
            </w:pPr>
            <w:r w:rsidRPr="001F6B45">
              <w:rPr>
                <w:rFonts w:asciiTheme="minorEastAsia" w:hAnsiTheme="minorEastAsia" w:cs="Courier New"/>
                <w:color w:val="0A0A0A"/>
                <w:kern w:val="0"/>
                <w:sz w:val="20"/>
                <w:szCs w:val="20"/>
              </w:rPr>
              <w:t>输入输出参数</w:t>
            </w:r>
          </w:p>
        </w:tc>
        <w:tc>
          <w:tcPr>
            <w:tcW w:w="3478" w:type="pct"/>
            <w:tcBorders>
              <w:top w:val="nil"/>
              <w:left w:val="nil"/>
              <w:bottom w:val="single" w:sz="4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5EE60279" w14:textId="77777777" w:rsidR="001F6B45" w:rsidRPr="001F6B45" w:rsidRDefault="001F6B45" w:rsidP="001F6B45">
            <w:pPr>
              <w:rPr>
                <w:rFonts w:asciiTheme="minorEastAsia" w:hAnsiTheme="minorEastAsia" w:cs="Courier New" w:hint="eastAsia"/>
                <w:color w:val="0A0A0A"/>
                <w:kern w:val="0"/>
                <w:sz w:val="20"/>
                <w:szCs w:val="20"/>
              </w:rPr>
            </w:pPr>
            <w:r w:rsidRPr="001F6B45">
              <w:rPr>
                <w:rFonts w:asciiTheme="minorEastAsia" w:hAnsiTheme="minorEastAsia" w:cs="Courier New"/>
                <w:color w:val="0A0A0A"/>
                <w:kern w:val="0"/>
                <w:sz w:val="20"/>
                <w:szCs w:val="20"/>
              </w:rPr>
              <w:t>输入电压范围 (VBBIN)</w:t>
            </w:r>
          </w:p>
        </w:tc>
      </w:tr>
      <w:tr w:rsidR="001F6B45" w:rsidRPr="001F6B45" w14:paraId="728ECF8D" w14:textId="77777777" w:rsidTr="001F6B45">
        <w:trPr>
          <w:trHeight w:val="342"/>
        </w:trPr>
        <w:tc>
          <w:tcPr>
            <w:tcW w:w="1522" w:type="pct"/>
            <w:vMerge/>
            <w:tcBorders>
              <w:top w:val="nil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AE3784" w14:textId="77777777" w:rsidR="001F6B45" w:rsidRPr="001F6B45" w:rsidRDefault="001F6B45" w:rsidP="001F6B45">
            <w:pPr>
              <w:jc w:val="left"/>
              <w:rPr>
                <w:rFonts w:asciiTheme="minorEastAsia" w:hAnsiTheme="minorEastAsia" w:cs="Courier New" w:hint="eastAsia"/>
                <w:color w:val="0A0A0A"/>
                <w:kern w:val="0"/>
                <w:sz w:val="20"/>
                <w:szCs w:val="20"/>
              </w:rPr>
            </w:pPr>
          </w:p>
        </w:tc>
        <w:tc>
          <w:tcPr>
            <w:tcW w:w="3478" w:type="pct"/>
            <w:tcBorders>
              <w:top w:val="nil"/>
              <w:left w:val="nil"/>
              <w:bottom w:val="single" w:sz="4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5094ABC7" w14:textId="77777777" w:rsidR="001F6B45" w:rsidRPr="001F6B45" w:rsidRDefault="001F6B45" w:rsidP="001F6B45">
            <w:pPr>
              <w:rPr>
                <w:rFonts w:asciiTheme="minorEastAsia" w:hAnsiTheme="minorEastAsia" w:cs="Courier New" w:hint="eastAsia"/>
                <w:color w:val="0A0A0A"/>
                <w:kern w:val="0"/>
                <w:sz w:val="20"/>
                <w:szCs w:val="20"/>
              </w:rPr>
            </w:pPr>
            <w:r w:rsidRPr="001F6B45">
              <w:rPr>
                <w:rFonts w:asciiTheme="minorEastAsia" w:hAnsiTheme="minorEastAsia" w:cs="Courier New"/>
                <w:color w:val="0A0A0A"/>
                <w:kern w:val="0"/>
                <w:sz w:val="20"/>
                <w:szCs w:val="20"/>
              </w:rPr>
              <w:t>输出电压范围 (VOUT)</w:t>
            </w:r>
          </w:p>
        </w:tc>
      </w:tr>
      <w:tr w:rsidR="001F6B45" w:rsidRPr="001F6B45" w14:paraId="69491F2C" w14:textId="77777777" w:rsidTr="001F6B45">
        <w:trPr>
          <w:trHeight w:val="360"/>
        </w:trPr>
        <w:tc>
          <w:tcPr>
            <w:tcW w:w="1522" w:type="pct"/>
            <w:vMerge/>
            <w:tcBorders>
              <w:top w:val="nil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BD4164" w14:textId="77777777" w:rsidR="001F6B45" w:rsidRPr="001F6B45" w:rsidRDefault="001F6B45" w:rsidP="001F6B45">
            <w:pPr>
              <w:jc w:val="left"/>
              <w:rPr>
                <w:rFonts w:asciiTheme="minorEastAsia" w:hAnsiTheme="minorEastAsia" w:cs="Courier New" w:hint="eastAsia"/>
                <w:color w:val="0A0A0A"/>
                <w:kern w:val="0"/>
                <w:sz w:val="20"/>
                <w:szCs w:val="20"/>
              </w:rPr>
            </w:pPr>
          </w:p>
        </w:tc>
        <w:tc>
          <w:tcPr>
            <w:tcW w:w="3478" w:type="pct"/>
            <w:tcBorders>
              <w:top w:val="nil"/>
              <w:left w:val="nil"/>
              <w:bottom w:val="single" w:sz="4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56828C31" w14:textId="77777777" w:rsidR="001F6B45" w:rsidRPr="001F6B45" w:rsidRDefault="001F6B45" w:rsidP="001F6B45">
            <w:pPr>
              <w:rPr>
                <w:rFonts w:asciiTheme="minorEastAsia" w:hAnsiTheme="minorEastAsia" w:cs="Courier New" w:hint="eastAsia"/>
                <w:color w:val="0A0A0A"/>
                <w:kern w:val="0"/>
                <w:sz w:val="20"/>
                <w:szCs w:val="20"/>
              </w:rPr>
            </w:pPr>
            <w:r w:rsidRPr="001F6B45">
              <w:rPr>
                <w:rFonts w:asciiTheme="minorEastAsia" w:hAnsiTheme="minorEastAsia" w:cs="Courier New"/>
                <w:color w:val="0A0A0A"/>
                <w:kern w:val="0"/>
                <w:sz w:val="20"/>
                <w:szCs w:val="20"/>
              </w:rPr>
              <w:t>输出电压精度(VOUT_ACC)</w:t>
            </w:r>
          </w:p>
        </w:tc>
      </w:tr>
      <w:tr w:rsidR="001F6B45" w:rsidRPr="001F6B45" w14:paraId="692FEF40" w14:textId="77777777" w:rsidTr="001F6B45">
        <w:trPr>
          <w:trHeight w:val="360"/>
        </w:trPr>
        <w:tc>
          <w:tcPr>
            <w:tcW w:w="1522" w:type="pct"/>
            <w:vMerge/>
            <w:tcBorders>
              <w:top w:val="nil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3DBFFD" w14:textId="77777777" w:rsidR="001F6B45" w:rsidRPr="001F6B45" w:rsidRDefault="001F6B45" w:rsidP="001F6B45">
            <w:pPr>
              <w:jc w:val="left"/>
              <w:rPr>
                <w:rFonts w:asciiTheme="minorEastAsia" w:hAnsiTheme="minorEastAsia" w:cs="Courier New" w:hint="eastAsia"/>
                <w:color w:val="0A0A0A"/>
                <w:kern w:val="0"/>
                <w:sz w:val="20"/>
                <w:szCs w:val="20"/>
              </w:rPr>
            </w:pPr>
          </w:p>
        </w:tc>
        <w:tc>
          <w:tcPr>
            <w:tcW w:w="3478" w:type="pct"/>
            <w:tcBorders>
              <w:top w:val="nil"/>
              <w:left w:val="nil"/>
              <w:bottom w:val="single" w:sz="4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1CFB210F" w14:textId="77777777" w:rsidR="001F6B45" w:rsidRPr="001F6B45" w:rsidRDefault="001F6B45" w:rsidP="001F6B45">
            <w:pPr>
              <w:rPr>
                <w:rFonts w:asciiTheme="minorEastAsia" w:hAnsiTheme="minorEastAsia" w:cs="Courier New" w:hint="eastAsia"/>
                <w:color w:val="0A0A0A"/>
                <w:kern w:val="0"/>
                <w:sz w:val="20"/>
                <w:szCs w:val="20"/>
              </w:rPr>
            </w:pPr>
            <w:r w:rsidRPr="001F6B45">
              <w:rPr>
                <w:rFonts w:asciiTheme="minorEastAsia" w:hAnsiTheme="minorEastAsia" w:cs="Courier New"/>
                <w:color w:val="0A0A0A"/>
                <w:kern w:val="0"/>
                <w:sz w:val="20"/>
                <w:szCs w:val="20"/>
              </w:rPr>
              <w:t>最大输出电流(IOMAX)</w:t>
            </w:r>
          </w:p>
        </w:tc>
      </w:tr>
      <w:tr w:rsidR="001F6B45" w:rsidRPr="001F6B45" w14:paraId="16364168" w14:textId="77777777" w:rsidTr="001F6B45">
        <w:trPr>
          <w:trHeight w:val="402"/>
        </w:trPr>
        <w:tc>
          <w:tcPr>
            <w:tcW w:w="1522" w:type="pct"/>
            <w:vMerge w:val="restart"/>
            <w:tcBorders>
              <w:top w:val="nil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EFA49EE" w14:textId="77777777" w:rsidR="001F6B45" w:rsidRPr="001F6B45" w:rsidRDefault="001F6B45" w:rsidP="001F6B45">
            <w:pPr>
              <w:rPr>
                <w:rFonts w:asciiTheme="minorEastAsia" w:hAnsiTheme="minorEastAsia" w:cs="Courier New" w:hint="eastAsia"/>
                <w:color w:val="0A0A0A"/>
                <w:kern w:val="0"/>
                <w:sz w:val="20"/>
                <w:szCs w:val="20"/>
              </w:rPr>
            </w:pPr>
            <w:r w:rsidRPr="001F6B45">
              <w:rPr>
                <w:rFonts w:asciiTheme="minorEastAsia" w:hAnsiTheme="minorEastAsia" w:cs="Courier New"/>
                <w:color w:val="0A0A0A"/>
                <w:kern w:val="0"/>
                <w:sz w:val="20"/>
                <w:szCs w:val="20"/>
              </w:rPr>
              <w:t>动态性能</w:t>
            </w:r>
          </w:p>
        </w:tc>
        <w:tc>
          <w:tcPr>
            <w:tcW w:w="3478" w:type="pct"/>
            <w:tcBorders>
              <w:top w:val="nil"/>
              <w:left w:val="nil"/>
              <w:bottom w:val="single" w:sz="4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12F32DF1" w14:textId="77777777" w:rsidR="001F6B45" w:rsidRPr="001F6B45" w:rsidRDefault="001F6B45" w:rsidP="001F6B45">
            <w:pPr>
              <w:rPr>
                <w:rFonts w:asciiTheme="minorEastAsia" w:hAnsiTheme="minorEastAsia" w:cs="Courier New" w:hint="eastAsia"/>
                <w:color w:val="0A0A0A"/>
                <w:kern w:val="0"/>
                <w:sz w:val="20"/>
                <w:szCs w:val="20"/>
              </w:rPr>
            </w:pPr>
            <w:r w:rsidRPr="001F6B45">
              <w:rPr>
                <w:rFonts w:asciiTheme="minorEastAsia" w:hAnsiTheme="minorEastAsia" w:cs="Courier New"/>
                <w:color w:val="0A0A0A"/>
                <w:kern w:val="0"/>
                <w:sz w:val="20"/>
                <w:szCs w:val="20"/>
              </w:rPr>
              <w:t>负载调整率(AV_BOOST_LOAD)</w:t>
            </w:r>
          </w:p>
        </w:tc>
      </w:tr>
      <w:tr w:rsidR="001F6B45" w:rsidRPr="001F6B45" w14:paraId="12D84501" w14:textId="77777777" w:rsidTr="001F6B45">
        <w:trPr>
          <w:trHeight w:val="360"/>
        </w:trPr>
        <w:tc>
          <w:tcPr>
            <w:tcW w:w="1522" w:type="pct"/>
            <w:vMerge/>
            <w:tcBorders>
              <w:top w:val="nil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77F7DE" w14:textId="77777777" w:rsidR="001F6B45" w:rsidRPr="001F6B45" w:rsidRDefault="001F6B45" w:rsidP="001F6B45">
            <w:pPr>
              <w:jc w:val="left"/>
              <w:rPr>
                <w:rFonts w:asciiTheme="minorEastAsia" w:hAnsiTheme="minorEastAsia" w:cs="Courier New" w:hint="eastAsia"/>
                <w:color w:val="0A0A0A"/>
                <w:kern w:val="0"/>
                <w:sz w:val="20"/>
                <w:szCs w:val="20"/>
              </w:rPr>
            </w:pPr>
          </w:p>
        </w:tc>
        <w:tc>
          <w:tcPr>
            <w:tcW w:w="3478" w:type="pct"/>
            <w:tcBorders>
              <w:top w:val="nil"/>
              <w:left w:val="nil"/>
              <w:bottom w:val="single" w:sz="4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276CC542" w14:textId="77777777" w:rsidR="001F6B45" w:rsidRPr="001F6B45" w:rsidRDefault="001F6B45" w:rsidP="001F6B45">
            <w:pPr>
              <w:rPr>
                <w:rFonts w:asciiTheme="minorEastAsia" w:hAnsiTheme="minorEastAsia" w:cs="Courier New" w:hint="eastAsia"/>
                <w:color w:val="0A0A0A"/>
                <w:kern w:val="0"/>
                <w:sz w:val="20"/>
                <w:szCs w:val="20"/>
              </w:rPr>
            </w:pPr>
            <w:r w:rsidRPr="001F6B45">
              <w:rPr>
                <w:rFonts w:asciiTheme="minorEastAsia" w:hAnsiTheme="minorEastAsia" w:cs="Courier New"/>
                <w:color w:val="0A0A0A"/>
                <w:kern w:val="0"/>
                <w:sz w:val="20"/>
                <w:szCs w:val="20"/>
              </w:rPr>
              <w:t>电压调整率</w:t>
            </w:r>
            <w:r w:rsidRPr="001F6B45">
              <w:rPr>
                <w:rFonts w:asciiTheme="minorEastAsia" w:hAnsiTheme="minorEastAsia" w:cs="Courier New"/>
                <w:color w:val="0A0A0A"/>
                <w:kern w:val="0"/>
                <w:sz w:val="20"/>
                <w:szCs w:val="20"/>
              </w:rPr>
              <w:br/>
              <w:t>(AV_BUS)</w:t>
            </w:r>
          </w:p>
        </w:tc>
      </w:tr>
      <w:tr w:rsidR="001F6B45" w:rsidRPr="001F6B45" w14:paraId="4430031F" w14:textId="77777777" w:rsidTr="001F6B45">
        <w:trPr>
          <w:trHeight w:val="360"/>
        </w:trPr>
        <w:tc>
          <w:tcPr>
            <w:tcW w:w="1522" w:type="pct"/>
            <w:vMerge/>
            <w:tcBorders>
              <w:top w:val="nil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DBEA8B" w14:textId="77777777" w:rsidR="001F6B45" w:rsidRPr="001F6B45" w:rsidRDefault="001F6B45" w:rsidP="001F6B45">
            <w:pPr>
              <w:jc w:val="left"/>
              <w:rPr>
                <w:rFonts w:asciiTheme="minorEastAsia" w:hAnsiTheme="minorEastAsia" w:cs="Courier New" w:hint="eastAsia"/>
                <w:color w:val="0A0A0A"/>
                <w:kern w:val="0"/>
                <w:sz w:val="20"/>
                <w:szCs w:val="20"/>
              </w:rPr>
            </w:pPr>
          </w:p>
        </w:tc>
        <w:tc>
          <w:tcPr>
            <w:tcW w:w="3478" w:type="pct"/>
            <w:tcBorders>
              <w:top w:val="nil"/>
              <w:left w:val="nil"/>
              <w:bottom w:val="single" w:sz="4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48C18C4B" w14:textId="77777777" w:rsidR="001F6B45" w:rsidRPr="001F6B45" w:rsidRDefault="001F6B45" w:rsidP="001F6B45">
            <w:pPr>
              <w:rPr>
                <w:rFonts w:asciiTheme="minorEastAsia" w:hAnsiTheme="minorEastAsia" w:cs="Courier New" w:hint="eastAsia"/>
                <w:color w:val="0A0A0A"/>
                <w:kern w:val="0"/>
                <w:sz w:val="20"/>
                <w:szCs w:val="20"/>
              </w:rPr>
            </w:pPr>
            <w:r w:rsidRPr="001F6B45">
              <w:rPr>
                <w:rFonts w:asciiTheme="minorEastAsia" w:hAnsiTheme="minorEastAsia" w:cs="Courier New"/>
                <w:color w:val="0A0A0A"/>
                <w:kern w:val="0"/>
                <w:sz w:val="20"/>
                <w:szCs w:val="20"/>
              </w:rPr>
              <w:t>Phase点Jitter (jitter)</w:t>
            </w:r>
          </w:p>
        </w:tc>
      </w:tr>
      <w:tr w:rsidR="001F6B45" w:rsidRPr="001F6B45" w14:paraId="45F3366C" w14:textId="77777777" w:rsidTr="001F6B45">
        <w:trPr>
          <w:trHeight w:val="379"/>
        </w:trPr>
        <w:tc>
          <w:tcPr>
            <w:tcW w:w="1522" w:type="pct"/>
            <w:vMerge/>
            <w:tcBorders>
              <w:top w:val="nil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F488FE" w14:textId="77777777" w:rsidR="001F6B45" w:rsidRPr="001F6B45" w:rsidRDefault="001F6B45" w:rsidP="001F6B45">
            <w:pPr>
              <w:jc w:val="left"/>
              <w:rPr>
                <w:rFonts w:asciiTheme="minorEastAsia" w:hAnsiTheme="minorEastAsia" w:cs="Courier New" w:hint="eastAsia"/>
                <w:color w:val="0A0A0A"/>
                <w:kern w:val="0"/>
                <w:sz w:val="20"/>
                <w:szCs w:val="20"/>
              </w:rPr>
            </w:pPr>
          </w:p>
        </w:tc>
        <w:tc>
          <w:tcPr>
            <w:tcW w:w="3478" w:type="pct"/>
            <w:tcBorders>
              <w:top w:val="nil"/>
              <w:left w:val="nil"/>
              <w:bottom w:val="single" w:sz="4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40382BC0" w14:textId="77777777" w:rsidR="001F6B45" w:rsidRPr="001F6B45" w:rsidRDefault="001F6B45" w:rsidP="001F6B45">
            <w:pPr>
              <w:rPr>
                <w:rFonts w:asciiTheme="minorEastAsia" w:hAnsiTheme="minorEastAsia" w:cs="Courier New" w:hint="eastAsia"/>
                <w:color w:val="0A0A0A"/>
                <w:kern w:val="0"/>
                <w:sz w:val="20"/>
                <w:szCs w:val="20"/>
              </w:rPr>
            </w:pPr>
            <w:r w:rsidRPr="001F6B45">
              <w:rPr>
                <w:rFonts w:asciiTheme="minorEastAsia" w:hAnsiTheme="minorEastAsia" w:cs="Courier New"/>
                <w:color w:val="0A0A0A"/>
                <w:kern w:val="0"/>
                <w:sz w:val="20"/>
                <w:szCs w:val="20"/>
              </w:rPr>
              <w:t>动态响应时间(T_LOAD)</w:t>
            </w:r>
          </w:p>
        </w:tc>
      </w:tr>
      <w:tr w:rsidR="001F6B45" w:rsidRPr="001F6B45" w14:paraId="67DF8FB8" w14:textId="77777777" w:rsidTr="001F6B45">
        <w:trPr>
          <w:trHeight w:val="379"/>
        </w:trPr>
        <w:tc>
          <w:tcPr>
            <w:tcW w:w="1522" w:type="pct"/>
            <w:vMerge w:val="restart"/>
            <w:tcBorders>
              <w:top w:val="nil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E7BB217" w14:textId="77777777" w:rsidR="001F6B45" w:rsidRPr="001F6B45" w:rsidRDefault="001F6B45" w:rsidP="001F6B45">
            <w:pPr>
              <w:rPr>
                <w:rFonts w:asciiTheme="minorEastAsia" w:hAnsiTheme="minorEastAsia" w:cs="Courier New" w:hint="eastAsia"/>
                <w:color w:val="0A0A0A"/>
                <w:kern w:val="0"/>
                <w:sz w:val="20"/>
                <w:szCs w:val="20"/>
              </w:rPr>
            </w:pPr>
            <w:r w:rsidRPr="001F6B45">
              <w:rPr>
                <w:rFonts w:asciiTheme="minorEastAsia" w:hAnsiTheme="minorEastAsia" w:cs="Courier New"/>
                <w:color w:val="0A0A0A"/>
                <w:kern w:val="0"/>
                <w:sz w:val="20"/>
                <w:szCs w:val="20"/>
              </w:rPr>
              <w:t>保护机制</w:t>
            </w:r>
          </w:p>
        </w:tc>
        <w:tc>
          <w:tcPr>
            <w:tcW w:w="3478" w:type="pct"/>
            <w:tcBorders>
              <w:top w:val="nil"/>
              <w:left w:val="nil"/>
              <w:bottom w:val="single" w:sz="4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0A6BE291" w14:textId="77777777" w:rsidR="001F6B45" w:rsidRPr="001F6B45" w:rsidRDefault="001F6B45" w:rsidP="001F6B45">
            <w:pPr>
              <w:rPr>
                <w:rFonts w:asciiTheme="minorEastAsia" w:hAnsiTheme="minorEastAsia" w:cs="Courier New" w:hint="eastAsia"/>
                <w:color w:val="0A0A0A"/>
                <w:kern w:val="0"/>
                <w:sz w:val="20"/>
                <w:szCs w:val="20"/>
              </w:rPr>
            </w:pPr>
            <w:r w:rsidRPr="001F6B45">
              <w:rPr>
                <w:rFonts w:asciiTheme="minorEastAsia" w:hAnsiTheme="minorEastAsia" w:cs="Courier New"/>
                <w:color w:val="0A0A0A"/>
                <w:kern w:val="0"/>
                <w:sz w:val="20"/>
                <w:szCs w:val="20"/>
              </w:rPr>
              <w:t>过电压保护(VBUSOVP)</w:t>
            </w:r>
          </w:p>
        </w:tc>
      </w:tr>
      <w:tr w:rsidR="001F6B45" w:rsidRPr="001F6B45" w14:paraId="592A00D7" w14:textId="77777777" w:rsidTr="001F6B45">
        <w:trPr>
          <w:trHeight w:val="360"/>
        </w:trPr>
        <w:tc>
          <w:tcPr>
            <w:tcW w:w="1522" w:type="pct"/>
            <w:vMerge/>
            <w:tcBorders>
              <w:top w:val="nil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9964C8" w14:textId="77777777" w:rsidR="001F6B45" w:rsidRPr="001F6B45" w:rsidRDefault="001F6B45" w:rsidP="001F6B45">
            <w:pPr>
              <w:jc w:val="left"/>
              <w:rPr>
                <w:rFonts w:asciiTheme="minorEastAsia" w:hAnsiTheme="minorEastAsia" w:cs="Courier New" w:hint="eastAsia"/>
                <w:color w:val="0A0A0A"/>
                <w:kern w:val="0"/>
                <w:sz w:val="20"/>
                <w:szCs w:val="20"/>
              </w:rPr>
            </w:pPr>
          </w:p>
        </w:tc>
        <w:tc>
          <w:tcPr>
            <w:tcW w:w="3478" w:type="pct"/>
            <w:tcBorders>
              <w:top w:val="nil"/>
              <w:left w:val="nil"/>
              <w:bottom w:val="single" w:sz="4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45BC0574" w14:textId="77777777" w:rsidR="001F6B45" w:rsidRPr="001F6B45" w:rsidRDefault="001F6B45" w:rsidP="001F6B45">
            <w:pPr>
              <w:rPr>
                <w:rFonts w:asciiTheme="minorEastAsia" w:hAnsiTheme="minorEastAsia" w:cs="Courier New" w:hint="eastAsia"/>
                <w:color w:val="0A0A0A"/>
                <w:kern w:val="0"/>
                <w:sz w:val="20"/>
                <w:szCs w:val="20"/>
              </w:rPr>
            </w:pPr>
            <w:r w:rsidRPr="001F6B45">
              <w:rPr>
                <w:rFonts w:asciiTheme="minorEastAsia" w:hAnsiTheme="minorEastAsia" w:cs="Courier New"/>
                <w:color w:val="0A0A0A"/>
                <w:kern w:val="0"/>
                <w:sz w:val="20"/>
                <w:szCs w:val="20"/>
              </w:rPr>
              <w:t>欠压保护(V_BOOSTUV)</w:t>
            </w:r>
          </w:p>
        </w:tc>
      </w:tr>
      <w:tr w:rsidR="001F6B45" w:rsidRPr="001F6B45" w14:paraId="4EB9D3A7" w14:textId="77777777" w:rsidTr="001F6B45">
        <w:trPr>
          <w:trHeight w:val="360"/>
        </w:trPr>
        <w:tc>
          <w:tcPr>
            <w:tcW w:w="1522" w:type="pct"/>
            <w:vMerge/>
            <w:tcBorders>
              <w:top w:val="nil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6F1FCF" w14:textId="77777777" w:rsidR="001F6B45" w:rsidRPr="001F6B45" w:rsidRDefault="001F6B45" w:rsidP="001F6B45">
            <w:pPr>
              <w:jc w:val="left"/>
              <w:rPr>
                <w:rFonts w:asciiTheme="minorEastAsia" w:hAnsiTheme="minorEastAsia" w:cs="Courier New" w:hint="eastAsia"/>
                <w:color w:val="0A0A0A"/>
                <w:kern w:val="0"/>
                <w:sz w:val="20"/>
                <w:szCs w:val="20"/>
              </w:rPr>
            </w:pPr>
          </w:p>
        </w:tc>
        <w:tc>
          <w:tcPr>
            <w:tcW w:w="3478" w:type="pct"/>
            <w:tcBorders>
              <w:top w:val="nil"/>
              <w:left w:val="nil"/>
              <w:bottom w:val="single" w:sz="4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31240AA9" w14:textId="77777777" w:rsidR="001F6B45" w:rsidRPr="001F6B45" w:rsidRDefault="001F6B45" w:rsidP="001F6B45">
            <w:pPr>
              <w:rPr>
                <w:rFonts w:asciiTheme="minorEastAsia" w:hAnsiTheme="minorEastAsia" w:cs="Courier New" w:hint="eastAsia"/>
                <w:color w:val="0A0A0A"/>
                <w:kern w:val="0"/>
                <w:sz w:val="20"/>
                <w:szCs w:val="20"/>
              </w:rPr>
            </w:pPr>
            <w:proofErr w:type="gramStart"/>
            <w:r w:rsidRPr="001F6B45">
              <w:rPr>
                <w:rFonts w:asciiTheme="minorEastAsia" w:hAnsiTheme="minorEastAsia" w:cs="Courier New"/>
                <w:color w:val="0A0A0A"/>
                <w:kern w:val="0"/>
                <w:sz w:val="20"/>
                <w:szCs w:val="20"/>
              </w:rPr>
              <w:t>热保护</w:t>
            </w:r>
            <w:proofErr w:type="gramEnd"/>
            <w:r w:rsidRPr="001F6B45">
              <w:rPr>
                <w:rFonts w:asciiTheme="minorEastAsia" w:hAnsiTheme="minorEastAsia" w:cs="Courier New"/>
                <w:color w:val="0A0A0A"/>
                <w:kern w:val="0"/>
                <w:sz w:val="20"/>
                <w:szCs w:val="20"/>
              </w:rPr>
              <w:t>(T_SHUTDOWN)</w:t>
            </w:r>
          </w:p>
        </w:tc>
      </w:tr>
      <w:tr w:rsidR="001F6B45" w:rsidRPr="001F6B45" w14:paraId="6ABFA3BC" w14:textId="77777777" w:rsidTr="001F6B45">
        <w:trPr>
          <w:trHeight w:val="379"/>
        </w:trPr>
        <w:tc>
          <w:tcPr>
            <w:tcW w:w="1522" w:type="pct"/>
            <w:vMerge/>
            <w:tcBorders>
              <w:top w:val="nil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F99AD7" w14:textId="77777777" w:rsidR="001F6B45" w:rsidRPr="001F6B45" w:rsidRDefault="001F6B45" w:rsidP="001F6B45">
            <w:pPr>
              <w:jc w:val="left"/>
              <w:rPr>
                <w:rFonts w:asciiTheme="minorEastAsia" w:hAnsiTheme="minorEastAsia" w:cs="Courier New" w:hint="eastAsia"/>
                <w:color w:val="0A0A0A"/>
                <w:kern w:val="0"/>
                <w:sz w:val="20"/>
                <w:szCs w:val="20"/>
              </w:rPr>
            </w:pPr>
          </w:p>
        </w:tc>
        <w:tc>
          <w:tcPr>
            <w:tcW w:w="3478" w:type="pct"/>
            <w:tcBorders>
              <w:top w:val="nil"/>
              <w:left w:val="nil"/>
              <w:bottom w:val="single" w:sz="4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07B5F689" w14:textId="77777777" w:rsidR="001F6B45" w:rsidRPr="001F6B45" w:rsidRDefault="001F6B45" w:rsidP="001F6B45">
            <w:pPr>
              <w:rPr>
                <w:rFonts w:asciiTheme="minorEastAsia" w:hAnsiTheme="minorEastAsia" w:cs="Courier New" w:hint="eastAsia"/>
                <w:color w:val="0A0A0A"/>
                <w:kern w:val="0"/>
                <w:sz w:val="20"/>
                <w:szCs w:val="20"/>
              </w:rPr>
            </w:pPr>
            <w:r w:rsidRPr="001F6B45">
              <w:rPr>
                <w:rFonts w:asciiTheme="minorEastAsia" w:hAnsiTheme="minorEastAsia" w:cs="Courier New"/>
                <w:color w:val="0A0A0A"/>
                <w:kern w:val="0"/>
                <w:sz w:val="20"/>
                <w:szCs w:val="20"/>
              </w:rPr>
              <w:t>电流限制(I_LIM)</w:t>
            </w:r>
          </w:p>
        </w:tc>
      </w:tr>
      <w:tr w:rsidR="001F6B45" w:rsidRPr="001F6B45" w14:paraId="2C4D4E38" w14:textId="77777777" w:rsidTr="001F6B45">
        <w:trPr>
          <w:trHeight w:val="379"/>
        </w:trPr>
        <w:tc>
          <w:tcPr>
            <w:tcW w:w="1522" w:type="pct"/>
            <w:vMerge w:val="restart"/>
            <w:tcBorders>
              <w:top w:val="nil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4F94574" w14:textId="77777777" w:rsidR="001F6B45" w:rsidRPr="001F6B45" w:rsidRDefault="001F6B45" w:rsidP="001F6B45">
            <w:pPr>
              <w:rPr>
                <w:rFonts w:asciiTheme="minorEastAsia" w:hAnsiTheme="minorEastAsia" w:cs="Courier New" w:hint="eastAsia"/>
                <w:color w:val="0A0A0A"/>
                <w:kern w:val="0"/>
                <w:sz w:val="20"/>
                <w:szCs w:val="20"/>
              </w:rPr>
            </w:pPr>
            <w:r w:rsidRPr="001F6B45">
              <w:rPr>
                <w:rFonts w:asciiTheme="minorEastAsia" w:hAnsiTheme="minorEastAsia" w:cs="Courier New"/>
                <w:color w:val="0A0A0A"/>
                <w:kern w:val="0"/>
                <w:sz w:val="20"/>
                <w:szCs w:val="20"/>
              </w:rPr>
              <w:t>效率与损耗</w:t>
            </w:r>
          </w:p>
        </w:tc>
        <w:tc>
          <w:tcPr>
            <w:tcW w:w="3478" w:type="pct"/>
            <w:tcBorders>
              <w:top w:val="nil"/>
              <w:left w:val="nil"/>
              <w:bottom w:val="single" w:sz="4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79EA4B07" w14:textId="77777777" w:rsidR="001F6B45" w:rsidRPr="001F6B45" w:rsidRDefault="001F6B45" w:rsidP="001F6B45">
            <w:pPr>
              <w:rPr>
                <w:rFonts w:asciiTheme="minorEastAsia" w:hAnsiTheme="minorEastAsia" w:cs="Courier New" w:hint="eastAsia"/>
                <w:color w:val="0A0A0A"/>
                <w:kern w:val="0"/>
                <w:sz w:val="20"/>
                <w:szCs w:val="20"/>
              </w:rPr>
            </w:pPr>
            <w:r w:rsidRPr="001F6B45">
              <w:rPr>
                <w:rFonts w:asciiTheme="minorEastAsia" w:hAnsiTheme="minorEastAsia" w:cs="Courier New"/>
                <w:color w:val="0A0A0A"/>
                <w:kern w:val="0"/>
                <w:sz w:val="20"/>
                <w:szCs w:val="20"/>
              </w:rPr>
              <w:t>总功率损耗(</w:t>
            </w:r>
            <w:proofErr w:type="spellStart"/>
            <w:r w:rsidRPr="001F6B45">
              <w:rPr>
                <w:rFonts w:asciiTheme="minorEastAsia" w:hAnsiTheme="minorEastAsia" w:cs="Courier New"/>
                <w:color w:val="0A0A0A"/>
                <w:kern w:val="0"/>
                <w:sz w:val="20"/>
                <w:szCs w:val="20"/>
              </w:rPr>
              <w:t>P_tot</w:t>
            </w:r>
            <w:proofErr w:type="spellEnd"/>
            <w:r w:rsidRPr="001F6B45">
              <w:rPr>
                <w:rFonts w:asciiTheme="minorEastAsia" w:hAnsiTheme="minorEastAsia" w:cs="Courier New"/>
                <w:color w:val="0A0A0A"/>
                <w:kern w:val="0"/>
                <w:sz w:val="20"/>
                <w:szCs w:val="20"/>
              </w:rPr>
              <w:t>)</w:t>
            </w:r>
          </w:p>
        </w:tc>
      </w:tr>
      <w:tr w:rsidR="001F6B45" w:rsidRPr="001F6B45" w14:paraId="66204505" w14:textId="77777777" w:rsidTr="001F6B45">
        <w:trPr>
          <w:trHeight w:val="360"/>
        </w:trPr>
        <w:tc>
          <w:tcPr>
            <w:tcW w:w="1522" w:type="pct"/>
            <w:vMerge/>
            <w:tcBorders>
              <w:top w:val="nil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BE8BCB" w14:textId="77777777" w:rsidR="001F6B45" w:rsidRPr="001F6B45" w:rsidRDefault="001F6B45" w:rsidP="001F6B45">
            <w:pPr>
              <w:jc w:val="left"/>
              <w:rPr>
                <w:rFonts w:asciiTheme="minorEastAsia" w:hAnsiTheme="minorEastAsia" w:cs="Courier New" w:hint="eastAsia"/>
                <w:color w:val="0A0A0A"/>
                <w:kern w:val="0"/>
                <w:sz w:val="20"/>
                <w:szCs w:val="20"/>
              </w:rPr>
            </w:pPr>
          </w:p>
        </w:tc>
        <w:tc>
          <w:tcPr>
            <w:tcW w:w="3478" w:type="pct"/>
            <w:tcBorders>
              <w:top w:val="nil"/>
              <w:left w:val="nil"/>
              <w:bottom w:val="single" w:sz="4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2505AF3C" w14:textId="77777777" w:rsidR="001F6B45" w:rsidRPr="001F6B45" w:rsidRDefault="001F6B45" w:rsidP="001F6B45">
            <w:pPr>
              <w:rPr>
                <w:rFonts w:asciiTheme="minorEastAsia" w:hAnsiTheme="minorEastAsia" w:cs="Courier New" w:hint="eastAsia"/>
                <w:color w:val="0A0A0A"/>
                <w:kern w:val="0"/>
                <w:sz w:val="20"/>
                <w:szCs w:val="20"/>
              </w:rPr>
            </w:pPr>
            <w:r w:rsidRPr="001F6B45">
              <w:rPr>
                <w:rFonts w:asciiTheme="minorEastAsia" w:hAnsiTheme="minorEastAsia" w:cs="Courier New"/>
                <w:color w:val="0A0A0A"/>
                <w:kern w:val="0"/>
                <w:sz w:val="20"/>
                <w:szCs w:val="20"/>
              </w:rPr>
              <w:t>MOSFET导通损耗(R_DS(ON))</w:t>
            </w:r>
          </w:p>
        </w:tc>
      </w:tr>
      <w:tr w:rsidR="001F6B45" w:rsidRPr="001F6B45" w14:paraId="38D26312" w14:textId="77777777" w:rsidTr="001F6B45">
        <w:trPr>
          <w:trHeight w:val="360"/>
        </w:trPr>
        <w:tc>
          <w:tcPr>
            <w:tcW w:w="1522" w:type="pct"/>
            <w:vMerge/>
            <w:tcBorders>
              <w:top w:val="nil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04C1CE" w14:textId="77777777" w:rsidR="001F6B45" w:rsidRPr="001F6B45" w:rsidRDefault="001F6B45" w:rsidP="001F6B45">
            <w:pPr>
              <w:jc w:val="left"/>
              <w:rPr>
                <w:rFonts w:asciiTheme="minorEastAsia" w:hAnsiTheme="minorEastAsia" w:cs="Courier New" w:hint="eastAsia"/>
                <w:color w:val="0A0A0A"/>
                <w:kern w:val="0"/>
                <w:sz w:val="20"/>
                <w:szCs w:val="20"/>
              </w:rPr>
            </w:pPr>
          </w:p>
        </w:tc>
        <w:tc>
          <w:tcPr>
            <w:tcW w:w="3478" w:type="pct"/>
            <w:tcBorders>
              <w:top w:val="nil"/>
              <w:left w:val="nil"/>
              <w:bottom w:val="single" w:sz="4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748BF8BD" w14:textId="77777777" w:rsidR="001F6B45" w:rsidRPr="001F6B45" w:rsidRDefault="001F6B45" w:rsidP="001F6B45">
            <w:pPr>
              <w:rPr>
                <w:rFonts w:asciiTheme="minorEastAsia" w:hAnsiTheme="minorEastAsia" w:cs="Courier New" w:hint="eastAsia"/>
                <w:color w:val="0A0A0A"/>
                <w:kern w:val="0"/>
                <w:sz w:val="20"/>
                <w:szCs w:val="20"/>
              </w:rPr>
            </w:pPr>
            <w:r w:rsidRPr="001F6B45">
              <w:rPr>
                <w:rFonts w:asciiTheme="minorEastAsia" w:hAnsiTheme="minorEastAsia" w:cs="Courier New"/>
                <w:color w:val="0A0A0A"/>
                <w:kern w:val="0"/>
                <w:sz w:val="20"/>
                <w:szCs w:val="20"/>
              </w:rPr>
              <w:t>输出电压纹波(</w:t>
            </w:r>
            <w:proofErr w:type="spellStart"/>
            <w:r w:rsidRPr="001F6B45">
              <w:rPr>
                <w:rFonts w:asciiTheme="minorEastAsia" w:hAnsiTheme="minorEastAsia" w:cs="Courier New"/>
                <w:color w:val="0A0A0A"/>
                <w:kern w:val="0"/>
                <w:sz w:val="20"/>
                <w:szCs w:val="20"/>
              </w:rPr>
              <w:t>Vpp</w:t>
            </w:r>
            <w:proofErr w:type="spellEnd"/>
            <w:r w:rsidRPr="001F6B45">
              <w:rPr>
                <w:rFonts w:asciiTheme="minorEastAsia" w:hAnsiTheme="minorEastAsia" w:cs="Courier New"/>
                <w:color w:val="0A0A0A"/>
                <w:kern w:val="0"/>
                <w:sz w:val="20"/>
                <w:szCs w:val="20"/>
              </w:rPr>
              <w:t>)</w:t>
            </w:r>
          </w:p>
        </w:tc>
      </w:tr>
      <w:tr w:rsidR="001F6B45" w:rsidRPr="001F6B45" w14:paraId="5D32CEDE" w14:textId="77777777" w:rsidTr="001F6B45">
        <w:trPr>
          <w:trHeight w:val="360"/>
        </w:trPr>
        <w:tc>
          <w:tcPr>
            <w:tcW w:w="1522" w:type="pct"/>
            <w:vMerge w:val="restart"/>
            <w:tcBorders>
              <w:top w:val="nil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A2F7F7B" w14:textId="77777777" w:rsidR="001F6B45" w:rsidRPr="001F6B45" w:rsidRDefault="001F6B45" w:rsidP="001F6B45">
            <w:pPr>
              <w:rPr>
                <w:rFonts w:asciiTheme="minorEastAsia" w:hAnsiTheme="minorEastAsia" w:cs="Courier New" w:hint="eastAsia"/>
                <w:color w:val="0A0A0A"/>
                <w:kern w:val="0"/>
                <w:sz w:val="20"/>
                <w:szCs w:val="20"/>
              </w:rPr>
            </w:pPr>
            <w:r w:rsidRPr="001F6B45">
              <w:rPr>
                <w:rFonts w:asciiTheme="minorEastAsia" w:hAnsiTheme="minorEastAsia" w:cs="Courier New"/>
                <w:color w:val="0A0A0A"/>
                <w:kern w:val="0"/>
                <w:sz w:val="20"/>
                <w:szCs w:val="20"/>
              </w:rPr>
              <w:t>其他关键指标</w:t>
            </w:r>
          </w:p>
        </w:tc>
        <w:tc>
          <w:tcPr>
            <w:tcW w:w="3478" w:type="pct"/>
            <w:tcBorders>
              <w:top w:val="nil"/>
              <w:left w:val="nil"/>
              <w:bottom w:val="single" w:sz="4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0B3A78A3" w14:textId="77777777" w:rsidR="001F6B45" w:rsidRPr="001F6B45" w:rsidRDefault="001F6B45" w:rsidP="001F6B45">
            <w:pPr>
              <w:rPr>
                <w:rFonts w:asciiTheme="minorEastAsia" w:hAnsiTheme="minorEastAsia" w:cs="Courier New" w:hint="eastAsia"/>
                <w:color w:val="0A0A0A"/>
                <w:kern w:val="0"/>
                <w:sz w:val="20"/>
                <w:szCs w:val="20"/>
              </w:rPr>
            </w:pPr>
            <w:r w:rsidRPr="001F6B45">
              <w:rPr>
                <w:rFonts w:asciiTheme="minorEastAsia" w:hAnsiTheme="minorEastAsia" w:cs="Courier New"/>
                <w:color w:val="0A0A0A"/>
                <w:kern w:val="0"/>
                <w:sz w:val="20"/>
                <w:szCs w:val="20"/>
              </w:rPr>
              <w:t>启动时间(TSTART)</w:t>
            </w:r>
          </w:p>
        </w:tc>
      </w:tr>
      <w:tr w:rsidR="001F6B45" w:rsidRPr="001F6B45" w14:paraId="1E94DB14" w14:textId="77777777" w:rsidTr="001F6B45">
        <w:trPr>
          <w:trHeight w:val="360"/>
        </w:trPr>
        <w:tc>
          <w:tcPr>
            <w:tcW w:w="1522" w:type="pct"/>
            <w:vMerge/>
            <w:tcBorders>
              <w:top w:val="nil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vAlign w:val="center"/>
            <w:hideMark/>
          </w:tcPr>
          <w:p w14:paraId="013709B2" w14:textId="77777777" w:rsidR="001F6B45" w:rsidRPr="001F6B45" w:rsidRDefault="001F6B45" w:rsidP="001F6B45">
            <w:pPr>
              <w:jc w:val="left"/>
              <w:rPr>
                <w:rFonts w:asciiTheme="minorEastAsia" w:hAnsiTheme="minorEastAsia" w:cs="Courier New" w:hint="eastAsia"/>
                <w:color w:val="0A0A0A"/>
                <w:kern w:val="0"/>
                <w:sz w:val="20"/>
                <w:szCs w:val="20"/>
              </w:rPr>
            </w:pPr>
          </w:p>
        </w:tc>
        <w:tc>
          <w:tcPr>
            <w:tcW w:w="3478" w:type="pct"/>
            <w:tcBorders>
              <w:top w:val="nil"/>
              <w:left w:val="nil"/>
              <w:bottom w:val="single" w:sz="4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377BAC7C" w14:textId="77777777" w:rsidR="001F6B45" w:rsidRPr="001F6B45" w:rsidRDefault="001F6B45" w:rsidP="001F6B45">
            <w:pPr>
              <w:rPr>
                <w:rFonts w:asciiTheme="minorEastAsia" w:hAnsiTheme="minorEastAsia" w:cs="Courier New" w:hint="eastAsia"/>
                <w:color w:val="0A0A0A"/>
                <w:kern w:val="0"/>
                <w:sz w:val="20"/>
                <w:szCs w:val="20"/>
              </w:rPr>
            </w:pPr>
            <w:r w:rsidRPr="001F6B45">
              <w:rPr>
                <w:rFonts w:asciiTheme="minorEastAsia" w:hAnsiTheme="minorEastAsia" w:cs="Courier New"/>
                <w:color w:val="0A0A0A"/>
                <w:kern w:val="0"/>
                <w:sz w:val="20"/>
                <w:szCs w:val="20"/>
              </w:rPr>
              <w:t>静态电流(ISHUT)</w:t>
            </w:r>
          </w:p>
        </w:tc>
      </w:tr>
      <w:tr w:rsidR="001F6B45" w:rsidRPr="001F6B45" w14:paraId="33DF5886" w14:textId="77777777" w:rsidTr="001F6B45">
        <w:trPr>
          <w:trHeight w:val="420"/>
        </w:trPr>
        <w:tc>
          <w:tcPr>
            <w:tcW w:w="1522" w:type="pct"/>
            <w:vMerge/>
            <w:tcBorders>
              <w:top w:val="nil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vAlign w:val="center"/>
            <w:hideMark/>
          </w:tcPr>
          <w:p w14:paraId="4FA55EE3" w14:textId="77777777" w:rsidR="001F6B45" w:rsidRPr="001F6B45" w:rsidRDefault="001F6B45" w:rsidP="001F6B45">
            <w:pPr>
              <w:jc w:val="left"/>
              <w:rPr>
                <w:rFonts w:asciiTheme="minorEastAsia" w:hAnsiTheme="minorEastAsia" w:cs="Courier New" w:hint="eastAsia"/>
                <w:color w:val="0A0A0A"/>
                <w:kern w:val="0"/>
                <w:sz w:val="20"/>
                <w:szCs w:val="20"/>
              </w:rPr>
            </w:pPr>
          </w:p>
        </w:tc>
        <w:tc>
          <w:tcPr>
            <w:tcW w:w="3478" w:type="pct"/>
            <w:tcBorders>
              <w:top w:val="nil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16361564" w14:textId="24A315EB" w:rsidR="001F6B45" w:rsidRPr="001F6B45" w:rsidRDefault="001F6B45" w:rsidP="001F6B45">
            <w:pPr>
              <w:rPr>
                <w:rFonts w:asciiTheme="minorEastAsia" w:hAnsiTheme="minorEastAsia" w:cs="Courier New" w:hint="eastAsia"/>
                <w:color w:val="0A0A0A"/>
                <w:kern w:val="0"/>
                <w:sz w:val="20"/>
                <w:szCs w:val="20"/>
              </w:rPr>
            </w:pPr>
            <w:r w:rsidRPr="001F6B45">
              <w:rPr>
                <w:rFonts w:asciiTheme="minorEastAsia" w:hAnsiTheme="minorEastAsia" w:cs="Courier New"/>
                <w:color w:val="0A0A0A"/>
                <w:kern w:val="0"/>
                <w:sz w:val="20"/>
                <w:szCs w:val="20"/>
              </w:rPr>
              <w:t>栅极驱动峰值电流(IGC1 Peak)</w:t>
            </w:r>
          </w:p>
        </w:tc>
      </w:tr>
    </w:tbl>
    <w:p w14:paraId="02F33A21" w14:textId="77777777" w:rsidR="001F6B45" w:rsidRDefault="001F6B45" w:rsidP="008B0837">
      <w:pPr>
        <w:pStyle w:val="0"/>
        <w:ind w:firstLine="480"/>
      </w:pPr>
    </w:p>
    <w:p w14:paraId="77FBBEF4" w14:textId="798EAB61" w:rsidR="006D6719" w:rsidRDefault="006D6719" w:rsidP="008B0837">
      <w:pPr>
        <w:pStyle w:val="0"/>
        <w:ind w:firstLine="480"/>
      </w:pPr>
      <w:r>
        <w:rPr>
          <w:rFonts w:hint="eastAsia"/>
        </w:rPr>
        <w:t>本次主要测试动态指标，效率，纹波以及温度</w:t>
      </w:r>
    </w:p>
    <w:p w14:paraId="639AE9AF" w14:textId="70F36D1E" w:rsidR="0010076D" w:rsidRPr="0010076D" w:rsidRDefault="0010076D" w:rsidP="0010076D">
      <w:pPr>
        <w:pStyle w:val="0"/>
        <w:ind w:firstLine="480"/>
      </w:pPr>
    </w:p>
    <w:p w14:paraId="625F03E6" w14:textId="6F019ACB" w:rsidR="006D6719" w:rsidRDefault="006D6719" w:rsidP="006D6719">
      <w:pPr>
        <w:pStyle w:val="3"/>
      </w:pPr>
      <w:bookmarkStart w:id="27" w:name="_Toc201745003"/>
      <w:r>
        <w:rPr>
          <w:rFonts w:hint="eastAsia"/>
        </w:rPr>
        <w:t>动态带载</w:t>
      </w:r>
      <w:bookmarkEnd w:id="27"/>
    </w:p>
    <w:p w14:paraId="2609E4D7" w14:textId="6BC5DA98" w:rsidR="006D6719" w:rsidRDefault="0010076D" w:rsidP="006D6719">
      <w:pPr>
        <w:pStyle w:val="0"/>
        <w:ind w:firstLine="480"/>
      </w:pPr>
      <w:r>
        <w:rPr>
          <w:rFonts w:hint="eastAsia"/>
        </w:rPr>
        <w:t>负载跳变</w:t>
      </w:r>
      <w:r>
        <w:rPr>
          <w:rFonts w:hint="eastAsia"/>
        </w:rPr>
        <w:t>0.2A~1.2A,</w:t>
      </w:r>
      <w:r w:rsidR="006D6719">
        <w:rPr>
          <w:rFonts w:hint="eastAsia"/>
        </w:rPr>
        <w:t>电压超调</w:t>
      </w:r>
      <w:r w:rsidR="006D6719">
        <w:rPr>
          <w:rFonts w:hint="eastAsia"/>
        </w:rPr>
        <w:t>4.75V</w:t>
      </w:r>
      <w:r w:rsidR="006D6719">
        <w:rPr>
          <w:rFonts w:hint="eastAsia"/>
        </w:rPr>
        <w:t>，恢复时间</w:t>
      </w:r>
      <w:r>
        <w:rPr>
          <w:rFonts w:hint="eastAsia"/>
        </w:rPr>
        <w:t>180ms</w:t>
      </w:r>
    </w:p>
    <w:p w14:paraId="42BCF0BF" w14:textId="77777777" w:rsidR="0010076D" w:rsidRDefault="0010076D" w:rsidP="006D6719">
      <w:pPr>
        <w:pStyle w:val="0"/>
        <w:ind w:firstLine="480"/>
      </w:pPr>
    </w:p>
    <w:p w14:paraId="2AE3F7C1" w14:textId="77777777" w:rsidR="0010076D" w:rsidRDefault="0010076D" w:rsidP="0010076D">
      <w:pPr>
        <w:pStyle w:val="0"/>
        <w:keepNext/>
        <w:spacing w:line="240" w:lineRule="auto"/>
        <w:ind w:firstLine="480"/>
        <w:jc w:val="center"/>
      </w:pPr>
      <w:r>
        <w:rPr>
          <w:noProof/>
        </w:rPr>
        <w:drawing>
          <wp:inline distT="0" distB="0" distL="0" distR="0" wp14:anchorId="00DBACA0" wp14:editId="067A3837">
            <wp:extent cx="4936703" cy="2893560"/>
            <wp:effectExtent l="0" t="0" r="0" b="2540"/>
            <wp:docPr id="1994664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1094" cy="2896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7C3D7" w14:textId="64BC66D3" w:rsidR="0010076D" w:rsidRDefault="0010076D" w:rsidP="0010076D">
      <w:pPr>
        <w:pStyle w:val="af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72067">
        <w:rPr>
          <w:noProof/>
        </w:rPr>
        <w:t>27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动态带载测试</w:t>
      </w:r>
    </w:p>
    <w:p w14:paraId="5721BB64" w14:textId="1CA68C1A" w:rsidR="0010076D" w:rsidRDefault="0010076D" w:rsidP="0010076D">
      <w:pPr>
        <w:pStyle w:val="3"/>
      </w:pPr>
      <w:bookmarkStart w:id="28" w:name="_Toc201745004"/>
      <w:r>
        <w:rPr>
          <w:rFonts w:hint="eastAsia"/>
        </w:rPr>
        <w:lastRenderedPageBreak/>
        <w:t>效率分析</w:t>
      </w:r>
      <w:bookmarkEnd w:id="28"/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156"/>
        <w:gridCol w:w="4156"/>
      </w:tblGrid>
      <w:tr w:rsidR="0010076D" w:rsidRPr="0010076D" w14:paraId="60AF0C8B" w14:textId="77777777" w:rsidTr="001007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156" w:type="dxa"/>
          </w:tcPr>
          <w:p w14:paraId="21385557" w14:textId="77777777" w:rsidR="0010076D" w:rsidRPr="0010076D" w:rsidRDefault="0010076D" w:rsidP="00D36A77">
            <w:pPr>
              <w:pStyle w:val="0"/>
              <w:spacing w:line="240" w:lineRule="auto"/>
              <w:ind w:firstLineChars="0" w:firstLine="0"/>
            </w:pPr>
            <w:r w:rsidRPr="0010076D">
              <w:t>Pi</w:t>
            </w:r>
          </w:p>
        </w:tc>
        <w:tc>
          <w:tcPr>
            <w:tcW w:w="4156" w:type="dxa"/>
          </w:tcPr>
          <w:p w14:paraId="092EBA55" w14:textId="77777777" w:rsidR="0010076D" w:rsidRPr="0010076D" w:rsidRDefault="0010076D" w:rsidP="00D36A77">
            <w:pPr>
              <w:pStyle w:val="0"/>
              <w:spacing w:line="240" w:lineRule="auto"/>
              <w:ind w:firstLineChars="0" w:firstLine="0"/>
            </w:pPr>
            <w:r w:rsidRPr="0010076D">
              <w:t>Po</w:t>
            </w:r>
          </w:p>
        </w:tc>
      </w:tr>
      <w:tr w:rsidR="0010076D" w:rsidRPr="0010076D" w14:paraId="68FAFAF4" w14:textId="77777777" w:rsidTr="0010076D">
        <w:tc>
          <w:tcPr>
            <w:tcW w:w="4156" w:type="dxa"/>
          </w:tcPr>
          <w:p w14:paraId="36811D25" w14:textId="77777777" w:rsidR="0010076D" w:rsidRPr="0010076D" w:rsidRDefault="0010076D" w:rsidP="00D36A77">
            <w:pPr>
              <w:pStyle w:val="0"/>
              <w:spacing w:line="240" w:lineRule="auto"/>
              <w:ind w:firstLineChars="0" w:firstLine="0"/>
            </w:pPr>
            <w:r w:rsidRPr="0010076D">
              <w:t>8.657</w:t>
            </w:r>
          </w:p>
        </w:tc>
        <w:tc>
          <w:tcPr>
            <w:tcW w:w="4156" w:type="dxa"/>
          </w:tcPr>
          <w:p w14:paraId="1247D675" w14:textId="77777777" w:rsidR="0010076D" w:rsidRPr="0010076D" w:rsidRDefault="0010076D" w:rsidP="00D36A77">
            <w:pPr>
              <w:pStyle w:val="0"/>
              <w:spacing w:line="240" w:lineRule="auto"/>
              <w:ind w:firstLineChars="0" w:firstLine="0"/>
            </w:pPr>
            <w:r w:rsidRPr="0010076D">
              <w:t>7.58</w:t>
            </w:r>
          </w:p>
        </w:tc>
      </w:tr>
      <w:tr w:rsidR="0010076D" w:rsidRPr="0010076D" w14:paraId="6F214849" w14:textId="77777777" w:rsidTr="0010076D">
        <w:tc>
          <w:tcPr>
            <w:tcW w:w="4156" w:type="dxa"/>
          </w:tcPr>
          <w:p w14:paraId="7F7A422C" w14:textId="77777777" w:rsidR="0010076D" w:rsidRPr="0010076D" w:rsidRDefault="0010076D" w:rsidP="00D36A77">
            <w:pPr>
              <w:pStyle w:val="0"/>
              <w:spacing w:line="240" w:lineRule="auto"/>
              <w:ind w:firstLineChars="0" w:firstLine="0"/>
            </w:pPr>
            <w:r w:rsidRPr="0010076D">
              <w:t>12.70</w:t>
            </w:r>
          </w:p>
        </w:tc>
        <w:tc>
          <w:tcPr>
            <w:tcW w:w="4156" w:type="dxa"/>
          </w:tcPr>
          <w:p w14:paraId="10498288" w14:textId="77777777" w:rsidR="0010076D" w:rsidRPr="0010076D" w:rsidRDefault="0010076D" w:rsidP="00D36A77">
            <w:pPr>
              <w:pStyle w:val="0"/>
              <w:spacing w:line="240" w:lineRule="auto"/>
              <w:ind w:firstLineChars="0" w:firstLine="0"/>
            </w:pPr>
            <w:r w:rsidRPr="0010076D">
              <w:t>11.28</w:t>
            </w:r>
          </w:p>
        </w:tc>
      </w:tr>
      <w:tr w:rsidR="0010076D" w:rsidRPr="0010076D" w14:paraId="018483FE" w14:textId="77777777" w:rsidTr="0010076D">
        <w:tc>
          <w:tcPr>
            <w:tcW w:w="4156" w:type="dxa"/>
          </w:tcPr>
          <w:p w14:paraId="6ADF1127" w14:textId="77777777" w:rsidR="0010076D" w:rsidRPr="0010076D" w:rsidRDefault="0010076D" w:rsidP="00D36A77">
            <w:pPr>
              <w:pStyle w:val="0"/>
              <w:spacing w:line="240" w:lineRule="auto"/>
              <w:ind w:firstLineChars="0" w:firstLine="0"/>
            </w:pPr>
            <w:r w:rsidRPr="0010076D">
              <w:t>16.7</w:t>
            </w:r>
          </w:p>
        </w:tc>
        <w:tc>
          <w:tcPr>
            <w:tcW w:w="4156" w:type="dxa"/>
          </w:tcPr>
          <w:p w14:paraId="0AA1F018" w14:textId="77777777" w:rsidR="0010076D" w:rsidRPr="0010076D" w:rsidRDefault="0010076D" w:rsidP="00D36A77">
            <w:pPr>
              <w:pStyle w:val="0"/>
              <w:spacing w:line="240" w:lineRule="auto"/>
              <w:ind w:firstLineChars="0" w:firstLine="0"/>
            </w:pPr>
            <w:r w:rsidRPr="0010076D">
              <w:t>14.93</w:t>
            </w:r>
          </w:p>
        </w:tc>
      </w:tr>
      <w:tr w:rsidR="0010076D" w:rsidRPr="0010076D" w14:paraId="6B015920" w14:textId="77777777" w:rsidTr="0010076D">
        <w:tc>
          <w:tcPr>
            <w:tcW w:w="4156" w:type="dxa"/>
          </w:tcPr>
          <w:p w14:paraId="53C84E63" w14:textId="77777777" w:rsidR="0010076D" w:rsidRPr="0010076D" w:rsidRDefault="0010076D" w:rsidP="00D36A77">
            <w:pPr>
              <w:pStyle w:val="0"/>
              <w:spacing w:line="240" w:lineRule="auto"/>
              <w:ind w:firstLineChars="0" w:firstLine="0"/>
            </w:pPr>
            <w:r w:rsidRPr="0010076D">
              <w:t>20.5</w:t>
            </w:r>
          </w:p>
        </w:tc>
        <w:tc>
          <w:tcPr>
            <w:tcW w:w="4156" w:type="dxa"/>
          </w:tcPr>
          <w:p w14:paraId="4673FEC3" w14:textId="77777777" w:rsidR="0010076D" w:rsidRPr="0010076D" w:rsidRDefault="0010076D" w:rsidP="00D36A77">
            <w:pPr>
              <w:pStyle w:val="0"/>
              <w:spacing w:line="240" w:lineRule="auto"/>
              <w:ind w:firstLineChars="0" w:firstLine="0"/>
            </w:pPr>
            <w:r w:rsidRPr="0010076D">
              <w:t>18.5</w:t>
            </w:r>
          </w:p>
        </w:tc>
      </w:tr>
      <w:tr w:rsidR="0010076D" w:rsidRPr="0010076D" w14:paraId="4DAFC837" w14:textId="77777777" w:rsidTr="0010076D">
        <w:tc>
          <w:tcPr>
            <w:tcW w:w="4156" w:type="dxa"/>
          </w:tcPr>
          <w:p w14:paraId="2DC51C1C" w14:textId="77777777" w:rsidR="0010076D" w:rsidRPr="0010076D" w:rsidRDefault="0010076D" w:rsidP="00D36A77">
            <w:pPr>
              <w:pStyle w:val="0"/>
              <w:spacing w:line="240" w:lineRule="auto"/>
              <w:ind w:firstLineChars="0" w:firstLine="0"/>
            </w:pPr>
            <w:r w:rsidRPr="0010076D">
              <w:t>24.5</w:t>
            </w:r>
          </w:p>
        </w:tc>
        <w:tc>
          <w:tcPr>
            <w:tcW w:w="4156" w:type="dxa"/>
          </w:tcPr>
          <w:p w14:paraId="7DD41ED5" w14:textId="77777777" w:rsidR="0010076D" w:rsidRPr="0010076D" w:rsidRDefault="0010076D" w:rsidP="00D36A77">
            <w:pPr>
              <w:pStyle w:val="0"/>
              <w:spacing w:line="240" w:lineRule="auto"/>
              <w:ind w:firstLineChars="0" w:firstLine="0"/>
            </w:pPr>
            <w:r w:rsidRPr="0010076D">
              <w:t>22.0</w:t>
            </w:r>
          </w:p>
        </w:tc>
      </w:tr>
      <w:tr w:rsidR="0010076D" w:rsidRPr="0010076D" w14:paraId="30716619" w14:textId="77777777" w:rsidTr="0010076D">
        <w:tc>
          <w:tcPr>
            <w:tcW w:w="4156" w:type="dxa"/>
          </w:tcPr>
          <w:p w14:paraId="6BA0C31D" w14:textId="77777777" w:rsidR="0010076D" w:rsidRPr="0010076D" w:rsidRDefault="0010076D" w:rsidP="00D36A77">
            <w:pPr>
              <w:pStyle w:val="0"/>
              <w:spacing w:line="240" w:lineRule="auto"/>
              <w:ind w:firstLineChars="0" w:firstLine="0"/>
            </w:pPr>
            <w:r w:rsidRPr="0010076D">
              <w:t>28.3</w:t>
            </w:r>
          </w:p>
        </w:tc>
        <w:tc>
          <w:tcPr>
            <w:tcW w:w="4156" w:type="dxa"/>
          </w:tcPr>
          <w:p w14:paraId="116A2746" w14:textId="77777777" w:rsidR="0010076D" w:rsidRPr="0010076D" w:rsidRDefault="0010076D" w:rsidP="00D36A77">
            <w:pPr>
              <w:pStyle w:val="0"/>
              <w:spacing w:line="240" w:lineRule="auto"/>
              <w:ind w:firstLineChars="0" w:firstLine="0"/>
            </w:pPr>
            <w:r w:rsidRPr="0010076D">
              <w:t>25.5</w:t>
            </w:r>
          </w:p>
        </w:tc>
      </w:tr>
      <w:tr w:rsidR="0010076D" w:rsidRPr="0010076D" w14:paraId="38F3E2B5" w14:textId="77777777" w:rsidTr="0010076D">
        <w:tc>
          <w:tcPr>
            <w:tcW w:w="4156" w:type="dxa"/>
          </w:tcPr>
          <w:p w14:paraId="0966935E" w14:textId="77777777" w:rsidR="0010076D" w:rsidRPr="0010076D" w:rsidRDefault="0010076D" w:rsidP="00D36A77">
            <w:pPr>
              <w:pStyle w:val="0"/>
              <w:spacing w:line="240" w:lineRule="auto"/>
              <w:ind w:firstLineChars="0" w:firstLine="0"/>
            </w:pPr>
            <w:r w:rsidRPr="0010076D">
              <w:t>32.2</w:t>
            </w:r>
          </w:p>
        </w:tc>
        <w:tc>
          <w:tcPr>
            <w:tcW w:w="4156" w:type="dxa"/>
          </w:tcPr>
          <w:p w14:paraId="3F303F29" w14:textId="77777777" w:rsidR="0010076D" w:rsidRPr="0010076D" w:rsidRDefault="0010076D" w:rsidP="00D36A77">
            <w:pPr>
              <w:pStyle w:val="0"/>
              <w:spacing w:line="240" w:lineRule="auto"/>
              <w:ind w:firstLineChars="0" w:firstLine="0"/>
            </w:pPr>
            <w:r w:rsidRPr="0010076D">
              <w:t>28.9</w:t>
            </w:r>
          </w:p>
        </w:tc>
      </w:tr>
      <w:tr w:rsidR="0010076D" w:rsidRPr="0010076D" w14:paraId="041F9710" w14:textId="77777777" w:rsidTr="0010076D">
        <w:tc>
          <w:tcPr>
            <w:tcW w:w="4156" w:type="dxa"/>
          </w:tcPr>
          <w:p w14:paraId="7F4D1949" w14:textId="77777777" w:rsidR="0010076D" w:rsidRPr="0010076D" w:rsidRDefault="0010076D" w:rsidP="00D36A77">
            <w:pPr>
              <w:pStyle w:val="0"/>
              <w:spacing w:line="240" w:lineRule="auto"/>
              <w:ind w:firstLineChars="0" w:firstLine="0"/>
            </w:pPr>
            <w:r w:rsidRPr="0010076D">
              <w:t>36.0</w:t>
            </w:r>
          </w:p>
        </w:tc>
        <w:tc>
          <w:tcPr>
            <w:tcW w:w="4156" w:type="dxa"/>
          </w:tcPr>
          <w:p w14:paraId="4BCFF610" w14:textId="77777777" w:rsidR="0010076D" w:rsidRPr="0010076D" w:rsidRDefault="0010076D" w:rsidP="00D36A77">
            <w:pPr>
              <w:pStyle w:val="0"/>
              <w:spacing w:line="240" w:lineRule="auto"/>
              <w:ind w:firstLineChars="0" w:firstLine="0"/>
            </w:pPr>
            <w:r w:rsidRPr="0010076D">
              <w:t>32.23</w:t>
            </w:r>
          </w:p>
        </w:tc>
      </w:tr>
      <w:tr w:rsidR="0010076D" w:rsidRPr="0010076D" w14:paraId="405F3605" w14:textId="77777777" w:rsidTr="0010076D">
        <w:tc>
          <w:tcPr>
            <w:tcW w:w="4156" w:type="dxa"/>
          </w:tcPr>
          <w:p w14:paraId="4AF2ECB8" w14:textId="77777777" w:rsidR="0010076D" w:rsidRPr="0010076D" w:rsidRDefault="0010076D" w:rsidP="00D36A77">
            <w:pPr>
              <w:pStyle w:val="0"/>
              <w:spacing w:line="240" w:lineRule="auto"/>
              <w:ind w:firstLineChars="0" w:firstLine="0"/>
            </w:pPr>
            <w:r w:rsidRPr="0010076D">
              <w:t>39.9</w:t>
            </w:r>
          </w:p>
        </w:tc>
        <w:tc>
          <w:tcPr>
            <w:tcW w:w="4156" w:type="dxa"/>
          </w:tcPr>
          <w:p w14:paraId="6470399D" w14:textId="77777777" w:rsidR="0010076D" w:rsidRPr="0010076D" w:rsidRDefault="0010076D" w:rsidP="00D36A77">
            <w:pPr>
              <w:pStyle w:val="0"/>
              <w:spacing w:line="240" w:lineRule="auto"/>
              <w:ind w:firstLineChars="0" w:firstLine="0"/>
            </w:pPr>
            <w:r w:rsidRPr="0010076D">
              <w:t>35.5</w:t>
            </w:r>
          </w:p>
        </w:tc>
      </w:tr>
    </w:tbl>
    <w:p w14:paraId="4EED1326" w14:textId="77777777" w:rsidR="0010076D" w:rsidRPr="0010076D" w:rsidRDefault="0010076D" w:rsidP="0010076D">
      <w:pPr>
        <w:pStyle w:val="0"/>
        <w:spacing w:line="240" w:lineRule="auto"/>
        <w:ind w:firstLine="480"/>
        <w:rPr>
          <w:rFonts w:hint="eastAsia"/>
        </w:rPr>
      </w:pPr>
    </w:p>
    <w:p w14:paraId="68E91D5D" w14:textId="77777777" w:rsidR="00B52145" w:rsidRDefault="00B52145" w:rsidP="00B52145">
      <w:pPr>
        <w:pStyle w:val="0"/>
        <w:keepNext/>
        <w:spacing w:line="240" w:lineRule="auto"/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7369D952" wp14:editId="5AC1F328">
            <wp:extent cx="4048731" cy="2531493"/>
            <wp:effectExtent l="0" t="0" r="0" b="2540"/>
            <wp:docPr id="16843851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958" cy="2536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5282A" w14:textId="75B6A87C" w:rsidR="0010076D" w:rsidRDefault="00B52145" w:rsidP="00B52145">
      <w:pPr>
        <w:pStyle w:val="af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72067">
        <w:rPr>
          <w:noProof/>
        </w:rPr>
        <w:t>28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电源效率分析</w:t>
      </w:r>
    </w:p>
    <w:p w14:paraId="1A08BBCE" w14:textId="1247A105" w:rsidR="00B52145" w:rsidRDefault="00B52145" w:rsidP="00B52145">
      <w:pPr>
        <w:jc w:val="left"/>
      </w:pPr>
      <w:r>
        <w:rPr>
          <w:rFonts w:hint="eastAsia"/>
        </w:rPr>
        <w:t>效率区间为</w:t>
      </w:r>
      <w:r>
        <w:rPr>
          <w:rFonts w:hint="eastAsia"/>
        </w:rPr>
        <w:t>87.5%~90%</w:t>
      </w:r>
    </w:p>
    <w:p w14:paraId="4BAE01D2" w14:textId="447796C1" w:rsidR="00B52145" w:rsidRDefault="00B52145" w:rsidP="00B52145">
      <w:pPr>
        <w:pStyle w:val="3"/>
      </w:pPr>
      <w:bookmarkStart w:id="29" w:name="_Toc201745005"/>
      <w:r>
        <w:rPr>
          <w:rFonts w:hint="eastAsia"/>
        </w:rPr>
        <w:lastRenderedPageBreak/>
        <w:t>纹波</w:t>
      </w:r>
      <w:bookmarkEnd w:id="29"/>
    </w:p>
    <w:p w14:paraId="7189393B" w14:textId="77777777" w:rsidR="00B52145" w:rsidRDefault="00B52145" w:rsidP="00B52145">
      <w:pPr>
        <w:pStyle w:val="0"/>
        <w:keepNext/>
        <w:spacing w:line="240" w:lineRule="auto"/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67019535" wp14:editId="07088127">
            <wp:extent cx="5274945" cy="3091815"/>
            <wp:effectExtent l="0" t="0" r="1905" b="0"/>
            <wp:docPr id="7925886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09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49E6A" w14:textId="56724CFE" w:rsidR="00B52145" w:rsidRDefault="00B52145" w:rsidP="00B52145">
      <w:pPr>
        <w:pStyle w:val="af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72067">
        <w:rPr>
          <w:noProof/>
        </w:rPr>
        <w:t>29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纹波分析</w:t>
      </w:r>
    </w:p>
    <w:p w14:paraId="1494E476" w14:textId="22DBCF5A" w:rsidR="00B52145" w:rsidRDefault="0098073D" w:rsidP="0098073D">
      <w:pPr>
        <w:pStyle w:val="3"/>
      </w:pPr>
      <w:bookmarkStart w:id="30" w:name="_Toc201745006"/>
      <w:r>
        <w:rPr>
          <w:rFonts w:hint="eastAsia"/>
        </w:rPr>
        <w:lastRenderedPageBreak/>
        <w:t>温度分析</w:t>
      </w:r>
      <w:bookmarkEnd w:id="30"/>
    </w:p>
    <w:p w14:paraId="764D40B0" w14:textId="77777777" w:rsidR="0098073D" w:rsidRDefault="0098073D" w:rsidP="0098073D">
      <w:pPr>
        <w:pStyle w:val="0"/>
        <w:keepNext/>
        <w:spacing w:line="240" w:lineRule="auto"/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2F835350" wp14:editId="00A47C4F">
            <wp:extent cx="3608515" cy="4809850"/>
            <wp:effectExtent l="0" t="0" r="0" b="0"/>
            <wp:docPr id="19634536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225" cy="4817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4217C" w14:textId="51F7AE06" w:rsidR="0098073D" w:rsidRDefault="0098073D" w:rsidP="0098073D">
      <w:pPr>
        <w:pStyle w:val="af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72067">
        <w:rPr>
          <w:noProof/>
        </w:rPr>
        <w:t>30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温度分析</w:t>
      </w:r>
    </w:p>
    <w:p w14:paraId="107C1346" w14:textId="5E1F0B9E" w:rsidR="00B35075" w:rsidRDefault="00B35075" w:rsidP="00B35075">
      <w:pPr>
        <w:pStyle w:val="3"/>
      </w:pPr>
      <w:bookmarkStart w:id="31" w:name="_Toc201745007"/>
      <w:r>
        <w:rPr>
          <w:rFonts w:hint="eastAsia"/>
        </w:rPr>
        <w:t>EMI测试</w:t>
      </w:r>
      <w:bookmarkEnd w:id="31"/>
    </w:p>
    <w:p w14:paraId="06867E84" w14:textId="77777777" w:rsidR="00B35075" w:rsidRDefault="00B35075" w:rsidP="00B35075">
      <w:pPr>
        <w:pStyle w:val="0"/>
        <w:keepNext/>
        <w:spacing w:line="240" w:lineRule="auto"/>
        <w:ind w:firstLine="480"/>
        <w:jc w:val="center"/>
      </w:pPr>
      <w:r w:rsidRPr="00B35075">
        <w:drawing>
          <wp:inline distT="0" distB="0" distL="0" distR="0" wp14:anchorId="2C1443AD" wp14:editId="1B4E36EA">
            <wp:extent cx="5278120" cy="2446020"/>
            <wp:effectExtent l="0" t="0" r="0" b="0"/>
            <wp:docPr id="1430732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7328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2994" w14:textId="002A2A71" w:rsidR="00B35075" w:rsidRDefault="00B35075" w:rsidP="00B35075">
      <w:pPr>
        <w:pStyle w:val="af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72067">
        <w:rPr>
          <w:noProof/>
        </w:rPr>
        <w:t>31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全频段</w:t>
      </w:r>
      <w:r>
        <w:rPr>
          <w:rFonts w:hint="eastAsia"/>
        </w:rPr>
        <w:t>EMI</w:t>
      </w:r>
    </w:p>
    <w:p w14:paraId="7ED8F017" w14:textId="77777777" w:rsidR="00B35075" w:rsidRDefault="00B35075" w:rsidP="00B35075">
      <w:pPr>
        <w:keepNext/>
      </w:pPr>
      <w:r w:rsidRPr="00B35075">
        <w:lastRenderedPageBreak/>
        <w:drawing>
          <wp:inline distT="0" distB="0" distL="0" distR="0" wp14:anchorId="474F0E5A" wp14:editId="5D853E52">
            <wp:extent cx="5089983" cy="2363119"/>
            <wp:effectExtent l="0" t="0" r="0" b="0"/>
            <wp:docPr id="4027575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75750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91704" cy="236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7F313" w14:textId="6D0736AD" w:rsidR="00B35075" w:rsidRDefault="00B35075" w:rsidP="00B35075">
      <w:pPr>
        <w:pStyle w:val="af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72067">
        <w:rPr>
          <w:noProof/>
        </w:rPr>
        <w:t>32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峰值</w:t>
      </w:r>
    </w:p>
    <w:p w14:paraId="683ADA9C" w14:textId="77777777" w:rsidR="00265E23" w:rsidRDefault="00265E23" w:rsidP="00265E23">
      <w:pPr>
        <w:keepNext/>
      </w:pPr>
      <w:r w:rsidRPr="00265E23">
        <w:drawing>
          <wp:inline distT="0" distB="0" distL="0" distR="0" wp14:anchorId="0C369EAD" wp14:editId="082C7687">
            <wp:extent cx="5278120" cy="2107565"/>
            <wp:effectExtent l="0" t="0" r="0" b="6985"/>
            <wp:docPr id="18228989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9897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1391" w14:textId="0B188B1F" w:rsidR="00B35075" w:rsidRPr="00B35075" w:rsidRDefault="00265E23" w:rsidP="00265E23">
      <w:pPr>
        <w:pStyle w:val="af7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72067">
        <w:rPr>
          <w:noProof/>
        </w:rPr>
        <w:t>33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瀑布图</w:t>
      </w:r>
    </w:p>
    <w:p w14:paraId="4284221F" w14:textId="4750C2B2" w:rsidR="009B29B7" w:rsidRDefault="009B29B7" w:rsidP="009B29B7">
      <w:pPr>
        <w:pStyle w:val="1"/>
      </w:pPr>
      <w:bookmarkStart w:id="32" w:name="_Toc201745008"/>
      <w:r>
        <w:rPr>
          <w:rFonts w:hint="eastAsia"/>
        </w:rPr>
        <w:t>设计总结</w:t>
      </w:r>
      <w:bookmarkEnd w:id="32"/>
    </w:p>
    <w:p w14:paraId="5A75BD0C" w14:textId="3D99AA2F" w:rsidR="00B35075" w:rsidRPr="00B35075" w:rsidRDefault="007379CA" w:rsidP="00265E23">
      <w:pPr>
        <w:pStyle w:val="0"/>
        <w:ind w:firstLineChars="83" w:firstLine="199"/>
        <w:rPr>
          <w:rFonts w:hint="eastAsia"/>
        </w:rPr>
      </w:pPr>
      <w:r>
        <w:rPr>
          <w:rFonts w:hint="eastAsia"/>
        </w:rPr>
        <w:t>此次设计，即使</w:t>
      </w:r>
      <w:r>
        <w:rPr>
          <w:rFonts w:hint="eastAsia"/>
        </w:rPr>
        <w:t>ERROR</w:t>
      </w:r>
      <w:r>
        <w:rPr>
          <w:rFonts w:hint="eastAsia"/>
        </w:rPr>
        <w:t>偏差非常接近</w:t>
      </w:r>
      <w:r>
        <w:rPr>
          <w:rFonts w:hint="eastAsia"/>
        </w:rPr>
        <w:t>0</w:t>
      </w:r>
      <w:r>
        <w:rPr>
          <w:rFonts w:hint="eastAsia"/>
        </w:rPr>
        <w:t>，让</w:t>
      </w:r>
      <w:r>
        <w:rPr>
          <w:rFonts w:hint="eastAsia"/>
        </w:rPr>
        <w:t>ADC</w:t>
      </w:r>
      <w:r>
        <w:rPr>
          <w:rFonts w:hint="eastAsia"/>
        </w:rPr>
        <w:t>的采样值稳定不变，但是输出电压依然会随着负载的变化而产生波动，这是因为输出电压为</w:t>
      </w:r>
      <w:r>
        <w:rPr>
          <w:rFonts w:hint="eastAsia"/>
        </w:rPr>
        <w:t>40V</w:t>
      </w:r>
      <w:r>
        <w:rPr>
          <w:rFonts w:hint="eastAsia"/>
        </w:rPr>
        <w:t>的高压，因此</w:t>
      </w:r>
      <w:r>
        <w:rPr>
          <w:rFonts w:hint="eastAsia"/>
        </w:rPr>
        <w:t>ADC</w:t>
      </w:r>
      <w:r>
        <w:rPr>
          <w:rFonts w:hint="eastAsia"/>
        </w:rPr>
        <w:t>需要使用</w:t>
      </w:r>
      <w:r>
        <w:rPr>
          <w:rFonts w:hint="eastAsia"/>
        </w:rPr>
        <w:t>FB</w:t>
      </w:r>
      <w:r>
        <w:rPr>
          <w:rFonts w:hint="eastAsia"/>
        </w:rPr>
        <w:t>分压电阻</w:t>
      </w:r>
      <w:r>
        <w:rPr>
          <w:rFonts w:hint="eastAsia"/>
        </w:rPr>
        <w:t>(14</w:t>
      </w:r>
      <w:r>
        <w:rPr>
          <w:rFonts w:hint="eastAsia"/>
        </w:rPr>
        <w:t>变比</w:t>
      </w:r>
      <w:r>
        <w:rPr>
          <w:rFonts w:hint="eastAsia"/>
        </w:rPr>
        <w:t>)</w:t>
      </w:r>
      <w:r>
        <w:rPr>
          <w:rFonts w:hint="eastAsia"/>
        </w:rPr>
        <w:t>到</w:t>
      </w:r>
      <w:r>
        <w:rPr>
          <w:rFonts w:hint="eastAsia"/>
        </w:rPr>
        <w:t>ADC</w:t>
      </w:r>
      <w:r>
        <w:rPr>
          <w:rFonts w:hint="eastAsia"/>
        </w:rPr>
        <w:t>，次数输出电压的波动在</w:t>
      </w:r>
      <w:r>
        <w:rPr>
          <w:rFonts w:hint="eastAsia"/>
        </w:rPr>
        <w:t>FB</w:t>
      </w:r>
      <w:r>
        <w:rPr>
          <w:rFonts w:hint="eastAsia"/>
        </w:rPr>
        <w:t>上会变得非常小，</w:t>
      </w:r>
      <w:r>
        <w:rPr>
          <w:rFonts w:hint="eastAsia"/>
        </w:rPr>
        <w:t>ADC</w:t>
      </w:r>
      <w:r>
        <w:rPr>
          <w:rFonts w:hint="eastAsia"/>
        </w:rPr>
        <w:t>的精度不足以跟踪。尝试引入电流前馈补偿，但是收效仍然甚微，因此后续可以考虑提高</w:t>
      </w:r>
      <w:r>
        <w:rPr>
          <w:rFonts w:hint="eastAsia"/>
        </w:rPr>
        <w:t>ADC</w:t>
      </w:r>
      <w:r>
        <w:rPr>
          <w:rFonts w:hint="eastAsia"/>
        </w:rPr>
        <w:t>精度，调整运放参数等优化电路输出电压精度。</w:t>
      </w:r>
    </w:p>
    <w:p w14:paraId="1CCB07A7" w14:textId="43AAEA4F" w:rsidR="004E1A84" w:rsidRDefault="004E1A84" w:rsidP="004E1A84">
      <w:pPr>
        <w:pStyle w:val="1"/>
        <w:jc w:val="left"/>
      </w:pPr>
      <w:bookmarkStart w:id="33" w:name="_Toc201745009"/>
      <w:r>
        <w:rPr>
          <w:rFonts w:hint="eastAsia"/>
        </w:rPr>
        <w:t>参考文献</w:t>
      </w:r>
      <w:bookmarkEnd w:id="33"/>
    </w:p>
    <w:p w14:paraId="0AFCF599" w14:textId="0F5C5303" w:rsidR="007379CA" w:rsidRPr="007379CA" w:rsidRDefault="007379CA" w:rsidP="007379CA">
      <w:pPr>
        <w:pStyle w:val="0"/>
        <w:ind w:firstLine="480"/>
        <w:rPr>
          <w:rFonts w:hint="eastAsia"/>
        </w:rPr>
      </w:pPr>
      <w:r>
        <w:rPr>
          <w:rFonts w:hint="eastAsia"/>
        </w:rPr>
        <w:t>无参考，自行设计</w:t>
      </w:r>
    </w:p>
    <w:p w14:paraId="028F10EC" w14:textId="1A91DBD2" w:rsidR="004E1A84" w:rsidRDefault="004E1A84" w:rsidP="0098073D">
      <w:pPr>
        <w:pStyle w:val="2"/>
        <w:rPr>
          <w:rFonts w:hint="eastAsia"/>
        </w:rPr>
      </w:pPr>
      <w:bookmarkStart w:id="34" w:name="_Toc201745010"/>
      <w:r>
        <w:rPr>
          <w:rFonts w:hint="eastAsia"/>
        </w:rPr>
        <w:lastRenderedPageBreak/>
        <w:t>附录</w:t>
      </w:r>
      <w:bookmarkEnd w:id="3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302"/>
      </w:tblGrid>
      <w:tr w:rsidR="0098073D" w14:paraId="24D13934" w14:textId="77777777" w:rsidTr="0098073D">
        <w:tc>
          <w:tcPr>
            <w:tcW w:w="8312" w:type="dxa"/>
            <w:shd w:val="clear" w:color="auto" w:fill="B4C6E7" w:themeFill="accent1" w:themeFillTint="66"/>
          </w:tcPr>
          <w:p w14:paraId="341BAD39" w14:textId="506C276B" w:rsidR="0098073D" w:rsidRDefault="0098073D" w:rsidP="004E1A84">
            <w:pPr>
              <w:pStyle w:val="0"/>
              <w:ind w:firstLineChars="0" w:firstLine="0"/>
              <w:rPr>
                <w:rFonts w:hint="eastAsia"/>
              </w:rPr>
            </w:pPr>
            <w:proofErr w:type="spellStart"/>
            <w:r>
              <w:t>M</w:t>
            </w:r>
            <w:r>
              <w:rPr>
                <w:rFonts w:hint="eastAsia"/>
              </w:rPr>
              <w:t>ain.c</w:t>
            </w:r>
            <w:proofErr w:type="spellEnd"/>
          </w:p>
        </w:tc>
      </w:tr>
      <w:tr w:rsidR="0098073D" w14:paraId="640E3E23" w14:textId="77777777" w:rsidTr="0098073D">
        <w:tc>
          <w:tcPr>
            <w:tcW w:w="8312" w:type="dxa"/>
          </w:tcPr>
          <w:p w14:paraId="37B01935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/* USER CODE BEGIN Header */</w:t>
            </w:r>
          </w:p>
          <w:p w14:paraId="79C3C81D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/**</w:t>
            </w:r>
          </w:p>
          <w:p w14:paraId="66E0F3C6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 ******************************************************************************</w:t>
            </w:r>
          </w:p>
          <w:p w14:paraId="5EF4DADB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 * </w:t>
            </w: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@file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         </w:t>
            </w:r>
            <w:proofErr w:type="gramStart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  :</w:t>
            </w:r>
            <w:proofErr w:type="gramEnd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 </w:t>
            </w:r>
            <w:proofErr w:type="spellStart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main.c</w:t>
            </w:r>
            <w:proofErr w:type="spellEnd"/>
          </w:p>
          <w:p w14:paraId="727CDAEC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 * </w:t>
            </w: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@brief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        </w:t>
            </w:r>
            <w:proofErr w:type="gramStart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  :</w:t>
            </w:r>
            <w:proofErr w:type="gramEnd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 Main program body</w:t>
            </w:r>
          </w:p>
          <w:p w14:paraId="3AE787FF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 ******************************************************************************</w:t>
            </w:r>
          </w:p>
          <w:p w14:paraId="5F5909A4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 * </w:t>
            </w: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@attention</w:t>
            </w:r>
          </w:p>
          <w:p w14:paraId="75D3C7C5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 *</w:t>
            </w:r>
          </w:p>
          <w:p w14:paraId="58A3BFAF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 * Copyright (c) 2025 STMicroelectronics.</w:t>
            </w:r>
          </w:p>
          <w:p w14:paraId="1CFD84CD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 * All rights reserved.</w:t>
            </w:r>
          </w:p>
          <w:p w14:paraId="44DC7959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 *</w:t>
            </w:r>
          </w:p>
          <w:p w14:paraId="5928331B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 * This software is licensed under terms that can be found in the LICENSE file</w:t>
            </w:r>
          </w:p>
          <w:p w14:paraId="763D8299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 * </w:t>
            </w:r>
            <w:proofErr w:type="gramStart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in</w:t>
            </w:r>
            <w:proofErr w:type="gramEnd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 the root directory of this software component.</w:t>
            </w:r>
          </w:p>
          <w:p w14:paraId="30C82816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 * If no LICENSE file comes with this software, it is provided AS-IS.</w:t>
            </w:r>
          </w:p>
          <w:p w14:paraId="09B69B41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 *</w:t>
            </w:r>
          </w:p>
          <w:p w14:paraId="3D6EB620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 ******************************************************************************</w:t>
            </w:r>
          </w:p>
          <w:p w14:paraId="5B4DB53A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 */</w:t>
            </w:r>
          </w:p>
          <w:p w14:paraId="4F2E5679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/* USER CODE END Header */</w:t>
            </w:r>
          </w:p>
          <w:p w14:paraId="3FB84915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/* Includes ------------------------------------------------------------------*/</w:t>
            </w:r>
          </w:p>
          <w:p w14:paraId="1BD87E67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AF00DB"/>
                <w:kern w:val="0"/>
              </w:rPr>
              <w:t>#include</w:t>
            </w: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 xml:space="preserve"> </w:t>
            </w:r>
            <w:r w:rsidRPr="0098073D">
              <w:rPr>
                <w:rFonts w:ascii="JetBrains Mono" w:hAnsi="JetBrains Mono" w:cs="JetBrains Mono"/>
                <w:color w:val="A31515"/>
                <w:kern w:val="0"/>
              </w:rPr>
              <w:t>"</w:t>
            </w:r>
            <w:proofErr w:type="spellStart"/>
            <w:r w:rsidRPr="0098073D">
              <w:rPr>
                <w:rFonts w:ascii="JetBrains Mono" w:hAnsi="JetBrains Mono" w:cs="JetBrains Mono"/>
                <w:color w:val="A31515"/>
                <w:kern w:val="0"/>
              </w:rPr>
              <w:t>main.h</w:t>
            </w:r>
            <w:proofErr w:type="spellEnd"/>
            <w:r w:rsidRPr="0098073D">
              <w:rPr>
                <w:rFonts w:ascii="JetBrains Mono" w:hAnsi="JetBrains Mono" w:cs="JetBrains Mono"/>
                <w:color w:val="A31515"/>
                <w:kern w:val="0"/>
              </w:rPr>
              <w:t>"</w:t>
            </w:r>
          </w:p>
          <w:p w14:paraId="5B75EBBD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AF00DB"/>
                <w:kern w:val="0"/>
              </w:rPr>
              <w:t>#include</w:t>
            </w: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 xml:space="preserve"> </w:t>
            </w:r>
            <w:r w:rsidRPr="0098073D">
              <w:rPr>
                <w:rFonts w:ascii="JetBrains Mono" w:hAnsi="JetBrains Mono" w:cs="JetBrains Mono"/>
                <w:color w:val="A31515"/>
                <w:kern w:val="0"/>
              </w:rPr>
              <w:t>"</w:t>
            </w:r>
            <w:proofErr w:type="spellStart"/>
            <w:r w:rsidRPr="0098073D">
              <w:rPr>
                <w:rFonts w:ascii="JetBrains Mono" w:hAnsi="JetBrains Mono" w:cs="JetBrains Mono"/>
                <w:color w:val="A31515"/>
                <w:kern w:val="0"/>
              </w:rPr>
              <w:t>adc.h</w:t>
            </w:r>
            <w:proofErr w:type="spellEnd"/>
            <w:r w:rsidRPr="0098073D">
              <w:rPr>
                <w:rFonts w:ascii="JetBrains Mono" w:hAnsi="JetBrains Mono" w:cs="JetBrains Mono"/>
                <w:color w:val="A31515"/>
                <w:kern w:val="0"/>
              </w:rPr>
              <w:t>"</w:t>
            </w:r>
          </w:p>
          <w:p w14:paraId="55E1A5F3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AF00DB"/>
                <w:kern w:val="0"/>
              </w:rPr>
              <w:t>#include</w:t>
            </w: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 xml:space="preserve"> </w:t>
            </w:r>
            <w:r w:rsidRPr="0098073D">
              <w:rPr>
                <w:rFonts w:ascii="JetBrains Mono" w:hAnsi="JetBrains Mono" w:cs="JetBrains Mono"/>
                <w:color w:val="A31515"/>
                <w:kern w:val="0"/>
              </w:rPr>
              <w:t>"</w:t>
            </w:r>
            <w:proofErr w:type="spellStart"/>
            <w:r w:rsidRPr="0098073D">
              <w:rPr>
                <w:rFonts w:ascii="JetBrains Mono" w:hAnsi="JetBrains Mono" w:cs="JetBrains Mono"/>
                <w:color w:val="A31515"/>
                <w:kern w:val="0"/>
              </w:rPr>
              <w:t>dma.h</w:t>
            </w:r>
            <w:proofErr w:type="spellEnd"/>
            <w:r w:rsidRPr="0098073D">
              <w:rPr>
                <w:rFonts w:ascii="JetBrains Mono" w:hAnsi="JetBrains Mono" w:cs="JetBrains Mono"/>
                <w:color w:val="A31515"/>
                <w:kern w:val="0"/>
              </w:rPr>
              <w:t>"</w:t>
            </w:r>
          </w:p>
          <w:p w14:paraId="4CA83185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AF00DB"/>
                <w:kern w:val="0"/>
              </w:rPr>
              <w:t>#include</w:t>
            </w: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 xml:space="preserve"> </w:t>
            </w:r>
            <w:r w:rsidRPr="0098073D">
              <w:rPr>
                <w:rFonts w:ascii="JetBrains Mono" w:hAnsi="JetBrains Mono" w:cs="JetBrains Mono"/>
                <w:color w:val="A31515"/>
                <w:kern w:val="0"/>
              </w:rPr>
              <w:t>"</w:t>
            </w:r>
            <w:proofErr w:type="spellStart"/>
            <w:r w:rsidRPr="0098073D">
              <w:rPr>
                <w:rFonts w:ascii="JetBrains Mono" w:hAnsi="JetBrains Mono" w:cs="JetBrains Mono"/>
                <w:color w:val="A31515"/>
                <w:kern w:val="0"/>
              </w:rPr>
              <w:t>tim.h</w:t>
            </w:r>
            <w:proofErr w:type="spellEnd"/>
            <w:r w:rsidRPr="0098073D">
              <w:rPr>
                <w:rFonts w:ascii="JetBrains Mono" w:hAnsi="JetBrains Mono" w:cs="JetBrains Mono"/>
                <w:color w:val="A31515"/>
                <w:kern w:val="0"/>
              </w:rPr>
              <w:t>"</w:t>
            </w:r>
          </w:p>
          <w:p w14:paraId="6B8097C7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AF00DB"/>
                <w:kern w:val="0"/>
              </w:rPr>
              <w:t>#include</w:t>
            </w: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 xml:space="preserve"> </w:t>
            </w:r>
            <w:r w:rsidRPr="0098073D">
              <w:rPr>
                <w:rFonts w:ascii="JetBrains Mono" w:hAnsi="JetBrains Mono" w:cs="JetBrains Mono"/>
                <w:color w:val="A31515"/>
                <w:kern w:val="0"/>
              </w:rPr>
              <w:t>"</w:t>
            </w:r>
            <w:proofErr w:type="spellStart"/>
            <w:r w:rsidRPr="0098073D">
              <w:rPr>
                <w:rFonts w:ascii="JetBrains Mono" w:hAnsi="JetBrains Mono" w:cs="JetBrains Mono"/>
                <w:color w:val="A31515"/>
                <w:kern w:val="0"/>
              </w:rPr>
              <w:t>gpio.h</w:t>
            </w:r>
            <w:proofErr w:type="spellEnd"/>
            <w:r w:rsidRPr="0098073D">
              <w:rPr>
                <w:rFonts w:ascii="JetBrains Mono" w:hAnsi="JetBrains Mono" w:cs="JetBrains Mono"/>
                <w:color w:val="A31515"/>
                <w:kern w:val="0"/>
              </w:rPr>
              <w:t>"</w:t>
            </w:r>
          </w:p>
          <w:p w14:paraId="3F4B8CAD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5060AB87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/* Private includes ----------------------------------------------------------*/</w:t>
            </w:r>
          </w:p>
          <w:p w14:paraId="27A13C5A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/* USER CODE BEGIN Includes */</w:t>
            </w:r>
          </w:p>
          <w:p w14:paraId="6F950828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4366E0F7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/* USER CODE END Includes */</w:t>
            </w:r>
          </w:p>
          <w:p w14:paraId="5CD13613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611468A4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/* Private typedef -----------------------------------------------------------*/</w:t>
            </w:r>
          </w:p>
          <w:p w14:paraId="66FF5170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/* USER CODE BEGIN PTD */</w:t>
            </w:r>
          </w:p>
          <w:p w14:paraId="6BE42B2C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2B592FFF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lastRenderedPageBreak/>
              <w:t>/* USER CODE END PTD */</w:t>
            </w:r>
          </w:p>
          <w:p w14:paraId="17930A9A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7F0A7BED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/* Private define ------------------------------------------------------------*/</w:t>
            </w:r>
          </w:p>
          <w:p w14:paraId="504125F6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/* USER CODE BEGIN PD */</w:t>
            </w:r>
          </w:p>
          <w:p w14:paraId="6E5A39BD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AF00DB"/>
                <w:kern w:val="0"/>
              </w:rPr>
              <w:t>#define</w:t>
            </w: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 xml:space="preserve"> CONTROL_PERIOD_S (</w:t>
            </w:r>
            <w:r w:rsidRPr="0098073D">
              <w:rPr>
                <w:rFonts w:ascii="JetBrains Mono" w:hAnsi="JetBrains Mono" w:cs="JetBrains Mono"/>
                <w:color w:val="098658"/>
                <w:kern w:val="0"/>
              </w:rPr>
              <w:t>0.001f</w:t>
            </w: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)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 // 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控制周期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 1 </w:t>
            </w:r>
            <w:proofErr w:type="spellStart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ms</w:t>
            </w:r>
            <w:proofErr w:type="spellEnd"/>
          </w:p>
          <w:p w14:paraId="1665ECAB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/* USER CODE END PD */</w:t>
            </w:r>
          </w:p>
          <w:p w14:paraId="5F3509E7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10C9BC16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/* Private macro -------------------------------------------------------------*/</w:t>
            </w:r>
          </w:p>
          <w:p w14:paraId="26415150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/* USER CODE BEGIN PM */</w:t>
            </w:r>
          </w:p>
          <w:p w14:paraId="32D9422E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53CCA990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/* USER CODE END PM */</w:t>
            </w:r>
          </w:p>
          <w:p w14:paraId="6D91E4C2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1101D274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/* Private variables ---------------------------------------------------------*/</w:t>
            </w:r>
          </w:p>
          <w:p w14:paraId="0DF355E1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4B3252E2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/* USER CODE BEGIN PV */</w:t>
            </w:r>
          </w:p>
          <w:p w14:paraId="64A28024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795E26"/>
                <w:kern w:val="0"/>
              </w:rPr>
              <w:t>__attribute__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((</w:t>
            </w:r>
            <w:proofErr w:type="gramStart"/>
            <w:r w:rsidRPr="0098073D">
              <w:rPr>
                <w:rFonts w:ascii="JetBrains Mono" w:hAnsi="JetBrains Mono" w:cs="JetBrains Mono"/>
                <w:color w:val="795E26"/>
                <w:kern w:val="0"/>
              </w:rPr>
              <w:t>aligned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(</w:t>
            </w:r>
            <w:proofErr w:type="gramEnd"/>
            <w:r w:rsidRPr="0098073D">
              <w:rPr>
                <w:rFonts w:ascii="JetBrains Mono" w:hAnsi="JetBrains Mono" w:cs="JetBrains Mono"/>
                <w:color w:val="098658"/>
                <w:kern w:val="0"/>
              </w:rPr>
              <w:t>4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))) </w:t>
            </w:r>
            <w:r w:rsidRPr="0098073D">
              <w:rPr>
                <w:rFonts w:ascii="JetBrains Mono" w:hAnsi="JetBrains Mono" w:cs="JetBrains Mono"/>
                <w:color w:val="267F99"/>
                <w:kern w:val="0"/>
              </w:rPr>
              <w:t>uint16_t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</w:t>
            </w:r>
            <w:proofErr w:type="spell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adc_buffer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[</w:t>
            </w:r>
            <w:r w:rsidRPr="0098073D">
              <w:rPr>
                <w:rFonts w:ascii="JetBrains Mono" w:hAnsi="JetBrains Mono" w:cs="JetBrains Mono"/>
                <w:color w:val="098658"/>
                <w:kern w:val="0"/>
              </w:rPr>
              <w:t>2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];</w:t>
            </w:r>
          </w:p>
          <w:p w14:paraId="491ACF54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249092B9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float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</w:t>
            </w:r>
            <w:proofErr w:type="spell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v_adc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r w:rsidRPr="0098073D">
              <w:rPr>
                <w:rFonts w:ascii="JetBrains Mono" w:hAnsi="JetBrains Mono" w:cs="JetBrains Mono"/>
                <w:color w:val="098658"/>
                <w:kern w:val="0"/>
              </w:rPr>
              <w:t>0.</w:t>
            </w:r>
            <w:proofErr w:type="gramStart"/>
            <w:r w:rsidRPr="0098073D">
              <w:rPr>
                <w:rFonts w:ascii="JetBrains Mono" w:hAnsi="JetBrains Mono" w:cs="JetBrains Mono"/>
                <w:color w:val="098658"/>
                <w:kern w:val="0"/>
              </w:rPr>
              <w:t>0f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  <w:proofErr w:type="gramEnd"/>
          </w:p>
          <w:p w14:paraId="59598871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float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</w:t>
            </w:r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current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r w:rsidRPr="0098073D">
              <w:rPr>
                <w:rFonts w:ascii="JetBrains Mono" w:hAnsi="JetBrains Mono" w:cs="JetBrains Mono"/>
                <w:color w:val="098658"/>
                <w:kern w:val="0"/>
              </w:rPr>
              <w:t>0.</w:t>
            </w:r>
            <w:proofErr w:type="gramStart"/>
            <w:r w:rsidRPr="0098073D">
              <w:rPr>
                <w:rFonts w:ascii="JetBrains Mono" w:hAnsi="JetBrains Mono" w:cs="JetBrains Mono"/>
                <w:color w:val="098658"/>
                <w:kern w:val="0"/>
              </w:rPr>
              <w:t>0f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  <w:proofErr w:type="gramEnd"/>
          </w:p>
          <w:p w14:paraId="5AD42A98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1872F75E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float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</w:t>
            </w:r>
            <w:proofErr w:type="spell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v_target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r w:rsidRPr="0098073D">
              <w:rPr>
                <w:rFonts w:ascii="JetBrains Mono" w:hAnsi="JetBrains Mono" w:cs="JetBrains Mono"/>
                <w:color w:val="098658"/>
                <w:kern w:val="0"/>
              </w:rPr>
              <w:t>36.</w:t>
            </w:r>
            <w:proofErr w:type="gramStart"/>
            <w:r w:rsidRPr="0098073D">
              <w:rPr>
                <w:rFonts w:ascii="JetBrains Mono" w:hAnsi="JetBrains Mono" w:cs="JetBrains Mono"/>
                <w:color w:val="098658"/>
                <w:kern w:val="0"/>
              </w:rPr>
              <w:t>00f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  <w:proofErr w:type="gramEnd"/>
          </w:p>
          <w:p w14:paraId="0D888514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float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</w:t>
            </w:r>
            <w:proofErr w:type="spell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vadc_target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r w:rsidRPr="0098073D">
              <w:rPr>
                <w:rFonts w:ascii="JetBrains Mono" w:hAnsi="JetBrains Mono" w:cs="JetBrains Mono"/>
                <w:color w:val="098658"/>
                <w:kern w:val="0"/>
              </w:rPr>
              <w:t>0.</w:t>
            </w:r>
            <w:proofErr w:type="gramStart"/>
            <w:r w:rsidRPr="0098073D">
              <w:rPr>
                <w:rFonts w:ascii="JetBrains Mono" w:hAnsi="JetBrains Mono" w:cs="JetBrains Mono"/>
                <w:color w:val="098658"/>
                <w:kern w:val="0"/>
              </w:rPr>
              <w:t>0f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  <w:proofErr w:type="gramEnd"/>
          </w:p>
          <w:p w14:paraId="4965FF05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float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</w:t>
            </w:r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delta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r w:rsidRPr="0098073D">
              <w:rPr>
                <w:rFonts w:ascii="JetBrains Mono" w:hAnsi="JetBrains Mono" w:cs="JetBrains Mono"/>
                <w:color w:val="098658"/>
                <w:kern w:val="0"/>
              </w:rPr>
              <w:t>0.</w:t>
            </w:r>
            <w:proofErr w:type="gramStart"/>
            <w:r w:rsidRPr="0098073D">
              <w:rPr>
                <w:rFonts w:ascii="JetBrains Mono" w:hAnsi="JetBrains Mono" w:cs="JetBrains Mono"/>
                <w:color w:val="098658"/>
                <w:kern w:val="0"/>
              </w:rPr>
              <w:t>0f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  <w:proofErr w:type="gramEnd"/>
          </w:p>
          <w:p w14:paraId="68F549D7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float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</w:t>
            </w:r>
            <w:proofErr w:type="spell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base_duty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r w:rsidRPr="0098073D">
              <w:rPr>
                <w:rFonts w:ascii="JetBrains Mono" w:hAnsi="JetBrains Mono" w:cs="JetBrains Mono"/>
                <w:color w:val="098658"/>
                <w:kern w:val="0"/>
              </w:rPr>
              <w:t>0.</w:t>
            </w:r>
            <w:proofErr w:type="gramStart"/>
            <w:r w:rsidRPr="0098073D">
              <w:rPr>
                <w:rFonts w:ascii="JetBrains Mono" w:hAnsi="JetBrains Mono" w:cs="JetBrains Mono"/>
                <w:color w:val="098658"/>
                <w:kern w:val="0"/>
              </w:rPr>
              <w:t>0f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  <w:proofErr w:type="gramEnd"/>
          </w:p>
          <w:p w14:paraId="251EB3F2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float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</w:t>
            </w:r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duty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r w:rsidRPr="0098073D">
              <w:rPr>
                <w:rFonts w:ascii="JetBrains Mono" w:hAnsi="JetBrains Mono" w:cs="JetBrains Mono"/>
                <w:color w:val="098658"/>
                <w:kern w:val="0"/>
              </w:rPr>
              <w:t>0.</w:t>
            </w:r>
            <w:proofErr w:type="gramStart"/>
            <w:r w:rsidRPr="0098073D">
              <w:rPr>
                <w:rFonts w:ascii="JetBrains Mono" w:hAnsi="JetBrains Mono" w:cs="JetBrains Mono"/>
                <w:color w:val="098658"/>
                <w:kern w:val="0"/>
              </w:rPr>
              <w:t>0f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  <w:proofErr w:type="gramEnd"/>
          </w:p>
          <w:p w14:paraId="25EA018A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1D49CE92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proofErr w:type="spellStart"/>
            <w:r w:rsidRPr="0098073D">
              <w:rPr>
                <w:rFonts w:ascii="JetBrains Mono" w:hAnsi="JetBrains Mono" w:cs="JetBrains Mono"/>
                <w:color w:val="267F99"/>
                <w:kern w:val="0"/>
              </w:rPr>
              <w:t>PI_Controller_t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</w:t>
            </w:r>
            <w:proofErr w:type="spell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voltage_</w:t>
            </w:r>
            <w:proofErr w:type="gram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pi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  <w:proofErr w:type="gramEnd"/>
          </w:p>
          <w:p w14:paraId="33867CCC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proofErr w:type="spellStart"/>
            <w:r w:rsidRPr="0098073D">
              <w:rPr>
                <w:rFonts w:ascii="JetBrains Mono" w:hAnsi="JetBrains Mono" w:cs="JetBrains Mono"/>
                <w:color w:val="267F99"/>
                <w:kern w:val="0"/>
              </w:rPr>
              <w:t>PIController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</w:t>
            </w:r>
            <w:proofErr w:type="spell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v_</w:t>
            </w:r>
            <w:proofErr w:type="gram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pi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  <w:proofErr w:type="gramEnd"/>
          </w:p>
          <w:p w14:paraId="496E7C12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/* 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定义滤波器句柄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 */</w:t>
            </w:r>
          </w:p>
          <w:p w14:paraId="2E9A8FD6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static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</w:t>
            </w:r>
            <w:proofErr w:type="spellStart"/>
            <w:r w:rsidRPr="0098073D">
              <w:rPr>
                <w:rFonts w:ascii="JetBrains Mono" w:hAnsi="JetBrains Mono" w:cs="JetBrains Mono"/>
                <w:color w:val="267F99"/>
                <w:kern w:val="0"/>
              </w:rPr>
              <w:t>IIR_LPF_HandleTypeDef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</w:t>
            </w:r>
            <w:proofErr w:type="spell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lpf_</w:t>
            </w:r>
            <w:proofErr w:type="gram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vadc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  <w:proofErr w:type="gramEnd"/>
          </w:p>
          <w:p w14:paraId="7A8CE1A6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static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</w:t>
            </w:r>
            <w:proofErr w:type="spellStart"/>
            <w:r w:rsidRPr="0098073D">
              <w:rPr>
                <w:rFonts w:ascii="JetBrains Mono" w:hAnsi="JetBrains Mono" w:cs="JetBrains Mono"/>
                <w:color w:val="267F99"/>
                <w:kern w:val="0"/>
              </w:rPr>
              <w:t>IIR_LPF_HandleTypeDef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</w:t>
            </w:r>
            <w:proofErr w:type="spell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lpf_</w:t>
            </w:r>
            <w:proofErr w:type="gram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current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  <w:proofErr w:type="gramEnd"/>
          </w:p>
          <w:p w14:paraId="09B9A681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/* USER CODE END PV */</w:t>
            </w:r>
          </w:p>
          <w:p w14:paraId="32354675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40DCB4B2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/* Private function prototypes -----------------------------------------------*/</w:t>
            </w:r>
          </w:p>
          <w:p w14:paraId="6E0CE15C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void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</w:t>
            </w:r>
            <w:proofErr w:type="spellStart"/>
            <w:r w:rsidRPr="0098073D">
              <w:rPr>
                <w:rFonts w:ascii="JetBrains Mono" w:hAnsi="JetBrains Mono" w:cs="JetBrains Mono"/>
                <w:color w:val="795E26"/>
                <w:kern w:val="0"/>
              </w:rPr>
              <w:t>SystemClock_Config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(</w:t>
            </w: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void</w:t>
            </w:r>
            <w:proofErr w:type="gramStart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);</w:t>
            </w:r>
            <w:proofErr w:type="gramEnd"/>
          </w:p>
          <w:p w14:paraId="7F2E784F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/* USER CODE BEGIN PFP */</w:t>
            </w:r>
          </w:p>
          <w:p w14:paraId="34CA7280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55975F75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/* USER CODE END PFP */</w:t>
            </w:r>
          </w:p>
          <w:p w14:paraId="2B35E5DE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4DC051BC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lastRenderedPageBreak/>
              <w:t>/* Private user code ---------------------------------------------------------*/</w:t>
            </w:r>
          </w:p>
          <w:p w14:paraId="660C7C33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/* USER CODE BEGIN 0 */</w:t>
            </w:r>
          </w:p>
          <w:p w14:paraId="0805A7BE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5C00D720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/**</w:t>
            </w:r>
          </w:p>
          <w:p w14:paraId="2749BBD2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 * </w:t>
            </w: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@brief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 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电压拟合：根据</w:t>
            </w:r>
            <w:proofErr w:type="spellStart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vadc_target</w:t>
            </w:r>
            <w:proofErr w:type="spellEnd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目标电压返回基础占空比</w:t>
            </w:r>
          </w:p>
          <w:p w14:paraId="52B72EEB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 */</w:t>
            </w:r>
          </w:p>
          <w:p w14:paraId="588FE016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static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</w:t>
            </w: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float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</w:t>
            </w:r>
            <w:proofErr w:type="spellStart"/>
            <w:r w:rsidRPr="0098073D">
              <w:rPr>
                <w:rFonts w:ascii="JetBrains Mono" w:hAnsi="JetBrains Mono" w:cs="JetBrains Mono"/>
                <w:color w:val="795E26"/>
                <w:kern w:val="0"/>
              </w:rPr>
              <w:t>BaseDuty_</w:t>
            </w:r>
            <w:proofErr w:type="gramStart"/>
            <w:r w:rsidRPr="0098073D">
              <w:rPr>
                <w:rFonts w:ascii="JetBrains Mono" w:hAnsi="JetBrains Mono" w:cs="JetBrains Mono"/>
                <w:color w:val="795E26"/>
                <w:kern w:val="0"/>
              </w:rPr>
              <w:t>FromFit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(</w:t>
            </w:r>
            <w:proofErr w:type="gramEnd"/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float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</w:t>
            </w:r>
            <w:proofErr w:type="spell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vadc_target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)</w:t>
            </w:r>
          </w:p>
          <w:p w14:paraId="2294895B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{</w:t>
            </w:r>
          </w:p>
          <w:p w14:paraId="376627F9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// 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方法</w:t>
            </w:r>
            <w:proofErr w:type="gramStart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一</w:t>
            </w:r>
            <w:proofErr w:type="gramEnd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：三次多项式拟合（更精确）</w:t>
            </w:r>
          </w:p>
          <w:p w14:paraId="651852F9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float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</w:t>
            </w:r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v2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proofErr w:type="spell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vadc_target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* </w:t>
            </w:r>
            <w:proofErr w:type="spell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vadc_</w:t>
            </w:r>
            <w:proofErr w:type="gram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target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  <w:proofErr w:type="gramEnd"/>
          </w:p>
          <w:p w14:paraId="7133FA4A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float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</w:t>
            </w:r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v3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v2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* </w:t>
            </w:r>
            <w:proofErr w:type="spell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vadc_</w:t>
            </w:r>
            <w:proofErr w:type="gram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target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  <w:proofErr w:type="gramEnd"/>
          </w:p>
          <w:p w14:paraId="7215CEEF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r w:rsidRPr="0098073D">
              <w:rPr>
                <w:rFonts w:ascii="JetBrains Mono" w:hAnsi="JetBrains Mono" w:cs="JetBrains Mono"/>
                <w:color w:val="AF00DB"/>
                <w:kern w:val="0"/>
              </w:rPr>
              <w:t>return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</w:t>
            </w:r>
            <w:r w:rsidRPr="0098073D">
              <w:rPr>
                <w:rFonts w:ascii="JetBrains Mono" w:hAnsi="JetBrains Mono" w:cs="JetBrains Mono"/>
                <w:color w:val="098658"/>
                <w:kern w:val="0"/>
              </w:rPr>
              <w:t>100.0f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* (-</w:t>
            </w:r>
            <w:r w:rsidRPr="0098073D">
              <w:rPr>
                <w:rFonts w:ascii="JetBrains Mono" w:hAnsi="JetBrains Mono" w:cs="JetBrains Mono"/>
                <w:color w:val="098658"/>
                <w:kern w:val="0"/>
              </w:rPr>
              <w:t>0.035971f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* </w:t>
            </w:r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v3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+ </w:t>
            </w:r>
            <w:r w:rsidRPr="0098073D">
              <w:rPr>
                <w:rFonts w:ascii="JetBrains Mono" w:hAnsi="JetBrains Mono" w:cs="JetBrains Mono"/>
                <w:color w:val="098658"/>
                <w:kern w:val="0"/>
              </w:rPr>
              <w:t>0.355110f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* </w:t>
            </w:r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v2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- </w:t>
            </w:r>
            <w:r w:rsidRPr="0098073D">
              <w:rPr>
                <w:rFonts w:ascii="JetBrains Mono" w:hAnsi="JetBrains Mono" w:cs="JetBrains Mono"/>
                <w:color w:val="098658"/>
                <w:kern w:val="0"/>
              </w:rPr>
              <w:t>1.299556f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* </w:t>
            </w:r>
            <w:proofErr w:type="spell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vadc_target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+ </w:t>
            </w:r>
            <w:r w:rsidRPr="0098073D">
              <w:rPr>
                <w:rFonts w:ascii="JetBrains Mono" w:hAnsi="JetBrains Mono" w:cs="JetBrains Mono"/>
                <w:color w:val="098658"/>
                <w:kern w:val="0"/>
              </w:rPr>
              <w:t>2.059551f</w:t>
            </w:r>
            <w:proofErr w:type="gramStart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);</w:t>
            </w:r>
            <w:proofErr w:type="gramEnd"/>
          </w:p>
          <w:p w14:paraId="49B08FF3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158F3120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// // 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方法二：线性拟合（更高性能）</w:t>
            </w:r>
          </w:p>
          <w:p w14:paraId="315C55EB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// return 100.0f * (-0.221493f * </w:t>
            </w:r>
            <w:proofErr w:type="spellStart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vadc_target</w:t>
            </w:r>
            <w:proofErr w:type="spellEnd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 + 1.044567f</w:t>
            </w:r>
            <w:proofErr w:type="gramStart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);</w:t>
            </w:r>
            <w:proofErr w:type="gramEnd"/>
          </w:p>
          <w:p w14:paraId="3E58E22D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}</w:t>
            </w:r>
          </w:p>
          <w:p w14:paraId="72E9AEF6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09EA12AD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/**</w:t>
            </w:r>
          </w:p>
          <w:p w14:paraId="73DB1B56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 * </w:t>
            </w: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@brief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 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将输出电压转换为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 ADC 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目标电压（线性拟合）</w:t>
            </w:r>
          </w:p>
          <w:p w14:paraId="37B49DB1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 */</w:t>
            </w:r>
          </w:p>
          <w:p w14:paraId="27125510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float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</w:t>
            </w:r>
            <w:proofErr w:type="spellStart"/>
            <w:r w:rsidRPr="0098073D">
              <w:rPr>
                <w:rFonts w:ascii="JetBrains Mono" w:hAnsi="JetBrains Mono" w:cs="JetBrains Mono"/>
                <w:color w:val="795E26"/>
                <w:kern w:val="0"/>
              </w:rPr>
              <w:t>calculate_</w:t>
            </w:r>
            <w:proofErr w:type="gramStart"/>
            <w:r w:rsidRPr="0098073D">
              <w:rPr>
                <w:rFonts w:ascii="JetBrains Mono" w:hAnsi="JetBrains Mono" w:cs="JetBrains Mono"/>
                <w:color w:val="795E26"/>
                <w:kern w:val="0"/>
              </w:rPr>
              <w:t>vadc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(</w:t>
            </w:r>
            <w:proofErr w:type="gramEnd"/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float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</w:t>
            </w:r>
            <w:proofErr w:type="spell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v_target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)</w:t>
            </w:r>
          </w:p>
          <w:p w14:paraId="0555FE6A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{</w:t>
            </w:r>
          </w:p>
          <w:p w14:paraId="4F0DD371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// 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直接拟合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@100Ohm Load</w:t>
            </w:r>
          </w:p>
          <w:p w14:paraId="607572F6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// return 0.0743f * </w:t>
            </w:r>
            <w:proofErr w:type="spellStart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v_target</w:t>
            </w:r>
            <w:proofErr w:type="spellEnd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 - 0.</w:t>
            </w:r>
            <w:proofErr w:type="gramStart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0802f;</w:t>
            </w:r>
            <w:proofErr w:type="gramEnd"/>
          </w:p>
          <w:p w14:paraId="14C82A33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5E07B068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// 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电流补偿</w:t>
            </w:r>
          </w:p>
          <w:p w14:paraId="6807635D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r w:rsidRPr="0098073D">
              <w:rPr>
                <w:rFonts w:ascii="JetBrains Mono" w:hAnsi="JetBrains Mono" w:cs="JetBrains Mono"/>
                <w:color w:val="AF00DB"/>
                <w:kern w:val="0"/>
              </w:rPr>
              <w:t>return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</w:t>
            </w:r>
            <w:r w:rsidRPr="0098073D">
              <w:rPr>
                <w:rFonts w:ascii="JetBrains Mono" w:hAnsi="JetBrains Mono" w:cs="JetBrains Mono"/>
                <w:color w:val="098658"/>
                <w:kern w:val="0"/>
              </w:rPr>
              <w:t>0.0743f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* </w:t>
            </w:r>
            <w:proofErr w:type="spell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v_target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- </w:t>
            </w:r>
            <w:r w:rsidRPr="0098073D">
              <w:rPr>
                <w:rFonts w:ascii="JetBrains Mono" w:hAnsi="JetBrains Mono" w:cs="JetBrains Mono"/>
                <w:color w:val="098658"/>
                <w:kern w:val="0"/>
              </w:rPr>
              <w:t>1.0553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* </w:t>
            </w:r>
            <w:proofErr w:type="gram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current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  <w:proofErr w:type="gramEnd"/>
          </w:p>
          <w:p w14:paraId="7E7BE1F7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}</w:t>
            </w:r>
          </w:p>
          <w:p w14:paraId="7198B23E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09FAFBEC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void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</w:t>
            </w:r>
            <w:proofErr w:type="spellStart"/>
            <w:r w:rsidRPr="0098073D">
              <w:rPr>
                <w:rFonts w:ascii="JetBrains Mono" w:hAnsi="JetBrains Mono" w:cs="JetBrains Mono"/>
                <w:color w:val="795E26"/>
                <w:kern w:val="0"/>
              </w:rPr>
              <w:t>HAL_TIM_</w:t>
            </w:r>
            <w:proofErr w:type="gramStart"/>
            <w:r w:rsidRPr="0098073D">
              <w:rPr>
                <w:rFonts w:ascii="JetBrains Mono" w:hAnsi="JetBrains Mono" w:cs="JetBrains Mono"/>
                <w:color w:val="795E26"/>
                <w:kern w:val="0"/>
              </w:rPr>
              <w:t>PeriodElapsedCallback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(</w:t>
            </w:r>
            <w:proofErr w:type="spellStart"/>
            <w:proofErr w:type="gramEnd"/>
            <w:r w:rsidRPr="0098073D">
              <w:rPr>
                <w:rFonts w:ascii="JetBrains Mono" w:hAnsi="JetBrains Mono" w:cs="JetBrains Mono"/>
                <w:color w:val="267F99"/>
                <w:kern w:val="0"/>
              </w:rPr>
              <w:t>TIM_HandleTypeDef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*</w:t>
            </w:r>
            <w:proofErr w:type="spell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htim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)</w:t>
            </w:r>
          </w:p>
          <w:p w14:paraId="7C9F48E6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{</w:t>
            </w:r>
          </w:p>
          <w:p w14:paraId="05BC9A4B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r w:rsidRPr="0098073D">
              <w:rPr>
                <w:rFonts w:ascii="JetBrains Mono" w:hAnsi="JetBrains Mono" w:cs="JetBrains Mono"/>
                <w:color w:val="AF00DB"/>
                <w:kern w:val="0"/>
              </w:rPr>
              <w:t>if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(</w:t>
            </w:r>
            <w:proofErr w:type="spell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htim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-&gt;</w:t>
            </w:r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Instance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== </w:t>
            </w: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TIM2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)</w:t>
            </w:r>
          </w:p>
          <w:p w14:paraId="2F77D0BE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  {</w:t>
            </w:r>
          </w:p>
          <w:p w14:paraId="228FC3EB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// ADC 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原始采样</w:t>
            </w:r>
          </w:p>
          <w:p w14:paraId="005BDF5F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float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</w:t>
            </w:r>
            <w:proofErr w:type="spell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v_raw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proofErr w:type="spell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adc_</w:t>
            </w:r>
            <w:proofErr w:type="gram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buffer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[</w:t>
            </w:r>
            <w:proofErr w:type="gramEnd"/>
            <w:r w:rsidRPr="0098073D">
              <w:rPr>
                <w:rFonts w:ascii="JetBrains Mono" w:hAnsi="JetBrains Mono" w:cs="JetBrains Mono"/>
                <w:color w:val="098658"/>
                <w:kern w:val="0"/>
              </w:rPr>
              <w:t>0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] * </w:t>
            </w:r>
            <w:r w:rsidRPr="0098073D">
              <w:rPr>
                <w:rFonts w:ascii="JetBrains Mono" w:hAnsi="JetBrains Mono" w:cs="JetBrains Mono"/>
                <w:color w:val="098658"/>
                <w:kern w:val="0"/>
              </w:rPr>
              <w:t>3.3f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/ </w:t>
            </w:r>
            <w:r w:rsidRPr="0098073D">
              <w:rPr>
                <w:rFonts w:ascii="JetBrains Mono" w:hAnsi="JetBrains Mono" w:cs="JetBrains Mono"/>
                <w:color w:val="098658"/>
                <w:kern w:val="0"/>
              </w:rPr>
              <w:t>4096.0f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</w:p>
          <w:p w14:paraId="5F95008C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float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</w:t>
            </w:r>
            <w:proofErr w:type="spell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i_raw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proofErr w:type="spell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adc_</w:t>
            </w:r>
            <w:proofErr w:type="gram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buffer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[</w:t>
            </w:r>
            <w:proofErr w:type="gramEnd"/>
            <w:r w:rsidRPr="0098073D">
              <w:rPr>
                <w:rFonts w:ascii="JetBrains Mono" w:hAnsi="JetBrains Mono" w:cs="JetBrains Mono"/>
                <w:color w:val="098658"/>
                <w:kern w:val="0"/>
              </w:rPr>
              <w:t>1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] * </w:t>
            </w:r>
            <w:r w:rsidRPr="0098073D">
              <w:rPr>
                <w:rFonts w:ascii="JetBrains Mono" w:hAnsi="JetBrains Mono" w:cs="JetBrains Mono"/>
                <w:color w:val="098658"/>
                <w:kern w:val="0"/>
              </w:rPr>
              <w:t>3.3f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/ </w:t>
            </w:r>
            <w:r w:rsidRPr="0098073D">
              <w:rPr>
                <w:rFonts w:ascii="JetBrains Mono" w:hAnsi="JetBrains Mono" w:cs="JetBrains Mono"/>
                <w:color w:val="098658"/>
                <w:kern w:val="0"/>
              </w:rPr>
              <w:t>4096.0f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</w:p>
          <w:p w14:paraId="7242EE2C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0CB80B1E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// 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滤波处理</w:t>
            </w:r>
          </w:p>
          <w:p w14:paraId="0B8F3E91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proofErr w:type="spell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v_adc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proofErr w:type="spellStart"/>
            <w:r w:rsidRPr="0098073D">
              <w:rPr>
                <w:rFonts w:ascii="JetBrains Mono" w:hAnsi="JetBrains Mono" w:cs="JetBrains Mono"/>
                <w:color w:val="795E26"/>
                <w:kern w:val="0"/>
              </w:rPr>
              <w:t>IIR_LPF_</w:t>
            </w:r>
            <w:proofErr w:type="gramStart"/>
            <w:r w:rsidRPr="0098073D">
              <w:rPr>
                <w:rFonts w:ascii="JetBrains Mono" w:hAnsi="JetBrains Mono" w:cs="JetBrains Mono"/>
                <w:color w:val="795E26"/>
                <w:kern w:val="0"/>
              </w:rPr>
              <w:t>Update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(</w:t>
            </w:r>
            <w:proofErr w:type="gram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&amp;</w:t>
            </w:r>
            <w:proofErr w:type="spell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lpf_vadc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, </w:t>
            </w:r>
            <w:proofErr w:type="spell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v_raw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);</w:t>
            </w:r>
          </w:p>
          <w:p w14:paraId="115FEACA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current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proofErr w:type="spellStart"/>
            <w:r w:rsidRPr="0098073D">
              <w:rPr>
                <w:rFonts w:ascii="JetBrains Mono" w:hAnsi="JetBrains Mono" w:cs="JetBrains Mono"/>
                <w:color w:val="795E26"/>
                <w:kern w:val="0"/>
              </w:rPr>
              <w:t>IIR_LPF_</w:t>
            </w:r>
            <w:proofErr w:type="gramStart"/>
            <w:r w:rsidRPr="0098073D">
              <w:rPr>
                <w:rFonts w:ascii="JetBrains Mono" w:hAnsi="JetBrains Mono" w:cs="JetBrains Mono"/>
                <w:color w:val="795E26"/>
                <w:kern w:val="0"/>
              </w:rPr>
              <w:t>Update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(</w:t>
            </w:r>
            <w:proofErr w:type="gram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&amp;</w:t>
            </w:r>
            <w:proofErr w:type="spell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lpf_current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, </w:t>
            </w:r>
            <w:proofErr w:type="spell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i_raw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);</w:t>
            </w:r>
          </w:p>
          <w:p w14:paraId="27BEFE02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65235629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// </w:t>
            </w:r>
            <w:proofErr w:type="gramStart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不</w:t>
            </w:r>
            <w:proofErr w:type="gramEnd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滤波</w:t>
            </w:r>
          </w:p>
          <w:p w14:paraId="17AD4F05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lastRenderedPageBreak/>
              <w:t xml:space="preserve">    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/</w:t>
            </w:r>
            <w:proofErr w:type="gramStart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/  </w:t>
            </w:r>
            <w:proofErr w:type="spellStart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v</w:t>
            </w:r>
            <w:proofErr w:type="gramEnd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_adc</w:t>
            </w:r>
            <w:proofErr w:type="spellEnd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 = </w:t>
            </w:r>
            <w:proofErr w:type="spellStart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v_raw</w:t>
            </w:r>
            <w:proofErr w:type="spellEnd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;</w:t>
            </w:r>
          </w:p>
          <w:p w14:paraId="6EBD2A69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/</w:t>
            </w:r>
            <w:proofErr w:type="gramStart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/  current</w:t>
            </w:r>
            <w:proofErr w:type="gramEnd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 = </w:t>
            </w:r>
            <w:proofErr w:type="spellStart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i_raw</w:t>
            </w:r>
            <w:proofErr w:type="spellEnd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;</w:t>
            </w:r>
          </w:p>
          <w:p w14:paraId="6A10F5CE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27B2BCD3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// PID 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控制输出</w:t>
            </w:r>
          </w:p>
          <w:p w14:paraId="0F02AE17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// delta = </w:t>
            </w:r>
            <w:proofErr w:type="spellStart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PI_</w:t>
            </w:r>
            <w:proofErr w:type="gramStart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Update</w:t>
            </w:r>
            <w:proofErr w:type="spellEnd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(</w:t>
            </w:r>
            <w:proofErr w:type="gramEnd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&amp;</w:t>
            </w:r>
            <w:proofErr w:type="spellStart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voltage_pi</w:t>
            </w:r>
            <w:proofErr w:type="spellEnd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, </w:t>
            </w:r>
            <w:proofErr w:type="spellStart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vadc_target</w:t>
            </w:r>
            <w:proofErr w:type="spellEnd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, </w:t>
            </w:r>
            <w:proofErr w:type="spellStart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v_adc</w:t>
            </w:r>
            <w:proofErr w:type="spellEnd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, CONTROL_PERIOD_S);</w:t>
            </w:r>
          </w:p>
          <w:p w14:paraId="74DD6E1C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delta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proofErr w:type="spellStart"/>
            <w:r w:rsidRPr="0098073D">
              <w:rPr>
                <w:rFonts w:ascii="JetBrains Mono" w:hAnsi="JetBrains Mono" w:cs="JetBrains Mono"/>
                <w:color w:val="795E26"/>
                <w:kern w:val="0"/>
              </w:rPr>
              <w:t>PIController_</w:t>
            </w:r>
            <w:proofErr w:type="gramStart"/>
            <w:r w:rsidRPr="0098073D">
              <w:rPr>
                <w:rFonts w:ascii="JetBrains Mono" w:hAnsi="JetBrains Mono" w:cs="JetBrains Mono"/>
                <w:color w:val="795E26"/>
                <w:kern w:val="0"/>
              </w:rPr>
              <w:t>Update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(</w:t>
            </w:r>
            <w:proofErr w:type="gram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&amp;</w:t>
            </w:r>
            <w:proofErr w:type="spell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v_pi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, </w:t>
            </w:r>
            <w:proofErr w:type="spell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vadc_target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, </w:t>
            </w:r>
            <w:proofErr w:type="spell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v_adc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);</w:t>
            </w:r>
          </w:p>
          <w:p w14:paraId="6DD62C7E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duty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proofErr w:type="spell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base_duty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+ </w:t>
            </w:r>
            <w:proofErr w:type="gram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delta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  <w:proofErr w:type="gramEnd"/>
          </w:p>
          <w:p w14:paraId="4C75D595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5F8FA00D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// 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限制输出占空比</w:t>
            </w:r>
          </w:p>
          <w:p w14:paraId="23FBF448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r w:rsidRPr="0098073D">
              <w:rPr>
                <w:rFonts w:ascii="JetBrains Mono" w:hAnsi="JetBrains Mono" w:cs="JetBrains Mono"/>
                <w:color w:val="AF00DB"/>
                <w:kern w:val="0"/>
              </w:rPr>
              <w:t>if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(</w:t>
            </w:r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duty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&lt; </w:t>
            </w:r>
            <w:r w:rsidRPr="0098073D">
              <w:rPr>
                <w:rFonts w:ascii="JetBrains Mono" w:hAnsi="JetBrains Mono" w:cs="JetBrains Mono"/>
                <w:color w:val="098658"/>
                <w:kern w:val="0"/>
              </w:rPr>
              <w:t>0.0f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)</w:t>
            </w:r>
          </w:p>
          <w:p w14:paraId="13D734AB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    </w:t>
            </w:r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duty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r w:rsidRPr="0098073D">
              <w:rPr>
                <w:rFonts w:ascii="JetBrains Mono" w:hAnsi="JetBrains Mono" w:cs="JetBrains Mono"/>
                <w:color w:val="098658"/>
                <w:kern w:val="0"/>
              </w:rPr>
              <w:t>0.</w:t>
            </w:r>
            <w:proofErr w:type="gramStart"/>
            <w:r w:rsidRPr="0098073D">
              <w:rPr>
                <w:rFonts w:ascii="JetBrains Mono" w:hAnsi="JetBrains Mono" w:cs="JetBrains Mono"/>
                <w:color w:val="098658"/>
                <w:kern w:val="0"/>
              </w:rPr>
              <w:t>0f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  <w:proofErr w:type="gramEnd"/>
          </w:p>
          <w:p w14:paraId="420C34AD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r w:rsidRPr="0098073D">
              <w:rPr>
                <w:rFonts w:ascii="JetBrains Mono" w:hAnsi="JetBrains Mono" w:cs="JetBrains Mono"/>
                <w:color w:val="AF00DB"/>
                <w:kern w:val="0"/>
              </w:rPr>
              <w:t>if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(</w:t>
            </w:r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duty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&gt; </w:t>
            </w:r>
            <w:r w:rsidRPr="0098073D">
              <w:rPr>
                <w:rFonts w:ascii="JetBrains Mono" w:hAnsi="JetBrains Mono" w:cs="JetBrains Mono"/>
                <w:color w:val="098658"/>
                <w:kern w:val="0"/>
              </w:rPr>
              <w:t>100.0f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)</w:t>
            </w:r>
          </w:p>
          <w:p w14:paraId="694D9F4C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    </w:t>
            </w:r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duty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r w:rsidRPr="0098073D">
              <w:rPr>
                <w:rFonts w:ascii="JetBrains Mono" w:hAnsi="JetBrains Mono" w:cs="JetBrains Mono"/>
                <w:color w:val="098658"/>
                <w:kern w:val="0"/>
              </w:rPr>
              <w:t>100.</w:t>
            </w:r>
            <w:proofErr w:type="gramStart"/>
            <w:r w:rsidRPr="0098073D">
              <w:rPr>
                <w:rFonts w:ascii="JetBrains Mono" w:hAnsi="JetBrains Mono" w:cs="JetBrains Mono"/>
                <w:color w:val="098658"/>
                <w:kern w:val="0"/>
              </w:rPr>
              <w:t>0f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  <w:proofErr w:type="gramEnd"/>
          </w:p>
          <w:p w14:paraId="61E50744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2A54A1AF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// 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应用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 PWM</w:t>
            </w:r>
          </w:p>
          <w:p w14:paraId="0BCB7238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proofErr w:type="spellStart"/>
            <w:r w:rsidRPr="0098073D">
              <w:rPr>
                <w:rFonts w:ascii="JetBrains Mono" w:hAnsi="JetBrains Mono" w:cs="JetBrains Mono"/>
                <w:color w:val="795E26"/>
                <w:kern w:val="0"/>
              </w:rPr>
              <w:t>Set_PWM_</w:t>
            </w:r>
            <w:proofErr w:type="gramStart"/>
            <w:r w:rsidRPr="0098073D">
              <w:rPr>
                <w:rFonts w:ascii="JetBrains Mono" w:hAnsi="JetBrains Mono" w:cs="JetBrains Mono"/>
                <w:color w:val="795E26"/>
                <w:kern w:val="0"/>
              </w:rPr>
              <w:t>Duty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(</w:t>
            </w:r>
            <w:proofErr w:type="gram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&amp;</w:t>
            </w:r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htim1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, </w:t>
            </w: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TIM_CHANNEL_1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, </w:t>
            </w:r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duty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);</w:t>
            </w:r>
          </w:p>
          <w:p w14:paraId="16E9984D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  }</w:t>
            </w:r>
          </w:p>
          <w:p w14:paraId="1A84802A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}</w:t>
            </w:r>
          </w:p>
          <w:p w14:paraId="68359BF4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6BACD187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/* USER CODE END 0 */</w:t>
            </w:r>
          </w:p>
          <w:p w14:paraId="5FEF2BD7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7571C46C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/**</w:t>
            </w:r>
          </w:p>
          <w:p w14:paraId="288963F7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  * </w:t>
            </w: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@</w:t>
            </w:r>
            <w:proofErr w:type="gramStart"/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brief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  The</w:t>
            </w:r>
            <w:proofErr w:type="gramEnd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 application entry point.</w:t>
            </w:r>
          </w:p>
          <w:p w14:paraId="39CCB09B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  * </w:t>
            </w: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@retval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 int</w:t>
            </w:r>
          </w:p>
          <w:p w14:paraId="7C9FF4C9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  */</w:t>
            </w:r>
          </w:p>
          <w:p w14:paraId="1F7EB1FE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int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</w:t>
            </w:r>
            <w:r w:rsidRPr="0098073D">
              <w:rPr>
                <w:rFonts w:ascii="JetBrains Mono" w:hAnsi="JetBrains Mono" w:cs="JetBrains Mono"/>
                <w:color w:val="795E26"/>
                <w:kern w:val="0"/>
              </w:rPr>
              <w:t>main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(</w:t>
            </w: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void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)</w:t>
            </w:r>
          </w:p>
          <w:p w14:paraId="5A7F1133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{</w:t>
            </w:r>
          </w:p>
          <w:p w14:paraId="57C3A6A5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07DCEEF9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  /* USER CODE BEGIN 1 */</w:t>
            </w:r>
          </w:p>
          <w:p w14:paraId="41C87091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419347A9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  /* USER CODE END 1 */</w:t>
            </w:r>
          </w:p>
          <w:p w14:paraId="4A310831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56142BEC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  /* MCU Configuration--------------------------------------------------------*/</w:t>
            </w:r>
          </w:p>
          <w:p w14:paraId="5EE5DAB1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3303AFF6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  /* Reset of all peripherals, Initializes the Flash interface and the </w:t>
            </w:r>
            <w:proofErr w:type="spellStart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Systick</w:t>
            </w:r>
            <w:proofErr w:type="spellEnd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. */</w:t>
            </w:r>
          </w:p>
          <w:p w14:paraId="2F824D48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proofErr w:type="spellStart"/>
            <w:r w:rsidRPr="0098073D">
              <w:rPr>
                <w:rFonts w:ascii="JetBrains Mono" w:hAnsi="JetBrains Mono" w:cs="JetBrains Mono"/>
                <w:color w:val="795E26"/>
                <w:kern w:val="0"/>
              </w:rPr>
              <w:t>HAL_</w:t>
            </w:r>
            <w:proofErr w:type="gramStart"/>
            <w:r w:rsidRPr="0098073D">
              <w:rPr>
                <w:rFonts w:ascii="JetBrains Mono" w:hAnsi="JetBrains Mono" w:cs="JetBrains Mono"/>
                <w:color w:val="795E26"/>
                <w:kern w:val="0"/>
              </w:rPr>
              <w:t>Init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(</w:t>
            </w:r>
            <w:proofErr w:type="gram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);</w:t>
            </w:r>
          </w:p>
          <w:p w14:paraId="34DB7FA0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63BBE701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  /* USER CODE BEGIN Init */</w:t>
            </w:r>
          </w:p>
          <w:p w14:paraId="3A99EEF3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3E70B519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  /* USER CODE END Init */</w:t>
            </w:r>
          </w:p>
          <w:p w14:paraId="04E04B3D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2BB31DC1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lastRenderedPageBreak/>
              <w:t>  /* Configure the system clock */</w:t>
            </w:r>
          </w:p>
          <w:p w14:paraId="1189509B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proofErr w:type="spellStart"/>
            <w:r w:rsidRPr="0098073D">
              <w:rPr>
                <w:rFonts w:ascii="JetBrains Mono" w:hAnsi="JetBrains Mono" w:cs="JetBrains Mono"/>
                <w:color w:val="795E26"/>
                <w:kern w:val="0"/>
              </w:rPr>
              <w:t>SystemClock_</w:t>
            </w:r>
            <w:proofErr w:type="gramStart"/>
            <w:r w:rsidRPr="0098073D">
              <w:rPr>
                <w:rFonts w:ascii="JetBrains Mono" w:hAnsi="JetBrains Mono" w:cs="JetBrains Mono"/>
                <w:color w:val="795E26"/>
                <w:kern w:val="0"/>
              </w:rPr>
              <w:t>Config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(</w:t>
            </w:r>
            <w:proofErr w:type="gram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);</w:t>
            </w:r>
          </w:p>
          <w:p w14:paraId="5BE5F577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2006C80C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  /* USER CODE BEGIN </w:t>
            </w:r>
            <w:proofErr w:type="spellStart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SysInit</w:t>
            </w:r>
            <w:proofErr w:type="spellEnd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 */</w:t>
            </w:r>
          </w:p>
          <w:p w14:paraId="3F354AD4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7A847204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  /* USER CODE END </w:t>
            </w:r>
            <w:proofErr w:type="spellStart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SysInit</w:t>
            </w:r>
            <w:proofErr w:type="spellEnd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 */</w:t>
            </w:r>
          </w:p>
          <w:p w14:paraId="4616FCD6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7AEE8178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  /* Initialize all configured peripherals */</w:t>
            </w:r>
          </w:p>
          <w:p w14:paraId="2AE9CFBB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proofErr w:type="spellStart"/>
            <w:r w:rsidRPr="0098073D">
              <w:rPr>
                <w:rFonts w:ascii="JetBrains Mono" w:hAnsi="JetBrains Mono" w:cs="JetBrains Mono"/>
                <w:color w:val="795E26"/>
                <w:kern w:val="0"/>
              </w:rPr>
              <w:t>MX_GPIO_</w:t>
            </w:r>
            <w:proofErr w:type="gramStart"/>
            <w:r w:rsidRPr="0098073D">
              <w:rPr>
                <w:rFonts w:ascii="JetBrains Mono" w:hAnsi="JetBrains Mono" w:cs="JetBrains Mono"/>
                <w:color w:val="795E26"/>
                <w:kern w:val="0"/>
              </w:rPr>
              <w:t>Init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(</w:t>
            </w:r>
            <w:proofErr w:type="gram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);</w:t>
            </w:r>
          </w:p>
          <w:p w14:paraId="66D30B94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proofErr w:type="spellStart"/>
            <w:r w:rsidRPr="0098073D">
              <w:rPr>
                <w:rFonts w:ascii="JetBrains Mono" w:hAnsi="JetBrains Mono" w:cs="JetBrains Mono"/>
                <w:color w:val="795E26"/>
                <w:kern w:val="0"/>
              </w:rPr>
              <w:t>MX_DMA_</w:t>
            </w:r>
            <w:proofErr w:type="gramStart"/>
            <w:r w:rsidRPr="0098073D">
              <w:rPr>
                <w:rFonts w:ascii="JetBrains Mono" w:hAnsi="JetBrains Mono" w:cs="JetBrains Mono"/>
                <w:color w:val="795E26"/>
                <w:kern w:val="0"/>
              </w:rPr>
              <w:t>Init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(</w:t>
            </w:r>
            <w:proofErr w:type="gram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);</w:t>
            </w:r>
          </w:p>
          <w:p w14:paraId="49701404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r w:rsidRPr="0098073D">
              <w:rPr>
                <w:rFonts w:ascii="JetBrains Mono" w:hAnsi="JetBrains Mono" w:cs="JetBrains Mono"/>
                <w:color w:val="795E26"/>
                <w:kern w:val="0"/>
              </w:rPr>
              <w:t>MX_ADC1_</w:t>
            </w:r>
            <w:proofErr w:type="gramStart"/>
            <w:r w:rsidRPr="0098073D">
              <w:rPr>
                <w:rFonts w:ascii="JetBrains Mono" w:hAnsi="JetBrains Mono" w:cs="JetBrains Mono"/>
                <w:color w:val="795E26"/>
                <w:kern w:val="0"/>
              </w:rPr>
              <w:t>Init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(</w:t>
            </w:r>
            <w:proofErr w:type="gram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);</w:t>
            </w:r>
          </w:p>
          <w:p w14:paraId="6BBCC2D4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r w:rsidRPr="0098073D">
              <w:rPr>
                <w:rFonts w:ascii="JetBrains Mono" w:hAnsi="JetBrains Mono" w:cs="JetBrains Mono"/>
                <w:color w:val="795E26"/>
                <w:kern w:val="0"/>
              </w:rPr>
              <w:t>MX_TIM1_</w:t>
            </w:r>
            <w:proofErr w:type="gramStart"/>
            <w:r w:rsidRPr="0098073D">
              <w:rPr>
                <w:rFonts w:ascii="JetBrains Mono" w:hAnsi="JetBrains Mono" w:cs="JetBrains Mono"/>
                <w:color w:val="795E26"/>
                <w:kern w:val="0"/>
              </w:rPr>
              <w:t>Init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(</w:t>
            </w:r>
            <w:proofErr w:type="gram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);</w:t>
            </w:r>
          </w:p>
          <w:p w14:paraId="438B3600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r w:rsidRPr="0098073D">
              <w:rPr>
                <w:rFonts w:ascii="JetBrains Mono" w:hAnsi="JetBrains Mono" w:cs="JetBrains Mono"/>
                <w:color w:val="795E26"/>
                <w:kern w:val="0"/>
              </w:rPr>
              <w:t>MX_TIM2_</w:t>
            </w:r>
            <w:proofErr w:type="gramStart"/>
            <w:r w:rsidRPr="0098073D">
              <w:rPr>
                <w:rFonts w:ascii="JetBrains Mono" w:hAnsi="JetBrains Mono" w:cs="JetBrains Mono"/>
                <w:color w:val="795E26"/>
                <w:kern w:val="0"/>
              </w:rPr>
              <w:t>Init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(</w:t>
            </w:r>
            <w:proofErr w:type="gram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);</w:t>
            </w:r>
          </w:p>
          <w:p w14:paraId="4EA388EC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  /* USER CODE BEGIN 2 */</w:t>
            </w:r>
          </w:p>
          <w:p w14:paraId="72C8A74A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// </w:t>
            </w:r>
            <w:proofErr w:type="spellStart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PI_</w:t>
            </w:r>
            <w:proofErr w:type="gramStart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Init</w:t>
            </w:r>
            <w:proofErr w:type="spellEnd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(</w:t>
            </w:r>
            <w:proofErr w:type="gramEnd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&amp;</w:t>
            </w:r>
            <w:proofErr w:type="spellStart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voltage_pi</w:t>
            </w:r>
            <w:proofErr w:type="spellEnd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, 2.0f, 120.0f, 500.0f);</w:t>
            </w:r>
          </w:p>
          <w:p w14:paraId="16C6AEC2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proofErr w:type="spellStart"/>
            <w:r w:rsidRPr="0098073D">
              <w:rPr>
                <w:rFonts w:ascii="JetBrains Mono" w:hAnsi="JetBrains Mono" w:cs="JetBrains Mono"/>
                <w:color w:val="795E26"/>
                <w:kern w:val="0"/>
              </w:rPr>
              <w:t>PIController_</w:t>
            </w:r>
            <w:proofErr w:type="gramStart"/>
            <w:r w:rsidRPr="0098073D">
              <w:rPr>
                <w:rFonts w:ascii="JetBrains Mono" w:hAnsi="JetBrains Mono" w:cs="JetBrains Mono"/>
                <w:color w:val="795E26"/>
                <w:kern w:val="0"/>
              </w:rPr>
              <w:t>Init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(</w:t>
            </w:r>
            <w:proofErr w:type="gram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&amp;</w:t>
            </w:r>
            <w:proofErr w:type="spell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v_pi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, </w:t>
            </w:r>
            <w:r w:rsidRPr="0098073D">
              <w:rPr>
                <w:rFonts w:ascii="JetBrains Mono" w:hAnsi="JetBrains Mono" w:cs="JetBrains Mono"/>
                <w:color w:val="098658"/>
                <w:kern w:val="0"/>
              </w:rPr>
              <w:t>10.0f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, </w:t>
            </w:r>
            <w:r w:rsidRPr="0098073D">
              <w:rPr>
                <w:rFonts w:ascii="JetBrains Mono" w:hAnsi="JetBrains Mono" w:cs="JetBrains Mono"/>
                <w:color w:val="098658"/>
                <w:kern w:val="0"/>
              </w:rPr>
              <w:t>300.0f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, </w:t>
            </w:r>
            <w:r w:rsidRPr="0098073D">
              <w:rPr>
                <w:rFonts w:ascii="JetBrains Mono" w:hAnsi="JetBrains Mono" w:cs="JetBrains Mono"/>
                <w:color w:val="098658"/>
                <w:kern w:val="0"/>
              </w:rPr>
              <w:t>0.001f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, -</w:t>
            </w:r>
            <w:r w:rsidRPr="0098073D">
              <w:rPr>
                <w:rFonts w:ascii="JetBrains Mono" w:hAnsi="JetBrains Mono" w:cs="JetBrains Mono"/>
                <w:color w:val="098658"/>
                <w:kern w:val="0"/>
              </w:rPr>
              <w:t>50.0f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, </w:t>
            </w:r>
            <w:r w:rsidRPr="0098073D">
              <w:rPr>
                <w:rFonts w:ascii="JetBrains Mono" w:hAnsi="JetBrains Mono" w:cs="JetBrains Mono"/>
                <w:color w:val="098658"/>
                <w:kern w:val="0"/>
              </w:rPr>
              <w:t>50.0f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);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 // </w:t>
            </w:r>
            <w:proofErr w:type="spellStart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kp</w:t>
            </w:r>
            <w:proofErr w:type="spellEnd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, ki, dt(1ms), min, max</w:t>
            </w:r>
          </w:p>
          <w:p w14:paraId="5F2AF91A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proofErr w:type="spell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vadc_target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proofErr w:type="spellStart"/>
            <w:r w:rsidRPr="0098073D">
              <w:rPr>
                <w:rFonts w:ascii="JetBrains Mono" w:hAnsi="JetBrains Mono" w:cs="JetBrains Mono"/>
                <w:color w:val="795E26"/>
                <w:kern w:val="0"/>
              </w:rPr>
              <w:t>calculate_vadc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(</w:t>
            </w:r>
            <w:proofErr w:type="spell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v_target</w:t>
            </w:r>
            <w:proofErr w:type="spellEnd"/>
            <w:proofErr w:type="gramStart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);</w:t>
            </w:r>
            <w:proofErr w:type="gramEnd"/>
          </w:p>
          <w:p w14:paraId="0EA3563B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proofErr w:type="spell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base_duty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proofErr w:type="spellStart"/>
            <w:r w:rsidRPr="0098073D">
              <w:rPr>
                <w:rFonts w:ascii="JetBrains Mono" w:hAnsi="JetBrains Mono" w:cs="JetBrains Mono"/>
                <w:color w:val="795E26"/>
                <w:kern w:val="0"/>
              </w:rPr>
              <w:t>BaseDuty_FromFit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(</w:t>
            </w:r>
            <w:proofErr w:type="spell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vadc_target</w:t>
            </w:r>
            <w:proofErr w:type="spellEnd"/>
            <w:proofErr w:type="gramStart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);</w:t>
            </w:r>
            <w:proofErr w:type="gramEnd"/>
          </w:p>
          <w:p w14:paraId="2B2FCB9C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63A2DFA9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proofErr w:type="spellStart"/>
            <w:r w:rsidRPr="0098073D">
              <w:rPr>
                <w:rFonts w:ascii="JetBrains Mono" w:hAnsi="JetBrains Mono" w:cs="JetBrains Mono"/>
                <w:color w:val="795E26"/>
                <w:kern w:val="0"/>
              </w:rPr>
              <w:t>HAL_TIM_PWM_</w:t>
            </w:r>
            <w:proofErr w:type="gramStart"/>
            <w:r w:rsidRPr="0098073D">
              <w:rPr>
                <w:rFonts w:ascii="JetBrains Mono" w:hAnsi="JetBrains Mono" w:cs="JetBrains Mono"/>
                <w:color w:val="795E26"/>
                <w:kern w:val="0"/>
              </w:rPr>
              <w:t>Start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(</w:t>
            </w:r>
            <w:proofErr w:type="gram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&amp;</w:t>
            </w:r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htim1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, </w:t>
            </w: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TIM_CHANNEL_1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);</w:t>
            </w:r>
          </w:p>
          <w:p w14:paraId="7A6B34E0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proofErr w:type="spellStart"/>
            <w:r w:rsidRPr="0098073D">
              <w:rPr>
                <w:rFonts w:ascii="JetBrains Mono" w:hAnsi="JetBrains Mono" w:cs="JetBrains Mono"/>
                <w:color w:val="795E26"/>
                <w:kern w:val="0"/>
              </w:rPr>
              <w:t>Set_PWM_Duty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(&amp;</w:t>
            </w:r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htim1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, </w:t>
            </w: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TIM_CHANNEL_1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, </w:t>
            </w:r>
            <w:r w:rsidRPr="0098073D">
              <w:rPr>
                <w:rFonts w:ascii="JetBrains Mono" w:hAnsi="JetBrains Mono" w:cs="JetBrains Mono"/>
                <w:color w:val="098658"/>
                <w:kern w:val="0"/>
              </w:rPr>
              <w:t>45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);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 // 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初始占空比</w:t>
            </w:r>
          </w:p>
          <w:p w14:paraId="7DD87772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  /* 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首次读取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 ADC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，获得初始值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 */</w:t>
            </w:r>
          </w:p>
          <w:p w14:paraId="746B5D34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proofErr w:type="spellStart"/>
            <w:r w:rsidRPr="0098073D">
              <w:rPr>
                <w:rFonts w:ascii="JetBrains Mono" w:hAnsi="JetBrains Mono" w:cs="JetBrains Mono"/>
                <w:color w:val="795E26"/>
                <w:kern w:val="0"/>
              </w:rPr>
              <w:t>HAL_ADC_Start_</w:t>
            </w:r>
            <w:proofErr w:type="gramStart"/>
            <w:r w:rsidRPr="0098073D">
              <w:rPr>
                <w:rFonts w:ascii="JetBrains Mono" w:hAnsi="JetBrains Mono" w:cs="JetBrains Mono"/>
                <w:color w:val="795E26"/>
                <w:kern w:val="0"/>
              </w:rPr>
              <w:t>DMA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(</w:t>
            </w:r>
            <w:proofErr w:type="gram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&amp;</w:t>
            </w:r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hadc1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, (</w:t>
            </w:r>
            <w:r w:rsidRPr="0098073D">
              <w:rPr>
                <w:rFonts w:ascii="JetBrains Mono" w:hAnsi="JetBrains Mono" w:cs="JetBrains Mono"/>
                <w:color w:val="267F99"/>
                <w:kern w:val="0"/>
              </w:rPr>
              <w:t>uint32_t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*)</w:t>
            </w:r>
            <w:proofErr w:type="spell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adc_buffer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, </w:t>
            </w:r>
            <w:r w:rsidRPr="0098073D">
              <w:rPr>
                <w:rFonts w:ascii="JetBrains Mono" w:hAnsi="JetBrains Mono" w:cs="JetBrains Mono"/>
                <w:color w:val="098658"/>
                <w:kern w:val="0"/>
              </w:rPr>
              <w:t>2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);</w:t>
            </w:r>
          </w:p>
          <w:p w14:paraId="55E3796B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proofErr w:type="spellStart"/>
            <w:r w:rsidRPr="0098073D">
              <w:rPr>
                <w:rFonts w:ascii="JetBrains Mono" w:hAnsi="JetBrains Mono" w:cs="JetBrains Mono"/>
                <w:color w:val="795E26"/>
                <w:kern w:val="0"/>
              </w:rPr>
              <w:t>HAL_Delay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(</w:t>
            </w:r>
            <w:r w:rsidRPr="0098073D">
              <w:rPr>
                <w:rFonts w:ascii="JetBrains Mono" w:hAnsi="JetBrains Mono" w:cs="JetBrains Mono"/>
                <w:color w:val="098658"/>
                <w:kern w:val="0"/>
              </w:rPr>
              <w:t>10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);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 // 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等待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 DMA 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首次采样完成</w:t>
            </w:r>
          </w:p>
          <w:p w14:paraId="12B5DC82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float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</w:t>
            </w:r>
            <w:proofErr w:type="spell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v_init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proofErr w:type="spell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adc_</w:t>
            </w:r>
            <w:proofErr w:type="gram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buffer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[</w:t>
            </w:r>
            <w:proofErr w:type="gramEnd"/>
            <w:r w:rsidRPr="0098073D">
              <w:rPr>
                <w:rFonts w:ascii="JetBrains Mono" w:hAnsi="JetBrains Mono" w:cs="JetBrains Mono"/>
                <w:color w:val="098658"/>
                <w:kern w:val="0"/>
              </w:rPr>
              <w:t>0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] * </w:t>
            </w:r>
            <w:r w:rsidRPr="0098073D">
              <w:rPr>
                <w:rFonts w:ascii="JetBrains Mono" w:hAnsi="JetBrains Mono" w:cs="JetBrains Mono"/>
                <w:color w:val="098658"/>
                <w:kern w:val="0"/>
              </w:rPr>
              <w:t>3.3f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/ </w:t>
            </w:r>
            <w:r w:rsidRPr="0098073D">
              <w:rPr>
                <w:rFonts w:ascii="JetBrains Mono" w:hAnsi="JetBrains Mono" w:cs="JetBrains Mono"/>
                <w:color w:val="098658"/>
                <w:kern w:val="0"/>
              </w:rPr>
              <w:t>4096.0f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</w:p>
          <w:p w14:paraId="65D92A83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float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</w:t>
            </w:r>
            <w:proofErr w:type="spell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curr_init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proofErr w:type="spell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adc_</w:t>
            </w:r>
            <w:proofErr w:type="gram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buffer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[</w:t>
            </w:r>
            <w:proofErr w:type="gramEnd"/>
            <w:r w:rsidRPr="0098073D">
              <w:rPr>
                <w:rFonts w:ascii="JetBrains Mono" w:hAnsi="JetBrains Mono" w:cs="JetBrains Mono"/>
                <w:color w:val="098658"/>
                <w:kern w:val="0"/>
              </w:rPr>
              <w:t>1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] * </w:t>
            </w:r>
            <w:r w:rsidRPr="0098073D">
              <w:rPr>
                <w:rFonts w:ascii="JetBrains Mono" w:hAnsi="JetBrains Mono" w:cs="JetBrains Mono"/>
                <w:color w:val="098658"/>
                <w:kern w:val="0"/>
              </w:rPr>
              <w:t>3.3f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/ </w:t>
            </w:r>
            <w:r w:rsidRPr="0098073D">
              <w:rPr>
                <w:rFonts w:ascii="JetBrains Mono" w:hAnsi="JetBrains Mono" w:cs="JetBrains Mono"/>
                <w:color w:val="098658"/>
                <w:kern w:val="0"/>
              </w:rPr>
              <w:t>4096.0f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</w:p>
          <w:p w14:paraId="5740C1C6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  /* 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初始化滤波器，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α 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推荐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 0.6 */</w:t>
            </w:r>
          </w:p>
          <w:p w14:paraId="6A56AF21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proofErr w:type="spellStart"/>
            <w:r w:rsidRPr="0098073D">
              <w:rPr>
                <w:rFonts w:ascii="JetBrains Mono" w:hAnsi="JetBrains Mono" w:cs="JetBrains Mono"/>
                <w:color w:val="795E26"/>
                <w:kern w:val="0"/>
              </w:rPr>
              <w:t>IIR_LPF_</w:t>
            </w:r>
            <w:proofErr w:type="gramStart"/>
            <w:r w:rsidRPr="0098073D">
              <w:rPr>
                <w:rFonts w:ascii="JetBrains Mono" w:hAnsi="JetBrains Mono" w:cs="JetBrains Mono"/>
                <w:color w:val="795E26"/>
                <w:kern w:val="0"/>
              </w:rPr>
              <w:t>Init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(</w:t>
            </w:r>
            <w:proofErr w:type="gram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&amp;</w:t>
            </w:r>
            <w:proofErr w:type="spell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lpf_vadc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, </w:t>
            </w:r>
            <w:r w:rsidRPr="0098073D">
              <w:rPr>
                <w:rFonts w:ascii="JetBrains Mono" w:hAnsi="JetBrains Mono" w:cs="JetBrains Mono"/>
                <w:color w:val="098658"/>
                <w:kern w:val="0"/>
              </w:rPr>
              <w:t>0.6f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, </w:t>
            </w:r>
            <w:proofErr w:type="spell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v_init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);</w:t>
            </w:r>
          </w:p>
          <w:p w14:paraId="1A897BE7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proofErr w:type="spellStart"/>
            <w:r w:rsidRPr="0098073D">
              <w:rPr>
                <w:rFonts w:ascii="JetBrains Mono" w:hAnsi="JetBrains Mono" w:cs="JetBrains Mono"/>
                <w:color w:val="795E26"/>
                <w:kern w:val="0"/>
              </w:rPr>
              <w:t>IIR_LPF_</w:t>
            </w:r>
            <w:proofErr w:type="gramStart"/>
            <w:r w:rsidRPr="0098073D">
              <w:rPr>
                <w:rFonts w:ascii="JetBrains Mono" w:hAnsi="JetBrains Mono" w:cs="JetBrains Mono"/>
                <w:color w:val="795E26"/>
                <w:kern w:val="0"/>
              </w:rPr>
              <w:t>Init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(</w:t>
            </w:r>
            <w:proofErr w:type="gram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&amp;</w:t>
            </w:r>
            <w:proofErr w:type="spell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lpf_current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, </w:t>
            </w:r>
            <w:r w:rsidRPr="0098073D">
              <w:rPr>
                <w:rFonts w:ascii="JetBrains Mono" w:hAnsi="JetBrains Mono" w:cs="JetBrains Mono"/>
                <w:color w:val="098658"/>
                <w:kern w:val="0"/>
              </w:rPr>
              <w:t>0.60f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, </w:t>
            </w:r>
            <w:proofErr w:type="spell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curr_init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);</w:t>
            </w:r>
          </w:p>
          <w:p w14:paraId="27630A83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1D9702E8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proofErr w:type="spellStart"/>
            <w:r w:rsidRPr="0098073D">
              <w:rPr>
                <w:rFonts w:ascii="JetBrains Mono" w:hAnsi="JetBrains Mono" w:cs="JetBrains Mono"/>
                <w:color w:val="795E26"/>
                <w:kern w:val="0"/>
              </w:rPr>
              <w:t>HAL_TIM_Base_Start_IT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(&amp;</w:t>
            </w:r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htim2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);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 // 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启动中断模式定时器</w:t>
            </w:r>
          </w:p>
          <w:p w14:paraId="4557446A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  /* USER CODE END 2 */</w:t>
            </w:r>
          </w:p>
          <w:p w14:paraId="3FE870F2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5341D6F8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  /* Infinite loop */</w:t>
            </w:r>
          </w:p>
          <w:p w14:paraId="1FE0C6E1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  /* USER CODE BEGIN WHILE */</w:t>
            </w:r>
          </w:p>
          <w:p w14:paraId="0D3A76F7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r w:rsidRPr="0098073D">
              <w:rPr>
                <w:rFonts w:ascii="JetBrains Mono" w:hAnsi="JetBrains Mono" w:cs="JetBrains Mono"/>
                <w:color w:val="AF00DB"/>
                <w:kern w:val="0"/>
              </w:rPr>
              <w:t>while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(</w:t>
            </w:r>
            <w:r w:rsidRPr="0098073D">
              <w:rPr>
                <w:rFonts w:ascii="JetBrains Mono" w:hAnsi="JetBrains Mono" w:cs="JetBrains Mono"/>
                <w:color w:val="098658"/>
                <w:kern w:val="0"/>
              </w:rPr>
              <w:t>1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)</w:t>
            </w:r>
          </w:p>
          <w:p w14:paraId="16F29150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  {</w:t>
            </w:r>
          </w:p>
          <w:p w14:paraId="72BD6AA6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    /* USER CODE END WHILE */</w:t>
            </w:r>
          </w:p>
          <w:p w14:paraId="67B1522C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18AA432B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    /* USER CODE BEGIN 3 */</w:t>
            </w:r>
          </w:p>
          <w:p w14:paraId="56DF92A6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  }</w:t>
            </w:r>
          </w:p>
          <w:p w14:paraId="5A09D5D3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  /* USER CODE END 3 */</w:t>
            </w:r>
          </w:p>
          <w:p w14:paraId="465CF298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}</w:t>
            </w:r>
          </w:p>
          <w:p w14:paraId="76D37D1E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2A73E82D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/**</w:t>
            </w:r>
          </w:p>
          <w:p w14:paraId="3B9EDEFD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  * </w:t>
            </w: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@brief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 System Clock Configuration</w:t>
            </w:r>
          </w:p>
          <w:p w14:paraId="58DD652D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  * </w:t>
            </w: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@retval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 None</w:t>
            </w:r>
          </w:p>
          <w:p w14:paraId="407F6450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  */</w:t>
            </w:r>
          </w:p>
          <w:p w14:paraId="7238194A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void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</w:t>
            </w:r>
            <w:proofErr w:type="spellStart"/>
            <w:r w:rsidRPr="0098073D">
              <w:rPr>
                <w:rFonts w:ascii="JetBrains Mono" w:hAnsi="JetBrains Mono" w:cs="JetBrains Mono"/>
                <w:color w:val="795E26"/>
                <w:kern w:val="0"/>
              </w:rPr>
              <w:t>SystemClock_Config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(</w:t>
            </w: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void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)</w:t>
            </w:r>
          </w:p>
          <w:p w14:paraId="6D2F2FFB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{</w:t>
            </w:r>
          </w:p>
          <w:p w14:paraId="46509304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proofErr w:type="spellStart"/>
            <w:r w:rsidRPr="0098073D">
              <w:rPr>
                <w:rFonts w:ascii="JetBrains Mono" w:hAnsi="JetBrains Mono" w:cs="JetBrains Mono"/>
                <w:color w:val="267F99"/>
                <w:kern w:val="0"/>
              </w:rPr>
              <w:t>RCC_OscInitTypeDef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</w:t>
            </w:r>
            <w:proofErr w:type="spell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RCC_OscInitStruct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= {</w:t>
            </w:r>
            <w:r w:rsidRPr="0098073D">
              <w:rPr>
                <w:rFonts w:ascii="JetBrains Mono" w:hAnsi="JetBrains Mono" w:cs="JetBrains Mono"/>
                <w:color w:val="098658"/>
                <w:kern w:val="0"/>
              </w:rPr>
              <w:t>0</w:t>
            </w:r>
            <w:proofErr w:type="gramStart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};</w:t>
            </w:r>
            <w:proofErr w:type="gramEnd"/>
          </w:p>
          <w:p w14:paraId="1C24CA69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proofErr w:type="spellStart"/>
            <w:r w:rsidRPr="0098073D">
              <w:rPr>
                <w:rFonts w:ascii="JetBrains Mono" w:hAnsi="JetBrains Mono" w:cs="JetBrains Mono"/>
                <w:color w:val="267F99"/>
                <w:kern w:val="0"/>
              </w:rPr>
              <w:t>RCC_ClkInitTypeDef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</w:t>
            </w:r>
            <w:proofErr w:type="spell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RCC_ClkInitStruct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= {</w:t>
            </w:r>
            <w:r w:rsidRPr="0098073D">
              <w:rPr>
                <w:rFonts w:ascii="JetBrains Mono" w:hAnsi="JetBrains Mono" w:cs="JetBrains Mono"/>
                <w:color w:val="098658"/>
                <w:kern w:val="0"/>
              </w:rPr>
              <w:t>0</w:t>
            </w:r>
            <w:proofErr w:type="gramStart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};</w:t>
            </w:r>
            <w:proofErr w:type="gramEnd"/>
          </w:p>
          <w:p w14:paraId="4A75DC56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26929FF1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  /** Configure the main internal regulator output voltage</w:t>
            </w:r>
          </w:p>
          <w:p w14:paraId="620EAC14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  */</w:t>
            </w:r>
          </w:p>
          <w:p w14:paraId="67EC58B3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__HAL_RCC_PWR_CLK_</w:t>
            </w:r>
            <w:proofErr w:type="gramStart"/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ENABLE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(</w:t>
            </w:r>
            <w:proofErr w:type="gram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);</w:t>
            </w:r>
          </w:p>
          <w:p w14:paraId="7113B845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__HAL_PWR_VOLTAGESCALING_CONFIG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(</w:t>
            </w: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PWR_REGULATOR_VOLTAGE_SCALE1</w:t>
            </w:r>
            <w:proofErr w:type="gramStart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);</w:t>
            </w:r>
            <w:proofErr w:type="gramEnd"/>
          </w:p>
          <w:p w14:paraId="1C9128D4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07D806F0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  /** Initializes the RCC Oscillators according to the specified parameters</w:t>
            </w:r>
          </w:p>
          <w:p w14:paraId="058EE854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  * </w:t>
            </w:r>
            <w:proofErr w:type="gramStart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in</w:t>
            </w:r>
            <w:proofErr w:type="gramEnd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 the </w:t>
            </w:r>
            <w:proofErr w:type="spellStart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RCC_OscInitTypeDef</w:t>
            </w:r>
            <w:proofErr w:type="spellEnd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 structure.</w:t>
            </w:r>
          </w:p>
          <w:p w14:paraId="56738866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  */</w:t>
            </w:r>
          </w:p>
          <w:p w14:paraId="29449F80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proofErr w:type="spell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RCC_OscInitStruct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OscillatorType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RCC_OSCILLATORTYPE_</w:t>
            </w:r>
            <w:proofErr w:type="gramStart"/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HSI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  <w:proofErr w:type="gramEnd"/>
          </w:p>
          <w:p w14:paraId="48A7C14C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proofErr w:type="spell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RCC_OscInitStruct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HSIState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RCC_HSI_</w:t>
            </w:r>
            <w:proofErr w:type="gramStart"/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ON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  <w:proofErr w:type="gramEnd"/>
          </w:p>
          <w:p w14:paraId="66AF6B9B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proofErr w:type="spell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RCC_OscInitStruct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HSICalibrationValue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RCC_HSICALIBRATION_</w:t>
            </w:r>
            <w:proofErr w:type="gramStart"/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DEFAULT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  <w:proofErr w:type="gramEnd"/>
          </w:p>
          <w:p w14:paraId="72C001D5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proofErr w:type="spell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RCC_OscInitStruct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PLL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PLLState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RCC_PLL_</w:t>
            </w:r>
            <w:proofErr w:type="gramStart"/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ON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  <w:proofErr w:type="gramEnd"/>
          </w:p>
          <w:p w14:paraId="4B133121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proofErr w:type="spell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RCC_OscInitStruct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PLL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PLLSource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RCC_PLLSOURCE_</w:t>
            </w:r>
            <w:proofErr w:type="gramStart"/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HSI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  <w:proofErr w:type="gramEnd"/>
          </w:p>
          <w:p w14:paraId="3A50966E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proofErr w:type="spell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RCC_OscInitStruct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PLL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PLLM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proofErr w:type="gramStart"/>
            <w:r w:rsidRPr="0098073D">
              <w:rPr>
                <w:rFonts w:ascii="JetBrains Mono" w:hAnsi="JetBrains Mono" w:cs="JetBrains Mono"/>
                <w:color w:val="098658"/>
                <w:kern w:val="0"/>
              </w:rPr>
              <w:t>8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  <w:proofErr w:type="gramEnd"/>
          </w:p>
          <w:p w14:paraId="40A7D2D4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proofErr w:type="spell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RCC_OscInitStruct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PLL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PLLN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proofErr w:type="gramStart"/>
            <w:r w:rsidRPr="0098073D">
              <w:rPr>
                <w:rFonts w:ascii="JetBrains Mono" w:hAnsi="JetBrains Mono" w:cs="JetBrains Mono"/>
                <w:color w:val="098658"/>
                <w:kern w:val="0"/>
              </w:rPr>
              <w:t>100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  <w:proofErr w:type="gramEnd"/>
          </w:p>
          <w:p w14:paraId="014FD2D4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proofErr w:type="spell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RCC_OscInitStruct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PLL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PLLP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RCC_PLLP_</w:t>
            </w:r>
            <w:proofErr w:type="gramStart"/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DIV2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  <w:proofErr w:type="gramEnd"/>
          </w:p>
          <w:p w14:paraId="6E57D140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proofErr w:type="spell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RCC_OscInitStruct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PLL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PLLQ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proofErr w:type="gramStart"/>
            <w:r w:rsidRPr="0098073D">
              <w:rPr>
                <w:rFonts w:ascii="JetBrains Mono" w:hAnsi="JetBrains Mono" w:cs="JetBrains Mono"/>
                <w:color w:val="098658"/>
                <w:kern w:val="0"/>
              </w:rPr>
              <w:t>4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  <w:proofErr w:type="gramEnd"/>
          </w:p>
          <w:p w14:paraId="3A0373F8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r w:rsidRPr="0098073D">
              <w:rPr>
                <w:rFonts w:ascii="JetBrains Mono" w:hAnsi="JetBrains Mono" w:cs="JetBrains Mono"/>
                <w:color w:val="AF00DB"/>
                <w:kern w:val="0"/>
              </w:rPr>
              <w:t>if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(</w:t>
            </w:r>
            <w:proofErr w:type="spellStart"/>
            <w:r w:rsidRPr="0098073D">
              <w:rPr>
                <w:rFonts w:ascii="JetBrains Mono" w:hAnsi="JetBrains Mono" w:cs="JetBrains Mono"/>
                <w:color w:val="795E26"/>
                <w:kern w:val="0"/>
              </w:rPr>
              <w:t>HAL_RCC_OscConfig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(&amp;</w:t>
            </w:r>
            <w:proofErr w:type="spell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RCC_OscInitStruct</w:t>
            </w:r>
            <w:proofErr w:type="spellEnd"/>
            <w:proofErr w:type="gramStart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) !</w:t>
            </w:r>
            <w:proofErr w:type="gram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= </w:t>
            </w:r>
            <w:r w:rsidRPr="0098073D">
              <w:rPr>
                <w:rFonts w:ascii="JetBrains Mono" w:hAnsi="JetBrains Mono" w:cs="JetBrains Mono"/>
                <w:color w:val="0070C1"/>
                <w:kern w:val="0"/>
              </w:rPr>
              <w:t>HAL_OK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)</w:t>
            </w:r>
          </w:p>
          <w:p w14:paraId="3184CFE1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  {</w:t>
            </w:r>
          </w:p>
          <w:p w14:paraId="4F27BBF6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proofErr w:type="spellStart"/>
            <w:r w:rsidRPr="0098073D">
              <w:rPr>
                <w:rFonts w:ascii="JetBrains Mono" w:hAnsi="JetBrains Mono" w:cs="JetBrains Mono"/>
                <w:color w:val="795E26"/>
                <w:kern w:val="0"/>
              </w:rPr>
              <w:t>Error_</w:t>
            </w:r>
            <w:proofErr w:type="gramStart"/>
            <w:r w:rsidRPr="0098073D">
              <w:rPr>
                <w:rFonts w:ascii="JetBrains Mono" w:hAnsi="JetBrains Mono" w:cs="JetBrains Mono"/>
                <w:color w:val="795E26"/>
                <w:kern w:val="0"/>
              </w:rPr>
              <w:t>Handler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(</w:t>
            </w:r>
            <w:proofErr w:type="gram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);</w:t>
            </w:r>
          </w:p>
          <w:p w14:paraId="4262A24F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  }</w:t>
            </w:r>
          </w:p>
          <w:p w14:paraId="5CF997A6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6E3BAB2C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  /** Initializes the CPU, AHB and APB buses clocks</w:t>
            </w:r>
          </w:p>
          <w:p w14:paraId="02229818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  */</w:t>
            </w:r>
          </w:p>
          <w:p w14:paraId="043193C9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proofErr w:type="spell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RCC_ClkInitStruct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ClockType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RCC_CLOCKTYPE_HCLK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|</w:t>
            </w: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RCC_CLOCKTYPE_SYSCLK</w:t>
            </w:r>
          </w:p>
          <w:p w14:paraId="7CFF28EF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                              |</w:t>
            </w: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RCC_CLOCKTYPE_PCLK1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|</w:t>
            </w: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RCC_CLOCKTYPE_</w:t>
            </w:r>
            <w:proofErr w:type="gramStart"/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PCLK2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  <w:proofErr w:type="gramEnd"/>
          </w:p>
          <w:p w14:paraId="63D26262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proofErr w:type="spell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RCC_ClkInitStruct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SYSCLKSource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RCC_SYSCLKSOURCE_</w:t>
            </w:r>
            <w:proofErr w:type="gramStart"/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PLLCLK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  <w:proofErr w:type="gramEnd"/>
          </w:p>
          <w:p w14:paraId="19152731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proofErr w:type="spell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RCC_ClkInitStruct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AHBCLKDivider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RCC_SYSCLK_</w:t>
            </w:r>
            <w:proofErr w:type="gramStart"/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DIV1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  <w:proofErr w:type="gramEnd"/>
          </w:p>
          <w:p w14:paraId="5B8D3141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RCC_ClkInitStruct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APB1CLKDivider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RCC_HCLK_</w:t>
            </w:r>
            <w:proofErr w:type="gramStart"/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DIV2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  <w:proofErr w:type="gramEnd"/>
          </w:p>
          <w:p w14:paraId="52A77C21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RCC_ClkInitStruct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APB2CLKDivider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RCC_HCLK_</w:t>
            </w:r>
            <w:proofErr w:type="gramStart"/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DIV1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  <w:proofErr w:type="gramEnd"/>
          </w:p>
          <w:p w14:paraId="7E51DEF1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25E2C567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r w:rsidRPr="0098073D">
              <w:rPr>
                <w:rFonts w:ascii="JetBrains Mono" w:hAnsi="JetBrains Mono" w:cs="JetBrains Mono"/>
                <w:color w:val="AF00DB"/>
                <w:kern w:val="0"/>
              </w:rPr>
              <w:t>if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(</w:t>
            </w:r>
            <w:proofErr w:type="spellStart"/>
            <w:r w:rsidRPr="0098073D">
              <w:rPr>
                <w:rFonts w:ascii="JetBrains Mono" w:hAnsi="JetBrains Mono" w:cs="JetBrains Mono"/>
                <w:color w:val="795E26"/>
                <w:kern w:val="0"/>
              </w:rPr>
              <w:t>HAL_RCC_</w:t>
            </w:r>
            <w:proofErr w:type="gramStart"/>
            <w:r w:rsidRPr="0098073D">
              <w:rPr>
                <w:rFonts w:ascii="JetBrains Mono" w:hAnsi="JetBrains Mono" w:cs="JetBrains Mono"/>
                <w:color w:val="795E26"/>
                <w:kern w:val="0"/>
              </w:rPr>
              <w:t>ClockConfig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(</w:t>
            </w:r>
            <w:proofErr w:type="gram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&amp;</w:t>
            </w:r>
            <w:proofErr w:type="spellStart"/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RCC_ClkInitStruct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, </w:t>
            </w: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FLASH_LATENCY_3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) != </w:t>
            </w:r>
            <w:r w:rsidRPr="0098073D">
              <w:rPr>
                <w:rFonts w:ascii="JetBrains Mono" w:hAnsi="JetBrains Mono" w:cs="JetBrains Mono"/>
                <w:color w:val="0070C1"/>
                <w:kern w:val="0"/>
              </w:rPr>
              <w:t>HAL_OK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)</w:t>
            </w:r>
          </w:p>
          <w:p w14:paraId="07BBD205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  {</w:t>
            </w:r>
          </w:p>
          <w:p w14:paraId="4B74B5E0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proofErr w:type="spellStart"/>
            <w:r w:rsidRPr="0098073D">
              <w:rPr>
                <w:rFonts w:ascii="JetBrains Mono" w:hAnsi="JetBrains Mono" w:cs="JetBrains Mono"/>
                <w:color w:val="795E26"/>
                <w:kern w:val="0"/>
              </w:rPr>
              <w:t>Error_</w:t>
            </w:r>
            <w:proofErr w:type="gramStart"/>
            <w:r w:rsidRPr="0098073D">
              <w:rPr>
                <w:rFonts w:ascii="JetBrains Mono" w:hAnsi="JetBrains Mono" w:cs="JetBrains Mono"/>
                <w:color w:val="795E26"/>
                <w:kern w:val="0"/>
              </w:rPr>
              <w:t>Handler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(</w:t>
            </w:r>
            <w:proofErr w:type="gram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);</w:t>
            </w:r>
          </w:p>
          <w:p w14:paraId="577224B8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  }</w:t>
            </w:r>
          </w:p>
          <w:p w14:paraId="50F79896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}</w:t>
            </w:r>
          </w:p>
          <w:p w14:paraId="45A581FE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7978BC65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/* USER CODE BEGIN 4 */</w:t>
            </w:r>
          </w:p>
          <w:p w14:paraId="27E067B4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66F7255A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/* USER CODE END 4 */</w:t>
            </w:r>
          </w:p>
          <w:p w14:paraId="3260DA0B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4899A47F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/**</w:t>
            </w:r>
          </w:p>
          <w:p w14:paraId="4948876F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  * </w:t>
            </w: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@</w:t>
            </w:r>
            <w:proofErr w:type="gramStart"/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brief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  This</w:t>
            </w:r>
            <w:proofErr w:type="gramEnd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 function is executed in case of error occurrence.</w:t>
            </w:r>
          </w:p>
          <w:p w14:paraId="7E808B5B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  * </w:t>
            </w: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@retval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 None</w:t>
            </w:r>
          </w:p>
          <w:p w14:paraId="246F20B0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  */</w:t>
            </w:r>
          </w:p>
          <w:p w14:paraId="5645D8E0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void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</w:t>
            </w:r>
            <w:proofErr w:type="spellStart"/>
            <w:r w:rsidRPr="0098073D">
              <w:rPr>
                <w:rFonts w:ascii="JetBrains Mono" w:hAnsi="JetBrains Mono" w:cs="JetBrains Mono"/>
                <w:color w:val="795E26"/>
                <w:kern w:val="0"/>
              </w:rPr>
              <w:t>Error_Handler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(</w:t>
            </w: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void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)</w:t>
            </w:r>
          </w:p>
          <w:p w14:paraId="509DFA84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{</w:t>
            </w:r>
          </w:p>
          <w:p w14:paraId="57A07E6E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  /* USER CODE BEGIN </w:t>
            </w:r>
            <w:proofErr w:type="spellStart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Error_Handler_Debug</w:t>
            </w:r>
            <w:proofErr w:type="spellEnd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 */</w:t>
            </w:r>
          </w:p>
          <w:p w14:paraId="431F320E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r w:rsidRPr="0098073D">
              <w:rPr>
                <w:rFonts w:ascii="JetBrains Mono" w:hAnsi="JetBrains Mono" w:cs="JetBrains Mono"/>
                <w:color w:val="795E26"/>
                <w:kern w:val="0"/>
              </w:rPr>
              <w:t>__</w:t>
            </w:r>
            <w:proofErr w:type="spellStart"/>
            <w:r w:rsidRPr="0098073D">
              <w:rPr>
                <w:rFonts w:ascii="JetBrains Mono" w:hAnsi="JetBrains Mono" w:cs="JetBrains Mono"/>
                <w:color w:val="795E26"/>
                <w:kern w:val="0"/>
              </w:rPr>
              <w:t>disable_</w:t>
            </w:r>
            <w:proofErr w:type="gramStart"/>
            <w:r w:rsidRPr="0098073D">
              <w:rPr>
                <w:rFonts w:ascii="JetBrains Mono" w:hAnsi="JetBrains Mono" w:cs="JetBrains Mono"/>
                <w:color w:val="795E26"/>
                <w:kern w:val="0"/>
              </w:rPr>
              <w:t>irq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(</w:t>
            </w:r>
            <w:proofErr w:type="gram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);</w:t>
            </w:r>
          </w:p>
          <w:p w14:paraId="1ED012BD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r w:rsidRPr="0098073D">
              <w:rPr>
                <w:rFonts w:ascii="JetBrains Mono" w:hAnsi="JetBrains Mono" w:cs="JetBrains Mono"/>
                <w:color w:val="AF00DB"/>
                <w:kern w:val="0"/>
              </w:rPr>
              <w:t>while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(</w:t>
            </w:r>
            <w:r w:rsidRPr="0098073D">
              <w:rPr>
                <w:rFonts w:ascii="JetBrains Mono" w:hAnsi="JetBrains Mono" w:cs="JetBrains Mono"/>
                <w:color w:val="098658"/>
                <w:kern w:val="0"/>
              </w:rPr>
              <w:t>1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)</w:t>
            </w:r>
          </w:p>
          <w:p w14:paraId="2F6B935C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  {</w:t>
            </w:r>
          </w:p>
          <w:p w14:paraId="4D00FAD3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  }</w:t>
            </w:r>
          </w:p>
          <w:p w14:paraId="39A358A7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  /* USER CODE END </w:t>
            </w:r>
            <w:proofErr w:type="spellStart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Error_Handler_Debug</w:t>
            </w:r>
            <w:proofErr w:type="spellEnd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 */</w:t>
            </w:r>
          </w:p>
          <w:p w14:paraId="4A8CDD01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}</w:t>
            </w:r>
          </w:p>
          <w:p w14:paraId="19073D24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45C15662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AF00DB"/>
                <w:kern w:val="0"/>
              </w:rPr>
              <w:t>#</w:t>
            </w:r>
            <w:proofErr w:type="gramStart"/>
            <w:r w:rsidRPr="0098073D">
              <w:rPr>
                <w:rFonts w:ascii="JetBrains Mono" w:hAnsi="JetBrains Mono" w:cs="JetBrains Mono"/>
                <w:color w:val="AF00DB"/>
                <w:kern w:val="0"/>
              </w:rPr>
              <w:t>ifdef</w:t>
            </w: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 xml:space="preserve">  USE</w:t>
            </w:r>
            <w:proofErr w:type="gramEnd"/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_FULL_ASSERT</w:t>
            </w:r>
          </w:p>
          <w:p w14:paraId="251BD24F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/**</w:t>
            </w:r>
          </w:p>
          <w:p w14:paraId="375FD8F9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  * </w:t>
            </w: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@</w:t>
            </w:r>
            <w:proofErr w:type="gramStart"/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brief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  Reports</w:t>
            </w:r>
            <w:proofErr w:type="gramEnd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 the name of the source file and the source line number</w:t>
            </w:r>
          </w:p>
          <w:p w14:paraId="73138BBD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  *         </w:t>
            </w:r>
            <w:proofErr w:type="gramStart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where</w:t>
            </w:r>
            <w:proofErr w:type="gramEnd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 the </w:t>
            </w:r>
            <w:proofErr w:type="spellStart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assert_param</w:t>
            </w:r>
            <w:proofErr w:type="spellEnd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 error has occurred.</w:t>
            </w:r>
          </w:p>
          <w:p w14:paraId="4FE4D635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  * </w:t>
            </w: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@</w:t>
            </w:r>
            <w:proofErr w:type="gramStart"/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param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  </w:t>
            </w:r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file</w:t>
            </w:r>
            <w:proofErr w:type="gramEnd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: pointer to the source file name</w:t>
            </w:r>
          </w:p>
          <w:p w14:paraId="18FA9589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  * </w:t>
            </w: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@</w:t>
            </w:r>
            <w:proofErr w:type="gramStart"/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param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  </w:t>
            </w:r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line</w:t>
            </w:r>
            <w:proofErr w:type="gramEnd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: </w:t>
            </w:r>
            <w:proofErr w:type="spellStart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assert_param</w:t>
            </w:r>
            <w:proofErr w:type="spellEnd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 error line source number</w:t>
            </w:r>
          </w:p>
          <w:p w14:paraId="604759EC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  * </w:t>
            </w: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@retval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 None</w:t>
            </w:r>
          </w:p>
          <w:p w14:paraId="2C519292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  */</w:t>
            </w:r>
          </w:p>
          <w:p w14:paraId="5070AABA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void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</w:t>
            </w:r>
            <w:proofErr w:type="spellStart"/>
            <w:r w:rsidRPr="0098073D">
              <w:rPr>
                <w:rFonts w:ascii="JetBrains Mono" w:hAnsi="JetBrains Mono" w:cs="JetBrains Mono"/>
                <w:color w:val="795E26"/>
                <w:kern w:val="0"/>
              </w:rPr>
              <w:t>assert_</w:t>
            </w:r>
            <w:proofErr w:type="gramStart"/>
            <w:r w:rsidRPr="0098073D">
              <w:rPr>
                <w:rFonts w:ascii="JetBrains Mono" w:hAnsi="JetBrains Mono" w:cs="JetBrains Mono"/>
                <w:color w:val="795E26"/>
                <w:kern w:val="0"/>
              </w:rPr>
              <w:t>failed</w:t>
            </w:r>
            <w:proofErr w:type="spellEnd"/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(</w:t>
            </w:r>
            <w:proofErr w:type="gramEnd"/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uint8_t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*</w:t>
            </w:r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file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, </w:t>
            </w:r>
            <w:r w:rsidRPr="0098073D">
              <w:rPr>
                <w:rFonts w:ascii="JetBrains Mono" w:hAnsi="JetBrains Mono" w:cs="JetBrains Mono"/>
                <w:color w:val="0000FF"/>
                <w:kern w:val="0"/>
              </w:rPr>
              <w:t>uint32_t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 </w:t>
            </w:r>
            <w:r w:rsidRPr="0098073D">
              <w:rPr>
                <w:rFonts w:ascii="JetBrains Mono" w:hAnsi="JetBrains Mono" w:cs="JetBrains Mono"/>
                <w:color w:val="001080"/>
                <w:kern w:val="0"/>
              </w:rPr>
              <w:t>line</w:t>
            </w: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)</w:t>
            </w:r>
          </w:p>
          <w:p w14:paraId="0D528A8C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{</w:t>
            </w:r>
          </w:p>
          <w:p w14:paraId="3299E2B2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  /* USER CODE BEGIN 6 */</w:t>
            </w:r>
          </w:p>
          <w:p w14:paraId="549A853A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// </w:t>
            </w:r>
            <w:proofErr w:type="spellStart"/>
            <w:proofErr w:type="gramStart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printf</w:t>
            </w:r>
            <w:proofErr w:type="spellEnd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(</w:t>
            </w:r>
            <w:proofErr w:type="gramEnd"/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"Wrong parameters value: file %s on line %d\r\n", file, line);</w:t>
            </w:r>
          </w:p>
          <w:p w14:paraId="46F5F59C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>  /* USER CODE END 6 */</w:t>
            </w:r>
          </w:p>
          <w:p w14:paraId="64DC3EF5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000000"/>
                <w:kern w:val="0"/>
              </w:rPr>
              <w:t>}</w:t>
            </w:r>
          </w:p>
          <w:p w14:paraId="70681C4F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98073D">
              <w:rPr>
                <w:rFonts w:ascii="JetBrains Mono" w:hAnsi="JetBrains Mono" w:cs="JetBrains Mono"/>
                <w:color w:val="AF00DB"/>
                <w:kern w:val="0"/>
              </w:rPr>
              <w:t>#endif</w:t>
            </w:r>
            <w:r w:rsidRPr="0098073D">
              <w:rPr>
                <w:rFonts w:ascii="JetBrains Mono" w:hAnsi="JetBrains Mono" w:cs="JetBrains Mono"/>
                <w:color w:val="008000"/>
                <w:kern w:val="0"/>
              </w:rPr>
              <w:t xml:space="preserve"> /* USE_FULL_ASSERT */</w:t>
            </w:r>
          </w:p>
          <w:p w14:paraId="651304B3" w14:textId="77777777" w:rsidR="0098073D" w:rsidRPr="0098073D" w:rsidRDefault="0098073D" w:rsidP="0098073D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098C3D09" w14:textId="77777777" w:rsidR="0098073D" w:rsidRPr="0098073D" w:rsidRDefault="0098073D" w:rsidP="004E1A84">
            <w:pPr>
              <w:pStyle w:val="0"/>
              <w:ind w:firstLineChars="0" w:firstLine="0"/>
            </w:pPr>
          </w:p>
        </w:tc>
      </w:tr>
    </w:tbl>
    <w:p w14:paraId="7BBCE0FD" w14:textId="77777777" w:rsidR="004E1A84" w:rsidRDefault="004E1A84" w:rsidP="004E1A84">
      <w:pPr>
        <w:pStyle w:val="0"/>
        <w:ind w:firstLine="480"/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302"/>
      </w:tblGrid>
      <w:tr w:rsidR="0098073D" w14:paraId="4512AE8E" w14:textId="77777777" w:rsidTr="00B35075">
        <w:tc>
          <w:tcPr>
            <w:tcW w:w="8312" w:type="dxa"/>
            <w:shd w:val="clear" w:color="auto" w:fill="B4C6E7" w:themeFill="accent1" w:themeFillTint="66"/>
          </w:tcPr>
          <w:p w14:paraId="5FEDE90E" w14:textId="3852DFAC" w:rsidR="0098073D" w:rsidRDefault="00B35075" w:rsidP="004E1A84">
            <w:pPr>
              <w:pStyle w:val="0"/>
              <w:ind w:firstLineChars="0" w:firstLine="0"/>
              <w:rPr>
                <w:rFonts w:hint="eastAsia"/>
              </w:rPr>
            </w:pPr>
            <w:proofErr w:type="spellStart"/>
            <w:r>
              <w:t>A</w:t>
            </w:r>
            <w:r>
              <w:rPr>
                <w:rFonts w:hint="eastAsia"/>
              </w:rPr>
              <w:t>dc.c</w:t>
            </w:r>
            <w:proofErr w:type="spellEnd"/>
          </w:p>
        </w:tc>
      </w:tr>
      <w:tr w:rsidR="0098073D" w14:paraId="5D7BB9EF" w14:textId="77777777" w:rsidTr="0098073D">
        <w:tc>
          <w:tcPr>
            <w:tcW w:w="8312" w:type="dxa"/>
          </w:tcPr>
          <w:p w14:paraId="08C25621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/* USER CODE BEGIN Header */</w:t>
            </w:r>
          </w:p>
          <w:p w14:paraId="226EF7C6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/**</w:t>
            </w:r>
          </w:p>
          <w:p w14:paraId="16241ADC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  ******************************************************************************</w:t>
            </w:r>
          </w:p>
          <w:p w14:paraId="022718AE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 xml:space="preserve">  * </w:t>
            </w:r>
            <w:r w:rsidRPr="00B35075">
              <w:rPr>
                <w:rFonts w:ascii="JetBrains Mono" w:hAnsi="JetBrains Mono" w:cs="JetBrains Mono"/>
                <w:color w:val="0000FF"/>
                <w:kern w:val="0"/>
              </w:rPr>
              <w:t>@file</w:t>
            </w: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 xml:space="preserve">    </w:t>
            </w:r>
            <w:proofErr w:type="spellStart"/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adc.c</w:t>
            </w:r>
            <w:proofErr w:type="spellEnd"/>
          </w:p>
          <w:p w14:paraId="30EA8BE0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 xml:space="preserve">  * </w:t>
            </w:r>
            <w:r w:rsidRPr="00B35075">
              <w:rPr>
                <w:rFonts w:ascii="JetBrains Mono" w:hAnsi="JetBrains Mono" w:cs="JetBrains Mono"/>
                <w:color w:val="0000FF"/>
                <w:kern w:val="0"/>
              </w:rPr>
              <w:t>@brief</w:t>
            </w: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 xml:space="preserve">   This file provides code for the configuration</w:t>
            </w:r>
          </w:p>
          <w:p w14:paraId="3104E0DA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  *          </w:t>
            </w:r>
            <w:proofErr w:type="gramStart"/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of</w:t>
            </w:r>
            <w:proofErr w:type="gramEnd"/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 xml:space="preserve"> the ADC instances.</w:t>
            </w:r>
          </w:p>
          <w:p w14:paraId="2332D8D3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  ******************************************************************************</w:t>
            </w:r>
          </w:p>
          <w:p w14:paraId="70B4D105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 xml:space="preserve">  * </w:t>
            </w:r>
            <w:r w:rsidRPr="00B35075">
              <w:rPr>
                <w:rFonts w:ascii="JetBrains Mono" w:hAnsi="JetBrains Mono" w:cs="JetBrains Mono"/>
                <w:color w:val="0000FF"/>
                <w:kern w:val="0"/>
              </w:rPr>
              <w:t>@attention</w:t>
            </w:r>
          </w:p>
          <w:p w14:paraId="63C399C3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  *</w:t>
            </w:r>
          </w:p>
          <w:p w14:paraId="61EEABE0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  * Copyright (c) 2025 STMicroelectronics.</w:t>
            </w:r>
          </w:p>
          <w:p w14:paraId="1C4488A5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  * All rights reserved.</w:t>
            </w:r>
          </w:p>
          <w:p w14:paraId="0C3AD45F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  *</w:t>
            </w:r>
          </w:p>
          <w:p w14:paraId="47F1FD5A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  * This software is licensed under terms that can be found in the LICENSE file</w:t>
            </w:r>
          </w:p>
          <w:p w14:paraId="2991526B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 xml:space="preserve">  * </w:t>
            </w:r>
            <w:proofErr w:type="gramStart"/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in</w:t>
            </w:r>
            <w:proofErr w:type="gramEnd"/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 xml:space="preserve"> the root directory of this software component.</w:t>
            </w:r>
          </w:p>
          <w:p w14:paraId="47139BDA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  * If no LICENSE file comes with this software, it is provided AS-IS.</w:t>
            </w:r>
          </w:p>
          <w:p w14:paraId="564ED0E3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  *</w:t>
            </w:r>
          </w:p>
          <w:p w14:paraId="28B07460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  ******************************************************************************</w:t>
            </w:r>
          </w:p>
          <w:p w14:paraId="146D4D89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  */</w:t>
            </w:r>
          </w:p>
          <w:p w14:paraId="40443F43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/* USER CODE END Header */</w:t>
            </w:r>
          </w:p>
          <w:p w14:paraId="153BB38D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/* Includes ------------------------------------------------------------------*/</w:t>
            </w:r>
          </w:p>
          <w:p w14:paraId="2E63E344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AF00DB"/>
                <w:kern w:val="0"/>
              </w:rPr>
              <w:t>#include</w:t>
            </w:r>
            <w:r w:rsidRPr="00B35075">
              <w:rPr>
                <w:rFonts w:ascii="JetBrains Mono" w:hAnsi="JetBrains Mono" w:cs="JetBrains Mono"/>
                <w:color w:val="0000FF"/>
                <w:kern w:val="0"/>
              </w:rPr>
              <w:t xml:space="preserve"> </w:t>
            </w:r>
            <w:r w:rsidRPr="00B35075">
              <w:rPr>
                <w:rFonts w:ascii="JetBrains Mono" w:hAnsi="JetBrains Mono" w:cs="JetBrains Mono"/>
                <w:color w:val="A31515"/>
                <w:kern w:val="0"/>
              </w:rPr>
              <w:t>"</w:t>
            </w:r>
            <w:proofErr w:type="spellStart"/>
            <w:r w:rsidRPr="00B35075">
              <w:rPr>
                <w:rFonts w:ascii="JetBrains Mono" w:hAnsi="JetBrains Mono" w:cs="JetBrains Mono"/>
                <w:color w:val="A31515"/>
                <w:kern w:val="0"/>
              </w:rPr>
              <w:t>adc.h</w:t>
            </w:r>
            <w:proofErr w:type="spellEnd"/>
            <w:r w:rsidRPr="00B35075">
              <w:rPr>
                <w:rFonts w:ascii="JetBrains Mono" w:hAnsi="JetBrains Mono" w:cs="JetBrains Mono"/>
                <w:color w:val="A31515"/>
                <w:kern w:val="0"/>
              </w:rPr>
              <w:t>"</w:t>
            </w:r>
          </w:p>
          <w:p w14:paraId="491286A3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66C3FA5F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/* USER CODE BEGIN 0 */</w:t>
            </w:r>
          </w:p>
          <w:p w14:paraId="07690294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6294A91A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/* USER CODE END 0 */</w:t>
            </w:r>
          </w:p>
          <w:p w14:paraId="7C283344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2D43BC54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proofErr w:type="spellStart"/>
            <w:r w:rsidRPr="00B35075">
              <w:rPr>
                <w:rFonts w:ascii="JetBrains Mono" w:hAnsi="JetBrains Mono" w:cs="JetBrains Mono"/>
                <w:color w:val="267F99"/>
                <w:kern w:val="0"/>
              </w:rPr>
              <w:t>ADC_HandleTypeDef</w:t>
            </w:r>
            <w:proofErr w:type="spell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 </w:t>
            </w:r>
            <w:proofErr w:type="gramStart"/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hadc1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  <w:proofErr w:type="gramEnd"/>
          </w:p>
          <w:p w14:paraId="1A9CA97A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proofErr w:type="spellStart"/>
            <w:r w:rsidRPr="00B35075">
              <w:rPr>
                <w:rFonts w:ascii="JetBrains Mono" w:hAnsi="JetBrains Mono" w:cs="JetBrains Mono"/>
                <w:color w:val="267F99"/>
                <w:kern w:val="0"/>
              </w:rPr>
              <w:t>DMA_HandleTypeDef</w:t>
            </w:r>
            <w:proofErr w:type="spell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 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hdma_</w:t>
            </w:r>
            <w:proofErr w:type="gramStart"/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adc1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  <w:proofErr w:type="gramEnd"/>
          </w:p>
          <w:p w14:paraId="071E6153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338862E1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 xml:space="preserve">/* ADC1 </w:t>
            </w:r>
            <w:proofErr w:type="spellStart"/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init</w:t>
            </w:r>
            <w:proofErr w:type="spellEnd"/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 xml:space="preserve"> function */</w:t>
            </w:r>
          </w:p>
          <w:p w14:paraId="12460E49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FF"/>
                <w:kern w:val="0"/>
              </w:rPr>
              <w:t>void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 </w:t>
            </w:r>
            <w:r w:rsidRPr="00B35075">
              <w:rPr>
                <w:rFonts w:ascii="JetBrains Mono" w:hAnsi="JetBrains Mono" w:cs="JetBrains Mono"/>
                <w:color w:val="795E26"/>
                <w:kern w:val="0"/>
              </w:rPr>
              <w:t>MX_ADC1_Init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(</w:t>
            </w:r>
            <w:r w:rsidRPr="00B35075">
              <w:rPr>
                <w:rFonts w:ascii="JetBrains Mono" w:hAnsi="JetBrains Mono" w:cs="JetBrains Mono"/>
                <w:color w:val="0000FF"/>
                <w:kern w:val="0"/>
              </w:rPr>
              <w:t>void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)</w:t>
            </w:r>
          </w:p>
          <w:p w14:paraId="249EB102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{</w:t>
            </w:r>
          </w:p>
          <w:p w14:paraId="76F94CD3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55053635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lastRenderedPageBreak/>
              <w:t>  /* USER CODE BEGIN ADC1_Init 0 */</w:t>
            </w:r>
          </w:p>
          <w:p w14:paraId="43FD7D53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6EBDAC78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  /* USER CODE END ADC1_Init 0 */</w:t>
            </w:r>
          </w:p>
          <w:p w14:paraId="7D8E7731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5D7F9FE4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proofErr w:type="spellStart"/>
            <w:r w:rsidRPr="00B35075">
              <w:rPr>
                <w:rFonts w:ascii="JetBrains Mono" w:hAnsi="JetBrains Mono" w:cs="JetBrains Mono"/>
                <w:color w:val="267F99"/>
                <w:kern w:val="0"/>
              </w:rPr>
              <w:t>ADC_ChannelConfTypeDef</w:t>
            </w:r>
            <w:proofErr w:type="spell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 </w:t>
            </w:r>
            <w:proofErr w:type="spellStart"/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sConfig</w:t>
            </w:r>
            <w:proofErr w:type="spell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 = {</w:t>
            </w:r>
            <w:r w:rsidRPr="00B35075">
              <w:rPr>
                <w:rFonts w:ascii="JetBrains Mono" w:hAnsi="JetBrains Mono" w:cs="JetBrains Mono"/>
                <w:color w:val="098658"/>
                <w:kern w:val="0"/>
              </w:rPr>
              <w:t>0</w:t>
            </w:r>
            <w:proofErr w:type="gramStart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};</w:t>
            </w:r>
            <w:proofErr w:type="gramEnd"/>
          </w:p>
          <w:p w14:paraId="0425C8DF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3897BAB9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  /* USER CODE BEGIN ADC1_Init 1 */</w:t>
            </w:r>
          </w:p>
          <w:p w14:paraId="2FE32F63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399DBD2F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  /* USER CODE END ADC1_Init 1 */</w:t>
            </w:r>
          </w:p>
          <w:p w14:paraId="736F9434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1A9590D2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  /** Configure the global features of the ADC (Clock, Resolution, Data Alignment and number of conversion)</w:t>
            </w:r>
          </w:p>
          <w:p w14:paraId="76E17A90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  */</w:t>
            </w:r>
          </w:p>
          <w:p w14:paraId="4327E1F2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hadc1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Instance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proofErr w:type="gramStart"/>
            <w:r w:rsidRPr="00B35075">
              <w:rPr>
                <w:rFonts w:ascii="JetBrains Mono" w:hAnsi="JetBrains Mono" w:cs="JetBrains Mono"/>
                <w:color w:val="0000FF"/>
                <w:kern w:val="0"/>
              </w:rPr>
              <w:t>ADC1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  <w:proofErr w:type="gramEnd"/>
          </w:p>
          <w:p w14:paraId="6C13CFA9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proofErr w:type="gramStart"/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hadc1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Init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ClockPrescaler</w:t>
            </w:r>
            <w:proofErr w:type="gram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r w:rsidRPr="00B35075">
              <w:rPr>
                <w:rFonts w:ascii="JetBrains Mono" w:hAnsi="JetBrains Mono" w:cs="JetBrains Mono"/>
                <w:color w:val="0000FF"/>
                <w:kern w:val="0"/>
              </w:rPr>
              <w:t>ADC_CLOCK_SYNC_PCLK_DIV4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</w:p>
          <w:p w14:paraId="4F1282ED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proofErr w:type="gramStart"/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hadc1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Init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Resolution</w:t>
            </w:r>
            <w:proofErr w:type="gram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r w:rsidRPr="00B35075">
              <w:rPr>
                <w:rFonts w:ascii="JetBrains Mono" w:hAnsi="JetBrains Mono" w:cs="JetBrains Mono"/>
                <w:color w:val="0000FF"/>
                <w:kern w:val="0"/>
              </w:rPr>
              <w:t>ADC_RESOLUTION_12B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</w:p>
          <w:p w14:paraId="143593BE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proofErr w:type="gramStart"/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hadc1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Init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ScanConvMode</w:t>
            </w:r>
            <w:proofErr w:type="gram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r w:rsidRPr="00B35075">
              <w:rPr>
                <w:rFonts w:ascii="JetBrains Mono" w:hAnsi="JetBrains Mono" w:cs="JetBrains Mono"/>
                <w:color w:val="0070C1"/>
                <w:kern w:val="0"/>
              </w:rPr>
              <w:t>ENABLE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</w:p>
          <w:p w14:paraId="6671AB19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proofErr w:type="gramStart"/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hadc1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Init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ContinuousConvMode</w:t>
            </w:r>
            <w:proofErr w:type="gram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r w:rsidRPr="00B35075">
              <w:rPr>
                <w:rFonts w:ascii="JetBrains Mono" w:hAnsi="JetBrains Mono" w:cs="JetBrains Mono"/>
                <w:color w:val="0070C1"/>
                <w:kern w:val="0"/>
              </w:rPr>
              <w:t>ENABLE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</w:p>
          <w:p w14:paraId="31BDDE6F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proofErr w:type="gramStart"/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hadc1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Init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DiscontinuousConvMode</w:t>
            </w:r>
            <w:proofErr w:type="gram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r w:rsidRPr="00B35075">
              <w:rPr>
                <w:rFonts w:ascii="JetBrains Mono" w:hAnsi="JetBrains Mono" w:cs="JetBrains Mono"/>
                <w:color w:val="0070C1"/>
                <w:kern w:val="0"/>
              </w:rPr>
              <w:t>DISABLE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</w:p>
          <w:p w14:paraId="5C0B27EE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proofErr w:type="gramStart"/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hadc1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Init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ExternalTrigConvEdge</w:t>
            </w:r>
            <w:proofErr w:type="gram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r w:rsidRPr="00B35075">
              <w:rPr>
                <w:rFonts w:ascii="JetBrains Mono" w:hAnsi="JetBrains Mono" w:cs="JetBrains Mono"/>
                <w:color w:val="0000FF"/>
                <w:kern w:val="0"/>
              </w:rPr>
              <w:t>ADC_EXTERNALTRIGCONVEDGE_NONE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</w:p>
          <w:p w14:paraId="3307CCF9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proofErr w:type="gramStart"/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hadc1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Init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ExternalTrigConv</w:t>
            </w:r>
            <w:proofErr w:type="gram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r w:rsidRPr="00B35075">
              <w:rPr>
                <w:rFonts w:ascii="JetBrains Mono" w:hAnsi="JetBrains Mono" w:cs="JetBrains Mono"/>
                <w:color w:val="0000FF"/>
                <w:kern w:val="0"/>
              </w:rPr>
              <w:t>ADC_SOFTWARE_START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</w:p>
          <w:p w14:paraId="4D4F3B6E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proofErr w:type="gramStart"/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hadc1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Init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DataAlign</w:t>
            </w:r>
            <w:proofErr w:type="gram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r w:rsidRPr="00B35075">
              <w:rPr>
                <w:rFonts w:ascii="JetBrains Mono" w:hAnsi="JetBrains Mono" w:cs="JetBrains Mono"/>
                <w:color w:val="0000FF"/>
                <w:kern w:val="0"/>
              </w:rPr>
              <w:t>ADC_DATAALIGN_RIGHT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</w:p>
          <w:p w14:paraId="73A7D608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proofErr w:type="gramStart"/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hadc1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Init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NbrOfConversion</w:t>
            </w:r>
            <w:proofErr w:type="gram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r w:rsidRPr="00B35075">
              <w:rPr>
                <w:rFonts w:ascii="JetBrains Mono" w:hAnsi="JetBrains Mono" w:cs="JetBrains Mono"/>
                <w:color w:val="098658"/>
                <w:kern w:val="0"/>
              </w:rPr>
              <w:t>2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</w:p>
          <w:p w14:paraId="08CAE067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proofErr w:type="gramStart"/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hadc1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Init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DMAContinuousRequests</w:t>
            </w:r>
            <w:proofErr w:type="gram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r w:rsidRPr="00B35075">
              <w:rPr>
                <w:rFonts w:ascii="JetBrains Mono" w:hAnsi="JetBrains Mono" w:cs="JetBrains Mono"/>
                <w:color w:val="0070C1"/>
                <w:kern w:val="0"/>
              </w:rPr>
              <w:t>ENABLE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</w:p>
          <w:p w14:paraId="6A0F8DAE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proofErr w:type="gramStart"/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hadc1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Init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EOCSelection</w:t>
            </w:r>
            <w:proofErr w:type="gram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r w:rsidRPr="00B35075">
              <w:rPr>
                <w:rFonts w:ascii="JetBrains Mono" w:hAnsi="JetBrains Mono" w:cs="JetBrains Mono"/>
                <w:color w:val="0000FF"/>
                <w:kern w:val="0"/>
              </w:rPr>
              <w:t>ADC_EOC_SINGLE_CONV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</w:p>
          <w:p w14:paraId="71BB4A3D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r w:rsidRPr="00B35075">
              <w:rPr>
                <w:rFonts w:ascii="JetBrains Mono" w:hAnsi="JetBrains Mono" w:cs="JetBrains Mono"/>
                <w:color w:val="AF00DB"/>
                <w:kern w:val="0"/>
              </w:rPr>
              <w:t>if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 (</w:t>
            </w:r>
            <w:proofErr w:type="spellStart"/>
            <w:r w:rsidRPr="00B35075">
              <w:rPr>
                <w:rFonts w:ascii="JetBrains Mono" w:hAnsi="JetBrains Mono" w:cs="JetBrains Mono"/>
                <w:color w:val="795E26"/>
                <w:kern w:val="0"/>
              </w:rPr>
              <w:t>HAL_ADC_Init</w:t>
            </w:r>
            <w:proofErr w:type="spell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(&amp;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hadc1</w:t>
            </w:r>
            <w:proofErr w:type="gramStart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) !</w:t>
            </w:r>
            <w:proofErr w:type="gram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= </w:t>
            </w:r>
            <w:r w:rsidRPr="00B35075">
              <w:rPr>
                <w:rFonts w:ascii="JetBrains Mono" w:hAnsi="JetBrains Mono" w:cs="JetBrains Mono"/>
                <w:color w:val="0070C1"/>
                <w:kern w:val="0"/>
              </w:rPr>
              <w:t>HAL_OK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)</w:t>
            </w:r>
          </w:p>
          <w:p w14:paraId="391BF3EE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  {</w:t>
            </w:r>
          </w:p>
          <w:p w14:paraId="0069CF5A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proofErr w:type="spellStart"/>
            <w:r w:rsidRPr="00B35075">
              <w:rPr>
                <w:rFonts w:ascii="JetBrains Mono" w:hAnsi="JetBrains Mono" w:cs="JetBrains Mono"/>
                <w:color w:val="795E26"/>
                <w:kern w:val="0"/>
              </w:rPr>
              <w:t>Error_</w:t>
            </w:r>
            <w:proofErr w:type="gramStart"/>
            <w:r w:rsidRPr="00B35075">
              <w:rPr>
                <w:rFonts w:ascii="JetBrains Mono" w:hAnsi="JetBrains Mono" w:cs="JetBrains Mono"/>
                <w:color w:val="795E26"/>
                <w:kern w:val="0"/>
              </w:rPr>
              <w:t>Handler</w:t>
            </w:r>
            <w:proofErr w:type="spell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(</w:t>
            </w:r>
            <w:proofErr w:type="gram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);</w:t>
            </w:r>
          </w:p>
          <w:p w14:paraId="764453A8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  }</w:t>
            </w:r>
          </w:p>
          <w:p w14:paraId="364A5B6E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5DA25583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  /** Configure for the selected ADC regular channel its corresponding rank in the sequencer and its sample time.</w:t>
            </w:r>
          </w:p>
          <w:p w14:paraId="37B77887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  */</w:t>
            </w:r>
          </w:p>
          <w:p w14:paraId="1497A923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proofErr w:type="spellStart"/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sConfig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Channel</w:t>
            </w:r>
            <w:proofErr w:type="spell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r w:rsidRPr="00B35075">
              <w:rPr>
                <w:rFonts w:ascii="JetBrains Mono" w:hAnsi="JetBrains Mono" w:cs="JetBrains Mono"/>
                <w:color w:val="0000FF"/>
                <w:kern w:val="0"/>
              </w:rPr>
              <w:t>ADC_CHANNEL_</w:t>
            </w:r>
            <w:proofErr w:type="gramStart"/>
            <w:r w:rsidRPr="00B35075">
              <w:rPr>
                <w:rFonts w:ascii="JetBrains Mono" w:hAnsi="JetBrains Mono" w:cs="JetBrains Mono"/>
                <w:color w:val="0000FF"/>
                <w:kern w:val="0"/>
              </w:rPr>
              <w:t>0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  <w:proofErr w:type="gramEnd"/>
          </w:p>
          <w:p w14:paraId="1940723E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proofErr w:type="spellStart"/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sConfig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Rank</w:t>
            </w:r>
            <w:proofErr w:type="spell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proofErr w:type="gramStart"/>
            <w:r w:rsidRPr="00B35075">
              <w:rPr>
                <w:rFonts w:ascii="JetBrains Mono" w:hAnsi="JetBrains Mono" w:cs="JetBrains Mono"/>
                <w:color w:val="098658"/>
                <w:kern w:val="0"/>
              </w:rPr>
              <w:t>1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  <w:proofErr w:type="gramEnd"/>
          </w:p>
          <w:p w14:paraId="586B75C9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proofErr w:type="spellStart"/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sConfig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SamplingTime</w:t>
            </w:r>
            <w:proofErr w:type="spell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r w:rsidRPr="00B35075">
              <w:rPr>
                <w:rFonts w:ascii="JetBrains Mono" w:hAnsi="JetBrains Mono" w:cs="JetBrains Mono"/>
                <w:color w:val="0000FF"/>
                <w:kern w:val="0"/>
              </w:rPr>
              <w:t>ADC_SAMPLETIME_</w:t>
            </w:r>
            <w:proofErr w:type="gramStart"/>
            <w:r w:rsidRPr="00B35075">
              <w:rPr>
                <w:rFonts w:ascii="JetBrains Mono" w:hAnsi="JetBrains Mono" w:cs="JetBrains Mono"/>
                <w:color w:val="0000FF"/>
                <w:kern w:val="0"/>
              </w:rPr>
              <w:t>480CYCLES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  <w:proofErr w:type="gramEnd"/>
          </w:p>
          <w:p w14:paraId="2D9281E1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r w:rsidRPr="00B35075">
              <w:rPr>
                <w:rFonts w:ascii="JetBrains Mono" w:hAnsi="JetBrains Mono" w:cs="JetBrains Mono"/>
                <w:color w:val="AF00DB"/>
                <w:kern w:val="0"/>
              </w:rPr>
              <w:t>if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 (</w:t>
            </w:r>
            <w:proofErr w:type="spellStart"/>
            <w:r w:rsidRPr="00B35075">
              <w:rPr>
                <w:rFonts w:ascii="JetBrains Mono" w:hAnsi="JetBrains Mono" w:cs="JetBrains Mono"/>
                <w:color w:val="795E26"/>
                <w:kern w:val="0"/>
              </w:rPr>
              <w:t>HAL_ADC_</w:t>
            </w:r>
            <w:proofErr w:type="gramStart"/>
            <w:r w:rsidRPr="00B35075">
              <w:rPr>
                <w:rFonts w:ascii="JetBrains Mono" w:hAnsi="JetBrains Mono" w:cs="JetBrains Mono"/>
                <w:color w:val="795E26"/>
                <w:kern w:val="0"/>
              </w:rPr>
              <w:t>ConfigChannel</w:t>
            </w:r>
            <w:proofErr w:type="spell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(</w:t>
            </w:r>
            <w:proofErr w:type="gram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&amp;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hadc1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, &amp;</w:t>
            </w:r>
            <w:proofErr w:type="spellStart"/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sConfig</w:t>
            </w:r>
            <w:proofErr w:type="spell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) != </w:t>
            </w:r>
            <w:r w:rsidRPr="00B35075">
              <w:rPr>
                <w:rFonts w:ascii="JetBrains Mono" w:hAnsi="JetBrains Mono" w:cs="JetBrains Mono"/>
                <w:color w:val="0070C1"/>
                <w:kern w:val="0"/>
              </w:rPr>
              <w:t>HAL_OK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)</w:t>
            </w:r>
          </w:p>
          <w:p w14:paraId="688D50C1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  {</w:t>
            </w:r>
          </w:p>
          <w:p w14:paraId="105FE8EA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proofErr w:type="spellStart"/>
            <w:r w:rsidRPr="00B35075">
              <w:rPr>
                <w:rFonts w:ascii="JetBrains Mono" w:hAnsi="JetBrains Mono" w:cs="JetBrains Mono"/>
                <w:color w:val="795E26"/>
                <w:kern w:val="0"/>
              </w:rPr>
              <w:t>Error_</w:t>
            </w:r>
            <w:proofErr w:type="gramStart"/>
            <w:r w:rsidRPr="00B35075">
              <w:rPr>
                <w:rFonts w:ascii="JetBrains Mono" w:hAnsi="JetBrains Mono" w:cs="JetBrains Mono"/>
                <w:color w:val="795E26"/>
                <w:kern w:val="0"/>
              </w:rPr>
              <w:t>Handler</w:t>
            </w:r>
            <w:proofErr w:type="spell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(</w:t>
            </w:r>
            <w:proofErr w:type="gram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);</w:t>
            </w:r>
          </w:p>
          <w:p w14:paraId="4A770298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  }</w:t>
            </w:r>
          </w:p>
          <w:p w14:paraId="52AB53CA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11BA4CAB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  /** Configure for the selected ADC regular channel its corresponding rank in the sequencer and its sample time.</w:t>
            </w:r>
          </w:p>
          <w:p w14:paraId="331BFF42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lastRenderedPageBreak/>
              <w:t>  */</w:t>
            </w:r>
          </w:p>
          <w:p w14:paraId="541C5739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proofErr w:type="spellStart"/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sConfig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Channel</w:t>
            </w:r>
            <w:proofErr w:type="spell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r w:rsidRPr="00B35075">
              <w:rPr>
                <w:rFonts w:ascii="JetBrains Mono" w:hAnsi="JetBrains Mono" w:cs="JetBrains Mono"/>
                <w:color w:val="0000FF"/>
                <w:kern w:val="0"/>
              </w:rPr>
              <w:t>ADC_CHANNEL_</w:t>
            </w:r>
            <w:proofErr w:type="gramStart"/>
            <w:r w:rsidRPr="00B35075">
              <w:rPr>
                <w:rFonts w:ascii="JetBrains Mono" w:hAnsi="JetBrains Mono" w:cs="JetBrains Mono"/>
                <w:color w:val="0000FF"/>
                <w:kern w:val="0"/>
              </w:rPr>
              <w:t>1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  <w:proofErr w:type="gramEnd"/>
          </w:p>
          <w:p w14:paraId="5E4B1426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proofErr w:type="spellStart"/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sConfig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Rank</w:t>
            </w:r>
            <w:proofErr w:type="spell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proofErr w:type="gramStart"/>
            <w:r w:rsidRPr="00B35075">
              <w:rPr>
                <w:rFonts w:ascii="JetBrains Mono" w:hAnsi="JetBrains Mono" w:cs="JetBrains Mono"/>
                <w:color w:val="098658"/>
                <w:kern w:val="0"/>
              </w:rPr>
              <w:t>2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  <w:proofErr w:type="gramEnd"/>
          </w:p>
          <w:p w14:paraId="0150EBF9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r w:rsidRPr="00B35075">
              <w:rPr>
                <w:rFonts w:ascii="JetBrains Mono" w:hAnsi="JetBrains Mono" w:cs="JetBrains Mono"/>
                <w:color w:val="AF00DB"/>
                <w:kern w:val="0"/>
              </w:rPr>
              <w:t>if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 (</w:t>
            </w:r>
            <w:proofErr w:type="spellStart"/>
            <w:r w:rsidRPr="00B35075">
              <w:rPr>
                <w:rFonts w:ascii="JetBrains Mono" w:hAnsi="JetBrains Mono" w:cs="JetBrains Mono"/>
                <w:color w:val="795E26"/>
                <w:kern w:val="0"/>
              </w:rPr>
              <w:t>HAL_ADC_</w:t>
            </w:r>
            <w:proofErr w:type="gramStart"/>
            <w:r w:rsidRPr="00B35075">
              <w:rPr>
                <w:rFonts w:ascii="JetBrains Mono" w:hAnsi="JetBrains Mono" w:cs="JetBrains Mono"/>
                <w:color w:val="795E26"/>
                <w:kern w:val="0"/>
              </w:rPr>
              <w:t>ConfigChannel</w:t>
            </w:r>
            <w:proofErr w:type="spell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(</w:t>
            </w:r>
            <w:proofErr w:type="gram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&amp;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hadc1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, &amp;</w:t>
            </w:r>
            <w:proofErr w:type="spellStart"/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sConfig</w:t>
            </w:r>
            <w:proofErr w:type="spell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) != </w:t>
            </w:r>
            <w:r w:rsidRPr="00B35075">
              <w:rPr>
                <w:rFonts w:ascii="JetBrains Mono" w:hAnsi="JetBrains Mono" w:cs="JetBrains Mono"/>
                <w:color w:val="0070C1"/>
                <w:kern w:val="0"/>
              </w:rPr>
              <w:t>HAL_OK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)</w:t>
            </w:r>
          </w:p>
          <w:p w14:paraId="18794DBB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  {</w:t>
            </w:r>
          </w:p>
          <w:p w14:paraId="00A7C11A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proofErr w:type="spellStart"/>
            <w:r w:rsidRPr="00B35075">
              <w:rPr>
                <w:rFonts w:ascii="JetBrains Mono" w:hAnsi="JetBrains Mono" w:cs="JetBrains Mono"/>
                <w:color w:val="795E26"/>
                <w:kern w:val="0"/>
              </w:rPr>
              <w:t>Error_</w:t>
            </w:r>
            <w:proofErr w:type="gramStart"/>
            <w:r w:rsidRPr="00B35075">
              <w:rPr>
                <w:rFonts w:ascii="JetBrains Mono" w:hAnsi="JetBrains Mono" w:cs="JetBrains Mono"/>
                <w:color w:val="795E26"/>
                <w:kern w:val="0"/>
              </w:rPr>
              <w:t>Handler</w:t>
            </w:r>
            <w:proofErr w:type="spell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(</w:t>
            </w:r>
            <w:proofErr w:type="gram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);</w:t>
            </w:r>
          </w:p>
          <w:p w14:paraId="3EA7A9F8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  }</w:t>
            </w:r>
          </w:p>
          <w:p w14:paraId="41307509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  /* USER CODE BEGIN ADC1_Init 2 */</w:t>
            </w:r>
          </w:p>
          <w:p w14:paraId="7B06B11C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4AC56D04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  /* USER CODE END ADC1_Init 2 */</w:t>
            </w:r>
          </w:p>
          <w:p w14:paraId="12F41762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3931D7C7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}</w:t>
            </w:r>
          </w:p>
          <w:p w14:paraId="482FCA94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6C7B6F12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FF"/>
                <w:kern w:val="0"/>
              </w:rPr>
              <w:t>void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 </w:t>
            </w:r>
            <w:proofErr w:type="spellStart"/>
            <w:r w:rsidRPr="00B35075">
              <w:rPr>
                <w:rFonts w:ascii="JetBrains Mono" w:hAnsi="JetBrains Mono" w:cs="JetBrains Mono"/>
                <w:color w:val="795E26"/>
                <w:kern w:val="0"/>
              </w:rPr>
              <w:t>HAL_ADC_</w:t>
            </w:r>
            <w:proofErr w:type="gramStart"/>
            <w:r w:rsidRPr="00B35075">
              <w:rPr>
                <w:rFonts w:ascii="JetBrains Mono" w:hAnsi="JetBrains Mono" w:cs="JetBrains Mono"/>
                <w:color w:val="795E26"/>
                <w:kern w:val="0"/>
              </w:rPr>
              <w:t>MspInit</w:t>
            </w:r>
            <w:proofErr w:type="spell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(</w:t>
            </w:r>
            <w:proofErr w:type="spellStart"/>
            <w:proofErr w:type="gramEnd"/>
            <w:r w:rsidRPr="00B35075">
              <w:rPr>
                <w:rFonts w:ascii="JetBrains Mono" w:hAnsi="JetBrains Mono" w:cs="JetBrains Mono"/>
                <w:color w:val="267F99"/>
                <w:kern w:val="0"/>
              </w:rPr>
              <w:t>ADC_HandleTypeDef</w:t>
            </w:r>
            <w:proofErr w:type="spell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* </w:t>
            </w:r>
            <w:proofErr w:type="spellStart"/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adcHandle</w:t>
            </w:r>
            <w:proofErr w:type="spell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)</w:t>
            </w:r>
          </w:p>
          <w:p w14:paraId="5661078A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{</w:t>
            </w:r>
          </w:p>
          <w:p w14:paraId="636B18AA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1E9E224D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proofErr w:type="spellStart"/>
            <w:r w:rsidRPr="00B35075">
              <w:rPr>
                <w:rFonts w:ascii="JetBrains Mono" w:hAnsi="JetBrains Mono" w:cs="JetBrains Mono"/>
                <w:color w:val="267F99"/>
                <w:kern w:val="0"/>
              </w:rPr>
              <w:t>GPIO_InitTypeDef</w:t>
            </w:r>
            <w:proofErr w:type="spell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 </w:t>
            </w:r>
            <w:proofErr w:type="spellStart"/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GPIO_InitStruct</w:t>
            </w:r>
            <w:proofErr w:type="spell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 = {</w:t>
            </w:r>
            <w:r w:rsidRPr="00B35075">
              <w:rPr>
                <w:rFonts w:ascii="JetBrains Mono" w:hAnsi="JetBrains Mono" w:cs="JetBrains Mono"/>
                <w:color w:val="098658"/>
                <w:kern w:val="0"/>
              </w:rPr>
              <w:t>0</w:t>
            </w:r>
            <w:proofErr w:type="gramStart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};</w:t>
            </w:r>
            <w:proofErr w:type="gramEnd"/>
          </w:p>
          <w:p w14:paraId="3396B712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r w:rsidRPr="00B35075">
              <w:rPr>
                <w:rFonts w:ascii="JetBrains Mono" w:hAnsi="JetBrains Mono" w:cs="JetBrains Mono"/>
                <w:color w:val="AF00DB"/>
                <w:kern w:val="0"/>
              </w:rPr>
              <w:t>if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(</w:t>
            </w:r>
            <w:proofErr w:type="spellStart"/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adcHandle</w:t>
            </w:r>
            <w:proofErr w:type="spell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-&gt;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Instance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==</w:t>
            </w:r>
            <w:r w:rsidRPr="00B35075">
              <w:rPr>
                <w:rFonts w:ascii="JetBrains Mono" w:hAnsi="JetBrains Mono" w:cs="JetBrains Mono"/>
                <w:color w:val="0000FF"/>
                <w:kern w:val="0"/>
              </w:rPr>
              <w:t>ADC1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)</w:t>
            </w:r>
          </w:p>
          <w:p w14:paraId="37F9F1E0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  {</w:t>
            </w:r>
          </w:p>
          <w:p w14:paraId="0AC0EB08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  /* USER CODE BEGIN ADC1_MspInit 0 */</w:t>
            </w:r>
          </w:p>
          <w:p w14:paraId="26053E6A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32383E4D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  /* USER CODE END ADC1_MspInit 0 */</w:t>
            </w:r>
          </w:p>
          <w:p w14:paraId="32BAE8FD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    /* ADC1 clock enable */</w:t>
            </w:r>
          </w:p>
          <w:p w14:paraId="478903A8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r w:rsidRPr="00B35075">
              <w:rPr>
                <w:rFonts w:ascii="JetBrains Mono" w:hAnsi="JetBrains Mono" w:cs="JetBrains Mono"/>
                <w:color w:val="0000FF"/>
                <w:kern w:val="0"/>
              </w:rPr>
              <w:t>__HAL_RCC_ADC1_CLK_</w:t>
            </w:r>
            <w:proofErr w:type="gramStart"/>
            <w:r w:rsidRPr="00B35075">
              <w:rPr>
                <w:rFonts w:ascii="JetBrains Mono" w:hAnsi="JetBrains Mono" w:cs="JetBrains Mono"/>
                <w:color w:val="0000FF"/>
                <w:kern w:val="0"/>
              </w:rPr>
              <w:t>ENABLE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(</w:t>
            </w:r>
            <w:proofErr w:type="gram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);</w:t>
            </w:r>
          </w:p>
          <w:p w14:paraId="6E5E2463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2CA6DA6F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r w:rsidRPr="00B35075">
              <w:rPr>
                <w:rFonts w:ascii="JetBrains Mono" w:hAnsi="JetBrains Mono" w:cs="JetBrains Mono"/>
                <w:color w:val="0000FF"/>
                <w:kern w:val="0"/>
              </w:rPr>
              <w:t>__HAL_RCC_GPIOA_CLK_</w:t>
            </w:r>
            <w:proofErr w:type="gramStart"/>
            <w:r w:rsidRPr="00B35075">
              <w:rPr>
                <w:rFonts w:ascii="JetBrains Mono" w:hAnsi="JetBrains Mono" w:cs="JetBrains Mono"/>
                <w:color w:val="0000FF"/>
                <w:kern w:val="0"/>
              </w:rPr>
              <w:t>ENABLE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(</w:t>
            </w:r>
            <w:proofErr w:type="gram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);</w:t>
            </w:r>
          </w:p>
          <w:p w14:paraId="1816A087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    /**ADC1 GPIO Configuration</w:t>
            </w:r>
          </w:p>
          <w:p w14:paraId="37192A78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    PA0-WKUP     ------&gt; ADC1_IN0</w:t>
            </w:r>
          </w:p>
          <w:p w14:paraId="5B7F05C0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    PA1     ------&gt; ADC1_IN1</w:t>
            </w:r>
          </w:p>
          <w:p w14:paraId="330C6D85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    */</w:t>
            </w:r>
          </w:p>
          <w:p w14:paraId="7ED247D3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proofErr w:type="spellStart"/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GPIO_InitStruct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Pin</w:t>
            </w:r>
            <w:proofErr w:type="spell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r w:rsidRPr="00B35075">
              <w:rPr>
                <w:rFonts w:ascii="JetBrains Mono" w:hAnsi="JetBrains Mono" w:cs="JetBrains Mono"/>
                <w:color w:val="0000FF"/>
                <w:kern w:val="0"/>
              </w:rPr>
              <w:t>GPIO_PIN_0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|</w:t>
            </w:r>
            <w:r w:rsidRPr="00B35075">
              <w:rPr>
                <w:rFonts w:ascii="JetBrains Mono" w:hAnsi="JetBrains Mono" w:cs="JetBrains Mono"/>
                <w:color w:val="0000FF"/>
                <w:kern w:val="0"/>
              </w:rPr>
              <w:t>GPIO_PIN_</w:t>
            </w:r>
            <w:proofErr w:type="gramStart"/>
            <w:r w:rsidRPr="00B35075">
              <w:rPr>
                <w:rFonts w:ascii="JetBrains Mono" w:hAnsi="JetBrains Mono" w:cs="JetBrains Mono"/>
                <w:color w:val="0000FF"/>
                <w:kern w:val="0"/>
              </w:rPr>
              <w:t>1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  <w:proofErr w:type="gramEnd"/>
          </w:p>
          <w:p w14:paraId="641A78EA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proofErr w:type="spellStart"/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GPIO_InitStruct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Mode</w:t>
            </w:r>
            <w:proofErr w:type="spell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r w:rsidRPr="00B35075">
              <w:rPr>
                <w:rFonts w:ascii="JetBrains Mono" w:hAnsi="JetBrains Mono" w:cs="JetBrains Mono"/>
                <w:color w:val="0000FF"/>
                <w:kern w:val="0"/>
              </w:rPr>
              <w:t>GPIO_MODE_</w:t>
            </w:r>
            <w:proofErr w:type="gramStart"/>
            <w:r w:rsidRPr="00B35075">
              <w:rPr>
                <w:rFonts w:ascii="JetBrains Mono" w:hAnsi="JetBrains Mono" w:cs="JetBrains Mono"/>
                <w:color w:val="0000FF"/>
                <w:kern w:val="0"/>
              </w:rPr>
              <w:t>ANALOG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  <w:proofErr w:type="gramEnd"/>
          </w:p>
          <w:p w14:paraId="669D8E3C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proofErr w:type="spellStart"/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GPIO_InitStruct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Pull</w:t>
            </w:r>
            <w:proofErr w:type="spell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r w:rsidRPr="00B35075">
              <w:rPr>
                <w:rFonts w:ascii="JetBrains Mono" w:hAnsi="JetBrains Mono" w:cs="JetBrains Mono"/>
                <w:color w:val="0000FF"/>
                <w:kern w:val="0"/>
              </w:rPr>
              <w:t>GPIO_</w:t>
            </w:r>
            <w:proofErr w:type="gramStart"/>
            <w:r w:rsidRPr="00B35075">
              <w:rPr>
                <w:rFonts w:ascii="JetBrains Mono" w:hAnsi="JetBrains Mono" w:cs="JetBrains Mono"/>
                <w:color w:val="0000FF"/>
                <w:kern w:val="0"/>
              </w:rPr>
              <w:t>NOPULL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  <w:proofErr w:type="gramEnd"/>
          </w:p>
          <w:p w14:paraId="45667CD9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proofErr w:type="spellStart"/>
            <w:r w:rsidRPr="00B35075">
              <w:rPr>
                <w:rFonts w:ascii="JetBrains Mono" w:hAnsi="JetBrains Mono" w:cs="JetBrains Mono"/>
                <w:color w:val="795E26"/>
                <w:kern w:val="0"/>
              </w:rPr>
              <w:t>HAL_GPIO_</w:t>
            </w:r>
            <w:proofErr w:type="gramStart"/>
            <w:r w:rsidRPr="00B35075">
              <w:rPr>
                <w:rFonts w:ascii="JetBrains Mono" w:hAnsi="JetBrains Mono" w:cs="JetBrains Mono"/>
                <w:color w:val="795E26"/>
                <w:kern w:val="0"/>
              </w:rPr>
              <w:t>Init</w:t>
            </w:r>
            <w:proofErr w:type="spell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(</w:t>
            </w:r>
            <w:proofErr w:type="gramEnd"/>
            <w:r w:rsidRPr="00B35075">
              <w:rPr>
                <w:rFonts w:ascii="JetBrains Mono" w:hAnsi="JetBrains Mono" w:cs="JetBrains Mono"/>
                <w:color w:val="0000FF"/>
                <w:kern w:val="0"/>
              </w:rPr>
              <w:t>GPIOA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, &amp;</w:t>
            </w:r>
            <w:proofErr w:type="spellStart"/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GPIO_InitStruct</w:t>
            </w:r>
            <w:proofErr w:type="spell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);</w:t>
            </w:r>
          </w:p>
          <w:p w14:paraId="07D05DA3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5FA4F0A8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    /* ADC1 DMA Init */</w:t>
            </w:r>
          </w:p>
          <w:p w14:paraId="55B150F2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    /* ADC1 Init */</w:t>
            </w:r>
          </w:p>
          <w:p w14:paraId="0E7B2DAE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hdma_adc1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Instance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r w:rsidRPr="00B35075">
              <w:rPr>
                <w:rFonts w:ascii="JetBrains Mono" w:hAnsi="JetBrains Mono" w:cs="JetBrains Mono"/>
                <w:color w:val="0000FF"/>
                <w:kern w:val="0"/>
              </w:rPr>
              <w:t>DMA2_</w:t>
            </w:r>
            <w:proofErr w:type="gramStart"/>
            <w:r w:rsidRPr="00B35075">
              <w:rPr>
                <w:rFonts w:ascii="JetBrains Mono" w:hAnsi="JetBrains Mono" w:cs="JetBrains Mono"/>
                <w:color w:val="0000FF"/>
                <w:kern w:val="0"/>
              </w:rPr>
              <w:t>Stream0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  <w:proofErr w:type="gramEnd"/>
          </w:p>
          <w:p w14:paraId="269436EB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hdma_</w:t>
            </w:r>
            <w:proofErr w:type="gramStart"/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adc1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Init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Channel</w:t>
            </w:r>
            <w:proofErr w:type="gram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r w:rsidRPr="00B35075">
              <w:rPr>
                <w:rFonts w:ascii="JetBrains Mono" w:hAnsi="JetBrains Mono" w:cs="JetBrains Mono"/>
                <w:color w:val="0000FF"/>
                <w:kern w:val="0"/>
              </w:rPr>
              <w:t>DMA_CHANNEL_0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</w:p>
          <w:p w14:paraId="1F0B8C85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hdma_</w:t>
            </w:r>
            <w:proofErr w:type="gramStart"/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adc1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Init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Direction</w:t>
            </w:r>
            <w:proofErr w:type="gram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r w:rsidRPr="00B35075">
              <w:rPr>
                <w:rFonts w:ascii="JetBrains Mono" w:hAnsi="JetBrains Mono" w:cs="JetBrains Mono"/>
                <w:color w:val="0000FF"/>
                <w:kern w:val="0"/>
              </w:rPr>
              <w:t>DMA_PERIPH_TO_MEMORY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</w:p>
          <w:p w14:paraId="191A982B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hdma_</w:t>
            </w:r>
            <w:proofErr w:type="gramStart"/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adc1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Init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PeriphInc</w:t>
            </w:r>
            <w:proofErr w:type="gram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r w:rsidRPr="00B35075">
              <w:rPr>
                <w:rFonts w:ascii="JetBrains Mono" w:hAnsi="JetBrains Mono" w:cs="JetBrains Mono"/>
                <w:color w:val="0000FF"/>
                <w:kern w:val="0"/>
              </w:rPr>
              <w:t>DMA_PINC_DISABLE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</w:p>
          <w:p w14:paraId="2C4C78E6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hdma_</w:t>
            </w:r>
            <w:proofErr w:type="gramStart"/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adc1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Init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MemInc</w:t>
            </w:r>
            <w:proofErr w:type="gram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r w:rsidRPr="00B35075">
              <w:rPr>
                <w:rFonts w:ascii="JetBrains Mono" w:hAnsi="JetBrains Mono" w:cs="JetBrains Mono"/>
                <w:color w:val="0000FF"/>
                <w:kern w:val="0"/>
              </w:rPr>
              <w:t>DMA_MINC_ENABLE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</w:p>
          <w:p w14:paraId="0CC6C9C7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hdma_</w:t>
            </w:r>
            <w:proofErr w:type="gramStart"/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adc1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Init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PeriphDataAlignment</w:t>
            </w:r>
            <w:proofErr w:type="gram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r w:rsidRPr="00B35075">
              <w:rPr>
                <w:rFonts w:ascii="JetBrains Mono" w:hAnsi="JetBrains Mono" w:cs="JetBrains Mono"/>
                <w:color w:val="0000FF"/>
                <w:kern w:val="0"/>
              </w:rPr>
              <w:t>DMA_PDATAALIGN_HALFWORD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</w:p>
          <w:p w14:paraId="41378FF0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lastRenderedPageBreak/>
              <w:t xml:space="preserve">    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hdma_</w:t>
            </w:r>
            <w:proofErr w:type="gramStart"/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adc1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Init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MemDataAlignment</w:t>
            </w:r>
            <w:proofErr w:type="gram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r w:rsidRPr="00B35075">
              <w:rPr>
                <w:rFonts w:ascii="JetBrains Mono" w:hAnsi="JetBrains Mono" w:cs="JetBrains Mono"/>
                <w:color w:val="0000FF"/>
                <w:kern w:val="0"/>
              </w:rPr>
              <w:t>DMA_MDATAALIGN_HALFWORD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</w:p>
          <w:p w14:paraId="0B99D051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hdma_</w:t>
            </w:r>
            <w:proofErr w:type="gramStart"/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adc1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Init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Mode</w:t>
            </w:r>
            <w:proofErr w:type="gram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r w:rsidRPr="00B35075">
              <w:rPr>
                <w:rFonts w:ascii="JetBrains Mono" w:hAnsi="JetBrains Mono" w:cs="JetBrains Mono"/>
                <w:color w:val="0000FF"/>
                <w:kern w:val="0"/>
              </w:rPr>
              <w:t>DMA_CIRCULAR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</w:p>
          <w:p w14:paraId="26D97D02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hdma_</w:t>
            </w:r>
            <w:proofErr w:type="gramStart"/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adc1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Init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Priority</w:t>
            </w:r>
            <w:proofErr w:type="gram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r w:rsidRPr="00B35075">
              <w:rPr>
                <w:rFonts w:ascii="JetBrains Mono" w:hAnsi="JetBrains Mono" w:cs="JetBrains Mono"/>
                <w:color w:val="0000FF"/>
                <w:kern w:val="0"/>
              </w:rPr>
              <w:t>DMA_PRIORITY_LOW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</w:p>
          <w:p w14:paraId="009D7771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hdma_</w:t>
            </w:r>
            <w:proofErr w:type="gramStart"/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adc1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Init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.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FIFOMode</w:t>
            </w:r>
            <w:proofErr w:type="gram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 = </w:t>
            </w:r>
            <w:r w:rsidRPr="00B35075">
              <w:rPr>
                <w:rFonts w:ascii="JetBrains Mono" w:hAnsi="JetBrains Mono" w:cs="JetBrains Mono"/>
                <w:color w:val="0000FF"/>
                <w:kern w:val="0"/>
              </w:rPr>
              <w:t>DMA_FIFOMODE_DISABLE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;</w:t>
            </w:r>
          </w:p>
          <w:p w14:paraId="33FBE8FE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r w:rsidRPr="00B35075">
              <w:rPr>
                <w:rFonts w:ascii="JetBrains Mono" w:hAnsi="JetBrains Mono" w:cs="JetBrains Mono"/>
                <w:color w:val="AF00DB"/>
                <w:kern w:val="0"/>
              </w:rPr>
              <w:t>if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 (</w:t>
            </w:r>
            <w:proofErr w:type="spellStart"/>
            <w:r w:rsidRPr="00B35075">
              <w:rPr>
                <w:rFonts w:ascii="JetBrains Mono" w:hAnsi="JetBrains Mono" w:cs="JetBrains Mono"/>
                <w:color w:val="795E26"/>
                <w:kern w:val="0"/>
              </w:rPr>
              <w:t>HAL_DMA_Init</w:t>
            </w:r>
            <w:proofErr w:type="spell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(&amp;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hdma_adc1</w:t>
            </w:r>
            <w:proofErr w:type="gramStart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) !</w:t>
            </w:r>
            <w:proofErr w:type="gram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= </w:t>
            </w:r>
            <w:r w:rsidRPr="00B35075">
              <w:rPr>
                <w:rFonts w:ascii="JetBrains Mono" w:hAnsi="JetBrains Mono" w:cs="JetBrains Mono"/>
                <w:color w:val="0070C1"/>
                <w:kern w:val="0"/>
              </w:rPr>
              <w:t>HAL_OK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)</w:t>
            </w:r>
          </w:p>
          <w:p w14:paraId="622621ED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    {</w:t>
            </w:r>
          </w:p>
          <w:p w14:paraId="6BF07BA4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      </w:t>
            </w:r>
            <w:proofErr w:type="spellStart"/>
            <w:r w:rsidRPr="00B35075">
              <w:rPr>
                <w:rFonts w:ascii="JetBrains Mono" w:hAnsi="JetBrains Mono" w:cs="JetBrains Mono"/>
                <w:color w:val="795E26"/>
                <w:kern w:val="0"/>
              </w:rPr>
              <w:t>Error_</w:t>
            </w:r>
            <w:proofErr w:type="gramStart"/>
            <w:r w:rsidRPr="00B35075">
              <w:rPr>
                <w:rFonts w:ascii="JetBrains Mono" w:hAnsi="JetBrains Mono" w:cs="JetBrains Mono"/>
                <w:color w:val="795E26"/>
                <w:kern w:val="0"/>
              </w:rPr>
              <w:t>Handler</w:t>
            </w:r>
            <w:proofErr w:type="spell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(</w:t>
            </w:r>
            <w:proofErr w:type="gram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);</w:t>
            </w:r>
          </w:p>
          <w:p w14:paraId="03C43260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    }</w:t>
            </w:r>
          </w:p>
          <w:p w14:paraId="18CD40A7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15360DDA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r w:rsidRPr="00B35075">
              <w:rPr>
                <w:rFonts w:ascii="JetBrains Mono" w:hAnsi="JetBrains Mono" w:cs="JetBrains Mono"/>
                <w:color w:val="0000FF"/>
                <w:kern w:val="0"/>
              </w:rPr>
              <w:t>__HAL_</w:t>
            </w:r>
            <w:proofErr w:type="gramStart"/>
            <w:r w:rsidRPr="00B35075">
              <w:rPr>
                <w:rFonts w:ascii="JetBrains Mono" w:hAnsi="JetBrains Mono" w:cs="JetBrains Mono"/>
                <w:color w:val="0000FF"/>
                <w:kern w:val="0"/>
              </w:rPr>
              <w:t>LINKDMA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(</w:t>
            </w:r>
            <w:proofErr w:type="gramEnd"/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adcHandle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,DMA_Handle,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hdma_adc1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);</w:t>
            </w:r>
          </w:p>
          <w:p w14:paraId="55BE2D19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7BD50E2A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  /* USER CODE BEGIN ADC1_MspInit 1 */</w:t>
            </w:r>
          </w:p>
          <w:p w14:paraId="378D6BA7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4767AC07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  /* USER CODE END ADC1_MspInit 1 */</w:t>
            </w:r>
          </w:p>
          <w:p w14:paraId="6F3F5185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  }</w:t>
            </w:r>
          </w:p>
          <w:p w14:paraId="6B27585F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}</w:t>
            </w:r>
          </w:p>
          <w:p w14:paraId="5F76147E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4FFD19D6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FF"/>
                <w:kern w:val="0"/>
              </w:rPr>
              <w:t>void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 </w:t>
            </w:r>
            <w:proofErr w:type="spellStart"/>
            <w:r w:rsidRPr="00B35075">
              <w:rPr>
                <w:rFonts w:ascii="JetBrains Mono" w:hAnsi="JetBrains Mono" w:cs="JetBrains Mono"/>
                <w:color w:val="795E26"/>
                <w:kern w:val="0"/>
              </w:rPr>
              <w:t>HAL_ADC_</w:t>
            </w:r>
            <w:proofErr w:type="gramStart"/>
            <w:r w:rsidRPr="00B35075">
              <w:rPr>
                <w:rFonts w:ascii="JetBrains Mono" w:hAnsi="JetBrains Mono" w:cs="JetBrains Mono"/>
                <w:color w:val="795E26"/>
                <w:kern w:val="0"/>
              </w:rPr>
              <w:t>MspDeInit</w:t>
            </w:r>
            <w:proofErr w:type="spell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(</w:t>
            </w:r>
            <w:proofErr w:type="spellStart"/>
            <w:proofErr w:type="gramEnd"/>
            <w:r w:rsidRPr="00B35075">
              <w:rPr>
                <w:rFonts w:ascii="JetBrains Mono" w:hAnsi="JetBrains Mono" w:cs="JetBrains Mono"/>
                <w:color w:val="267F99"/>
                <w:kern w:val="0"/>
              </w:rPr>
              <w:t>ADC_HandleTypeDef</w:t>
            </w:r>
            <w:proofErr w:type="spell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* </w:t>
            </w:r>
            <w:proofErr w:type="spellStart"/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adcHandle</w:t>
            </w:r>
            <w:proofErr w:type="spell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)</w:t>
            </w:r>
          </w:p>
          <w:p w14:paraId="3BD50E72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{</w:t>
            </w:r>
          </w:p>
          <w:p w14:paraId="7797EDDF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1A8D88A3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r w:rsidRPr="00B35075">
              <w:rPr>
                <w:rFonts w:ascii="JetBrains Mono" w:hAnsi="JetBrains Mono" w:cs="JetBrains Mono"/>
                <w:color w:val="AF00DB"/>
                <w:kern w:val="0"/>
              </w:rPr>
              <w:t>if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(</w:t>
            </w:r>
            <w:proofErr w:type="spellStart"/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adcHandle</w:t>
            </w:r>
            <w:proofErr w:type="spell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-&gt;</w:t>
            </w:r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Instance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==</w:t>
            </w:r>
            <w:r w:rsidRPr="00B35075">
              <w:rPr>
                <w:rFonts w:ascii="JetBrains Mono" w:hAnsi="JetBrains Mono" w:cs="JetBrains Mono"/>
                <w:color w:val="0000FF"/>
                <w:kern w:val="0"/>
              </w:rPr>
              <w:t>ADC1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)</w:t>
            </w:r>
          </w:p>
          <w:p w14:paraId="42BF9C2C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  {</w:t>
            </w:r>
          </w:p>
          <w:p w14:paraId="4BD71E59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  /* USER CODE BEGIN ADC1_MspDeInit 0 */</w:t>
            </w:r>
          </w:p>
          <w:p w14:paraId="16B4186C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1619A3C8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  /* USER CODE END ADC1_MspDeInit 0 */</w:t>
            </w:r>
          </w:p>
          <w:p w14:paraId="70ACDA23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 xml:space="preserve">    /* Peripheral </w:t>
            </w:r>
            <w:proofErr w:type="gramStart"/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clock</w:t>
            </w:r>
            <w:proofErr w:type="gramEnd"/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 xml:space="preserve"> disable */</w:t>
            </w:r>
          </w:p>
          <w:p w14:paraId="3239708B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r w:rsidRPr="00B35075">
              <w:rPr>
                <w:rFonts w:ascii="JetBrains Mono" w:hAnsi="JetBrains Mono" w:cs="JetBrains Mono"/>
                <w:color w:val="0000FF"/>
                <w:kern w:val="0"/>
              </w:rPr>
              <w:t>__HAL_RCC_ADC1_CLK_</w:t>
            </w:r>
            <w:proofErr w:type="gramStart"/>
            <w:r w:rsidRPr="00B35075">
              <w:rPr>
                <w:rFonts w:ascii="JetBrains Mono" w:hAnsi="JetBrains Mono" w:cs="JetBrains Mono"/>
                <w:color w:val="0000FF"/>
                <w:kern w:val="0"/>
              </w:rPr>
              <w:t>DISABLE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(</w:t>
            </w:r>
            <w:proofErr w:type="gram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);</w:t>
            </w:r>
          </w:p>
          <w:p w14:paraId="609F59D6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5C4662AC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    /**ADC1 GPIO Configuration</w:t>
            </w:r>
          </w:p>
          <w:p w14:paraId="13444AF6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    PA0-WKUP     ------&gt; ADC1_IN0</w:t>
            </w:r>
          </w:p>
          <w:p w14:paraId="3DFC771D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    PA1     ------&gt; ADC1_IN1</w:t>
            </w:r>
          </w:p>
          <w:p w14:paraId="197272C6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    */</w:t>
            </w:r>
          </w:p>
          <w:p w14:paraId="56A9C43C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proofErr w:type="spellStart"/>
            <w:r w:rsidRPr="00B35075">
              <w:rPr>
                <w:rFonts w:ascii="JetBrains Mono" w:hAnsi="JetBrains Mono" w:cs="JetBrains Mono"/>
                <w:color w:val="795E26"/>
                <w:kern w:val="0"/>
              </w:rPr>
              <w:t>HAL_GPIO_</w:t>
            </w:r>
            <w:proofErr w:type="gramStart"/>
            <w:r w:rsidRPr="00B35075">
              <w:rPr>
                <w:rFonts w:ascii="JetBrains Mono" w:hAnsi="JetBrains Mono" w:cs="JetBrains Mono"/>
                <w:color w:val="795E26"/>
                <w:kern w:val="0"/>
              </w:rPr>
              <w:t>DeInit</w:t>
            </w:r>
            <w:proofErr w:type="spell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(</w:t>
            </w:r>
            <w:proofErr w:type="gramEnd"/>
            <w:r w:rsidRPr="00B35075">
              <w:rPr>
                <w:rFonts w:ascii="JetBrains Mono" w:hAnsi="JetBrains Mono" w:cs="JetBrains Mono"/>
                <w:color w:val="0000FF"/>
                <w:kern w:val="0"/>
              </w:rPr>
              <w:t>GPIOA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, </w:t>
            </w:r>
            <w:r w:rsidRPr="00B35075">
              <w:rPr>
                <w:rFonts w:ascii="JetBrains Mono" w:hAnsi="JetBrains Mono" w:cs="JetBrains Mono"/>
                <w:color w:val="0000FF"/>
                <w:kern w:val="0"/>
              </w:rPr>
              <w:t>GPIO_PIN_0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|</w:t>
            </w:r>
            <w:r w:rsidRPr="00B35075">
              <w:rPr>
                <w:rFonts w:ascii="JetBrains Mono" w:hAnsi="JetBrains Mono" w:cs="JetBrains Mono"/>
                <w:color w:val="0000FF"/>
                <w:kern w:val="0"/>
              </w:rPr>
              <w:t>GPIO_PIN_1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);</w:t>
            </w:r>
          </w:p>
          <w:p w14:paraId="49DA1560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4E72ED13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 xml:space="preserve">    /* ADC1 DMA </w:t>
            </w:r>
            <w:proofErr w:type="spellStart"/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DeInit</w:t>
            </w:r>
            <w:proofErr w:type="spellEnd"/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 xml:space="preserve"> */</w:t>
            </w:r>
          </w:p>
          <w:p w14:paraId="29FDCCA4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    </w:t>
            </w:r>
            <w:proofErr w:type="spellStart"/>
            <w:r w:rsidRPr="00B35075">
              <w:rPr>
                <w:rFonts w:ascii="JetBrains Mono" w:hAnsi="JetBrains Mono" w:cs="JetBrains Mono"/>
                <w:color w:val="795E26"/>
                <w:kern w:val="0"/>
              </w:rPr>
              <w:t>HAL_DMA_DeInit</w:t>
            </w:r>
            <w:proofErr w:type="spell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(</w:t>
            </w:r>
            <w:proofErr w:type="spellStart"/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adcHandle</w:t>
            </w:r>
            <w:proofErr w:type="spell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-&gt;</w:t>
            </w:r>
            <w:proofErr w:type="spellStart"/>
            <w:r w:rsidRPr="00B35075">
              <w:rPr>
                <w:rFonts w:ascii="JetBrains Mono" w:hAnsi="JetBrains Mono" w:cs="JetBrains Mono"/>
                <w:color w:val="001080"/>
                <w:kern w:val="0"/>
              </w:rPr>
              <w:t>DMA_Handle</w:t>
            </w:r>
            <w:proofErr w:type="spellEnd"/>
            <w:proofErr w:type="gramStart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);</w:t>
            </w:r>
            <w:proofErr w:type="gramEnd"/>
          </w:p>
          <w:p w14:paraId="08A08826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  /* USER CODE BEGIN ADC1_MspDeInit 1 */</w:t>
            </w:r>
          </w:p>
          <w:p w14:paraId="1193C1BF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6C7C68BE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  /* USER CODE END ADC1_MspDeInit 1 */</w:t>
            </w:r>
          </w:p>
          <w:p w14:paraId="7BCB2F3D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  }</w:t>
            </w:r>
          </w:p>
          <w:p w14:paraId="3CE03EDB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}</w:t>
            </w:r>
          </w:p>
          <w:p w14:paraId="01D82F9A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5DA6EAD4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/* USER CODE BEGIN 1 */</w:t>
            </w:r>
          </w:p>
          <w:p w14:paraId="678BB696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75E874BA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lastRenderedPageBreak/>
              <w:t>/* USER CODE END 1 */</w:t>
            </w:r>
          </w:p>
          <w:p w14:paraId="71D2F469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78BF49B6" w14:textId="77777777" w:rsidR="0098073D" w:rsidRDefault="0098073D" w:rsidP="004E1A84">
            <w:pPr>
              <w:pStyle w:val="0"/>
              <w:ind w:firstLineChars="0" w:firstLine="0"/>
              <w:rPr>
                <w:rFonts w:hint="eastAsia"/>
              </w:rPr>
            </w:pPr>
          </w:p>
        </w:tc>
      </w:tr>
    </w:tbl>
    <w:p w14:paraId="6144033C" w14:textId="77777777" w:rsidR="0098073D" w:rsidRDefault="0098073D" w:rsidP="004E1A84">
      <w:pPr>
        <w:pStyle w:val="0"/>
        <w:ind w:firstLine="480"/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302"/>
      </w:tblGrid>
      <w:tr w:rsidR="00B35075" w14:paraId="0AC42B89" w14:textId="77777777" w:rsidTr="00B35075">
        <w:tc>
          <w:tcPr>
            <w:tcW w:w="8312" w:type="dxa"/>
            <w:shd w:val="clear" w:color="auto" w:fill="B4C6E7" w:themeFill="accent1" w:themeFillTint="66"/>
          </w:tcPr>
          <w:p w14:paraId="3817F94F" w14:textId="4360E851" w:rsidR="00B35075" w:rsidRDefault="00B35075" w:rsidP="004E1A84">
            <w:pPr>
              <w:pStyle w:val="0"/>
              <w:ind w:firstLineChars="0" w:firstLine="0"/>
              <w:rPr>
                <w:rFonts w:hint="eastAsia"/>
              </w:rPr>
            </w:pPr>
            <w:proofErr w:type="spellStart"/>
            <w:r>
              <w:t>D</w:t>
            </w:r>
            <w:r>
              <w:rPr>
                <w:rFonts w:hint="eastAsia"/>
              </w:rPr>
              <w:t>ma.c</w:t>
            </w:r>
            <w:proofErr w:type="spellEnd"/>
          </w:p>
        </w:tc>
      </w:tr>
      <w:tr w:rsidR="00B35075" w14:paraId="4383FF7B" w14:textId="77777777" w:rsidTr="00B35075">
        <w:tc>
          <w:tcPr>
            <w:tcW w:w="8312" w:type="dxa"/>
          </w:tcPr>
          <w:p w14:paraId="200DA751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/* USER CODE BEGIN Header */</w:t>
            </w:r>
          </w:p>
          <w:p w14:paraId="46D89CF3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/**</w:t>
            </w:r>
          </w:p>
          <w:p w14:paraId="7F09FDE6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  ******************************************************************************</w:t>
            </w:r>
          </w:p>
          <w:p w14:paraId="3D5E68C6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 xml:space="preserve">  * </w:t>
            </w:r>
            <w:r w:rsidRPr="00B35075">
              <w:rPr>
                <w:rFonts w:ascii="JetBrains Mono" w:hAnsi="JetBrains Mono" w:cs="JetBrains Mono"/>
                <w:color w:val="0000FF"/>
                <w:kern w:val="0"/>
              </w:rPr>
              <w:t>@file</w:t>
            </w: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 xml:space="preserve">    </w:t>
            </w:r>
            <w:proofErr w:type="spellStart"/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dma.c</w:t>
            </w:r>
            <w:proofErr w:type="spellEnd"/>
          </w:p>
          <w:p w14:paraId="69E65675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 xml:space="preserve">  * </w:t>
            </w:r>
            <w:r w:rsidRPr="00B35075">
              <w:rPr>
                <w:rFonts w:ascii="JetBrains Mono" w:hAnsi="JetBrains Mono" w:cs="JetBrains Mono"/>
                <w:color w:val="0000FF"/>
                <w:kern w:val="0"/>
              </w:rPr>
              <w:t>@brief</w:t>
            </w: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 xml:space="preserve">   This file provides code for the configuration</w:t>
            </w:r>
          </w:p>
          <w:p w14:paraId="448FC13D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  *          </w:t>
            </w:r>
            <w:proofErr w:type="gramStart"/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of</w:t>
            </w:r>
            <w:proofErr w:type="gramEnd"/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 xml:space="preserve"> all the requested memory to memory DMA transfers.</w:t>
            </w:r>
          </w:p>
          <w:p w14:paraId="59F508DE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  ******************************************************************************</w:t>
            </w:r>
          </w:p>
          <w:p w14:paraId="2861FFF8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 xml:space="preserve">  * </w:t>
            </w:r>
            <w:r w:rsidRPr="00B35075">
              <w:rPr>
                <w:rFonts w:ascii="JetBrains Mono" w:hAnsi="JetBrains Mono" w:cs="JetBrains Mono"/>
                <w:color w:val="0000FF"/>
                <w:kern w:val="0"/>
              </w:rPr>
              <w:t>@attention</w:t>
            </w:r>
          </w:p>
          <w:p w14:paraId="52A5A655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  *</w:t>
            </w:r>
          </w:p>
          <w:p w14:paraId="37EAF188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  * Copyright (c) 2025 STMicroelectronics.</w:t>
            </w:r>
          </w:p>
          <w:p w14:paraId="4B40C267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  * All rights reserved.</w:t>
            </w:r>
          </w:p>
          <w:p w14:paraId="0E6EB4A6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  *</w:t>
            </w:r>
          </w:p>
          <w:p w14:paraId="481505DE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  * This software is licensed under terms that can be found in the LICENSE file</w:t>
            </w:r>
          </w:p>
          <w:p w14:paraId="698EED03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 xml:space="preserve">  * </w:t>
            </w:r>
            <w:proofErr w:type="gramStart"/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in</w:t>
            </w:r>
            <w:proofErr w:type="gramEnd"/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 xml:space="preserve"> the root directory of this software component.</w:t>
            </w:r>
          </w:p>
          <w:p w14:paraId="2B27845A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  * If no LICENSE file comes with this software, it is provided AS-IS.</w:t>
            </w:r>
          </w:p>
          <w:p w14:paraId="260D38A1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  *</w:t>
            </w:r>
          </w:p>
          <w:p w14:paraId="64423A59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  ******************************************************************************</w:t>
            </w:r>
          </w:p>
          <w:p w14:paraId="5BC55B92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  */</w:t>
            </w:r>
          </w:p>
          <w:p w14:paraId="3D56D7D1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/* USER CODE END Header */</w:t>
            </w:r>
          </w:p>
          <w:p w14:paraId="47A2365B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350C1B33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/* Includes ------------------------------------------------------------------*/</w:t>
            </w:r>
          </w:p>
          <w:p w14:paraId="2C7C3AB6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AF00DB"/>
                <w:kern w:val="0"/>
              </w:rPr>
              <w:t>#include</w:t>
            </w:r>
            <w:r w:rsidRPr="00B35075">
              <w:rPr>
                <w:rFonts w:ascii="JetBrains Mono" w:hAnsi="JetBrains Mono" w:cs="JetBrains Mono"/>
                <w:color w:val="0000FF"/>
                <w:kern w:val="0"/>
              </w:rPr>
              <w:t xml:space="preserve"> </w:t>
            </w:r>
            <w:r w:rsidRPr="00B35075">
              <w:rPr>
                <w:rFonts w:ascii="JetBrains Mono" w:hAnsi="JetBrains Mono" w:cs="JetBrains Mono"/>
                <w:color w:val="A31515"/>
                <w:kern w:val="0"/>
              </w:rPr>
              <w:t>"</w:t>
            </w:r>
            <w:proofErr w:type="spellStart"/>
            <w:r w:rsidRPr="00B35075">
              <w:rPr>
                <w:rFonts w:ascii="JetBrains Mono" w:hAnsi="JetBrains Mono" w:cs="JetBrains Mono"/>
                <w:color w:val="A31515"/>
                <w:kern w:val="0"/>
              </w:rPr>
              <w:t>dma.h</w:t>
            </w:r>
            <w:proofErr w:type="spellEnd"/>
            <w:r w:rsidRPr="00B35075">
              <w:rPr>
                <w:rFonts w:ascii="JetBrains Mono" w:hAnsi="JetBrains Mono" w:cs="JetBrains Mono"/>
                <w:color w:val="A31515"/>
                <w:kern w:val="0"/>
              </w:rPr>
              <w:t>"</w:t>
            </w:r>
          </w:p>
          <w:p w14:paraId="34E52106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5530B2E7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/* USER CODE BEGIN 0 */</w:t>
            </w:r>
          </w:p>
          <w:p w14:paraId="484C2BF2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2D3ECF90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/* USER CODE END 0 */</w:t>
            </w:r>
          </w:p>
          <w:p w14:paraId="5DAD8953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657A0FF7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/*----------------------------------------------------------------------------*/</w:t>
            </w:r>
          </w:p>
          <w:p w14:paraId="16C35644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/* Configure DMA                                                              */</w:t>
            </w:r>
          </w:p>
          <w:p w14:paraId="5ED138E1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lastRenderedPageBreak/>
              <w:t>/*----------------------------------------------------------------------------*/</w:t>
            </w:r>
          </w:p>
          <w:p w14:paraId="1B800933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19EDADDD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/* USER CODE BEGIN 1 */</w:t>
            </w:r>
          </w:p>
          <w:p w14:paraId="4E33C3F0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32F0A10F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/* USER CODE END 1 */</w:t>
            </w:r>
          </w:p>
          <w:p w14:paraId="545F923E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717A2D89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/**</w:t>
            </w:r>
          </w:p>
          <w:p w14:paraId="7731D8E0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  * Enable DMA controller clock</w:t>
            </w:r>
          </w:p>
          <w:p w14:paraId="4E5A102C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  */</w:t>
            </w:r>
          </w:p>
          <w:p w14:paraId="702B3921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FF"/>
                <w:kern w:val="0"/>
              </w:rPr>
              <w:t>void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 </w:t>
            </w:r>
            <w:proofErr w:type="spellStart"/>
            <w:r w:rsidRPr="00B35075">
              <w:rPr>
                <w:rFonts w:ascii="JetBrains Mono" w:hAnsi="JetBrains Mono" w:cs="JetBrains Mono"/>
                <w:color w:val="795E26"/>
                <w:kern w:val="0"/>
              </w:rPr>
              <w:t>MX_DMA_Init</w:t>
            </w:r>
            <w:proofErr w:type="spell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(</w:t>
            </w:r>
            <w:r w:rsidRPr="00B35075">
              <w:rPr>
                <w:rFonts w:ascii="JetBrains Mono" w:hAnsi="JetBrains Mono" w:cs="JetBrains Mono"/>
                <w:color w:val="0000FF"/>
                <w:kern w:val="0"/>
              </w:rPr>
              <w:t>void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)</w:t>
            </w:r>
          </w:p>
          <w:p w14:paraId="453B9C53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{</w:t>
            </w:r>
          </w:p>
          <w:p w14:paraId="1AE90761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78CCC4F0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  /* DMA controller clock enable */</w:t>
            </w:r>
          </w:p>
          <w:p w14:paraId="62AC2DF0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r w:rsidRPr="00B35075">
              <w:rPr>
                <w:rFonts w:ascii="JetBrains Mono" w:hAnsi="JetBrains Mono" w:cs="JetBrains Mono"/>
                <w:color w:val="0000FF"/>
                <w:kern w:val="0"/>
              </w:rPr>
              <w:t>__HAL_RCC_DMA2_CLK_</w:t>
            </w:r>
            <w:proofErr w:type="gramStart"/>
            <w:r w:rsidRPr="00B35075">
              <w:rPr>
                <w:rFonts w:ascii="JetBrains Mono" w:hAnsi="JetBrains Mono" w:cs="JetBrains Mono"/>
                <w:color w:val="0000FF"/>
                <w:kern w:val="0"/>
              </w:rPr>
              <w:t>ENABLE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(</w:t>
            </w:r>
            <w:proofErr w:type="gram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);</w:t>
            </w:r>
          </w:p>
          <w:p w14:paraId="026B28AF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6404628A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 xml:space="preserve">  /* DMA interrupt </w:t>
            </w:r>
            <w:proofErr w:type="spellStart"/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init</w:t>
            </w:r>
            <w:proofErr w:type="spellEnd"/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 xml:space="preserve"> */</w:t>
            </w:r>
          </w:p>
          <w:p w14:paraId="17454558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  /* DMA2_Stream0_IRQn interrupt configuration */</w:t>
            </w:r>
          </w:p>
          <w:p w14:paraId="5781F917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proofErr w:type="spellStart"/>
            <w:r w:rsidRPr="00B35075">
              <w:rPr>
                <w:rFonts w:ascii="JetBrains Mono" w:hAnsi="JetBrains Mono" w:cs="JetBrains Mono"/>
                <w:color w:val="795E26"/>
                <w:kern w:val="0"/>
              </w:rPr>
              <w:t>HAL_NVIC_</w:t>
            </w:r>
            <w:proofErr w:type="gramStart"/>
            <w:r w:rsidRPr="00B35075">
              <w:rPr>
                <w:rFonts w:ascii="JetBrains Mono" w:hAnsi="JetBrains Mono" w:cs="JetBrains Mono"/>
                <w:color w:val="795E26"/>
                <w:kern w:val="0"/>
              </w:rPr>
              <w:t>SetPriority</w:t>
            </w:r>
            <w:proofErr w:type="spell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(</w:t>
            </w:r>
            <w:proofErr w:type="gramEnd"/>
            <w:r w:rsidRPr="00B35075">
              <w:rPr>
                <w:rFonts w:ascii="JetBrains Mono" w:hAnsi="JetBrains Mono" w:cs="JetBrains Mono"/>
                <w:color w:val="0070C1"/>
                <w:kern w:val="0"/>
              </w:rPr>
              <w:t>DMA2_Stream0_IRQn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, </w:t>
            </w:r>
            <w:r w:rsidRPr="00B35075">
              <w:rPr>
                <w:rFonts w:ascii="JetBrains Mono" w:hAnsi="JetBrains Mono" w:cs="JetBrains Mono"/>
                <w:color w:val="098658"/>
                <w:kern w:val="0"/>
              </w:rPr>
              <w:t>0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, </w:t>
            </w:r>
            <w:r w:rsidRPr="00B35075">
              <w:rPr>
                <w:rFonts w:ascii="JetBrains Mono" w:hAnsi="JetBrains Mono" w:cs="JetBrains Mono"/>
                <w:color w:val="098658"/>
                <w:kern w:val="0"/>
              </w:rPr>
              <w:t>0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);</w:t>
            </w:r>
          </w:p>
          <w:p w14:paraId="303DC312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 xml:space="preserve">  </w:t>
            </w:r>
            <w:proofErr w:type="spellStart"/>
            <w:r w:rsidRPr="00B35075">
              <w:rPr>
                <w:rFonts w:ascii="JetBrains Mono" w:hAnsi="JetBrains Mono" w:cs="JetBrains Mono"/>
                <w:color w:val="795E26"/>
                <w:kern w:val="0"/>
              </w:rPr>
              <w:t>HAL_NVIC_</w:t>
            </w:r>
            <w:proofErr w:type="gramStart"/>
            <w:r w:rsidRPr="00B35075">
              <w:rPr>
                <w:rFonts w:ascii="JetBrains Mono" w:hAnsi="JetBrains Mono" w:cs="JetBrains Mono"/>
                <w:color w:val="795E26"/>
                <w:kern w:val="0"/>
              </w:rPr>
              <w:t>EnableIRQ</w:t>
            </w:r>
            <w:proofErr w:type="spellEnd"/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(</w:t>
            </w:r>
            <w:proofErr w:type="gramEnd"/>
            <w:r w:rsidRPr="00B35075">
              <w:rPr>
                <w:rFonts w:ascii="JetBrains Mono" w:hAnsi="JetBrains Mono" w:cs="JetBrains Mono"/>
                <w:color w:val="0070C1"/>
                <w:kern w:val="0"/>
              </w:rPr>
              <w:t>DMA2_Stream0_IRQn</w:t>
            </w: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);</w:t>
            </w:r>
          </w:p>
          <w:p w14:paraId="4C71499A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31217E66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0000"/>
                <w:kern w:val="0"/>
              </w:rPr>
              <w:t>}</w:t>
            </w:r>
          </w:p>
          <w:p w14:paraId="6CFAE6A5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706F2EBE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/* USER CODE BEGIN 2 */</w:t>
            </w:r>
          </w:p>
          <w:p w14:paraId="746110F4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</w:p>
          <w:p w14:paraId="4AD44A10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hAnsi="JetBrains Mono" w:cs="JetBrains Mono"/>
                <w:color w:val="008000"/>
                <w:kern w:val="0"/>
              </w:rPr>
              <w:t>/* USER CODE END 2 */</w:t>
            </w:r>
          </w:p>
          <w:p w14:paraId="22C6E676" w14:textId="77777777" w:rsidR="00B35075" w:rsidRPr="00B35075" w:rsidRDefault="00B35075" w:rsidP="004E1A84">
            <w:pPr>
              <w:pStyle w:val="0"/>
              <w:ind w:firstLineChars="0" w:firstLine="0"/>
              <w:rPr>
                <w:rFonts w:hint="eastAsia"/>
              </w:rPr>
            </w:pPr>
          </w:p>
        </w:tc>
      </w:tr>
    </w:tbl>
    <w:p w14:paraId="0C119737" w14:textId="77777777" w:rsidR="00B35075" w:rsidRDefault="00B35075" w:rsidP="004E1A84">
      <w:pPr>
        <w:pStyle w:val="0"/>
        <w:ind w:firstLine="480"/>
      </w:pP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8302"/>
      </w:tblGrid>
      <w:tr w:rsidR="00B35075" w14:paraId="7287BA34" w14:textId="77777777" w:rsidTr="00B350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2" w:type="dxa"/>
            <w:shd w:val="clear" w:color="auto" w:fill="B4C6E7" w:themeFill="accent1" w:themeFillTint="66"/>
          </w:tcPr>
          <w:p w14:paraId="6972C1F5" w14:textId="55660D00" w:rsidR="00B35075" w:rsidRPr="00B35075" w:rsidRDefault="00B35075" w:rsidP="004E1A84">
            <w:pPr>
              <w:pStyle w:val="0"/>
              <w:ind w:firstLineChars="0" w:firstLine="0"/>
              <w:rPr>
                <w:rFonts w:hint="eastAsia"/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I</w:t>
            </w:r>
            <w:r>
              <w:rPr>
                <w:rFonts w:hint="eastAsia"/>
                <w:b w:val="0"/>
                <w:bCs w:val="0"/>
              </w:rPr>
              <w:t>ir_lpf.c</w:t>
            </w:r>
            <w:proofErr w:type="spellEnd"/>
          </w:p>
        </w:tc>
      </w:tr>
      <w:tr w:rsidR="00B35075" w14:paraId="6D3EC380" w14:textId="77777777" w:rsidTr="00B350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12" w:type="dxa"/>
          </w:tcPr>
          <w:p w14:paraId="0085BB45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eastAsia="宋体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eastAsia="宋体" w:hAnsi="JetBrains Mono" w:cs="JetBrains Mono"/>
                <w:color w:val="008000"/>
                <w:kern w:val="0"/>
              </w:rPr>
              <w:t xml:space="preserve">/* </w:t>
            </w:r>
            <w:proofErr w:type="spellStart"/>
            <w:r w:rsidRPr="00B35075">
              <w:rPr>
                <w:rFonts w:ascii="JetBrains Mono" w:eastAsia="宋体" w:hAnsi="JetBrains Mono" w:cs="JetBrains Mono"/>
                <w:color w:val="008000"/>
                <w:kern w:val="0"/>
              </w:rPr>
              <w:t>iir_lpf.c</w:t>
            </w:r>
            <w:proofErr w:type="spellEnd"/>
            <w:r w:rsidRPr="00B35075">
              <w:rPr>
                <w:rFonts w:ascii="JetBrains Mono" w:eastAsia="宋体" w:hAnsi="JetBrains Mono" w:cs="JetBrains Mono"/>
                <w:color w:val="008000"/>
                <w:kern w:val="0"/>
              </w:rPr>
              <w:t xml:space="preserve"> */</w:t>
            </w:r>
          </w:p>
          <w:p w14:paraId="256E07C8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eastAsia="宋体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eastAsia="宋体" w:hAnsi="JetBrains Mono" w:cs="JetBrains Mono"/>
                <w:color w:val="AF00DB"/>
                <w:kern w:val="0"/>
              </w:rPr>
              <w:t>#include</w:t>
            </w:r>
            <w:r w:rsidRPr="00B35075">
              <w:rPr>
                <w:rFonts w:ascii="JetBrains Mono" w:eastAsia="宋体" w:hAnsi="JetBrains Mono" w:cs="JetBrains Mono"/>
                <w:color w:val="0000FF"/>
                <w:kern w:val="0"/>
              </w:rPr>
              <w:t xml:space="preserve"> </w:t>
            </w:r>
            <w:r w:rsidRPr="00B35075">
              <w:rPr>
                <w:rFonts w:ascii="JetBrains Mono" w:eastAsia="宋体" w:hAnsi="JetBrains Mono" w:cs="JetBrains Mono"/>
                <w:color w:val="A31515"/>
                <w:kern w:val="0"/>
              </w:rPr>
              <w:t>"</w:t>
            </w:r>
            <w:proofErr w:type="spellStart"/>
            <w:r w:rsidRPr="00B35075">
              <w:rPr>
                <w:rFonts w:ascii="JetBrains Mono" w:eastAsia="宋体" w:hAnsi="JetBrains Mono" w:cs="JetBrains Mono"/>
                <w:color w:val="A31515"/>
                <w:kern w:val="0"/>
              </w:rPr>
              <w:t>iir_lpf.h</w:t>
            </w:r>
            <w:proofErr w:type="spellEnd"/>
            <w:r w:rsidRPr="00B35075">
              <w:rPr>
                <w:rFonts w:ascii="JetBrains Mono" w:eastAsia="宋体" w:hAnsi="JetBrains Mono" w:cs="JetBrains Mono"/>
                <w:color w:val="A31515"/>
                <w:kern w:val="0"/>
              </w:rPr>
              <w:t>"</w:t>
            </w:r>
          </w:p>
          <w:p w14:paraId="092D4E19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eastAsia="宋体" w:hAnsi="JetBrains Mono" w:cs="JetBrains Mono"/>
                <w:color w:val="000000"/>
                <w:kern w:val="0"/>
              </w:rPr>
            </w:pPr>
          </w:p>
          <w:p w14:paraId="2A19D662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eastAsia="宋体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eastAsia="宋体" w:hAnsi="JetBrains Mono" w:cs="JetBrains Mono"/>
                <w:color w:val="0000FF"/>
                <w:kern w:val="0"/>
              </w:rPr>
              <w:t>void</w:t>
            </w:r>
            <w:r w:rsidRPr="00B35075">
              <w:rPr>
                <w:rFonts w:ascii="JetBrains Mono" w:eastAsia="宋体" w:hAnsi="JetBrains Mono" w:cs="JetBrains Mono"/>
                <w:color w:val="000000"/>
                <w:kern w:val="0"/>
              </w:rPr>
              <w:t xml:space="preserve"> </w:t>
            </w:r>
            <w:proofErr w:type="spellStart"/>
            <w:r w:rsidRPr="00B35075">
              <w:rPr>
                <w:rFonts w:ascii="JetBrains Mono" w:eastAsia="宋体" w:hAnsi="JetBrains Mono" w:cs="JetBrains Mono"/>
                <w:color w:val="795E26"/>
                <w:kern w:val="0"/>
              </w:rPr>
              <w:t>IIR_LPF_</w:t>
            </w:r>
            <w:proofErr w:type="gramStart"/>
            <w:r w:rsidRPr="00B35075">
              <w:rPr>
                <w:rFonts w:ascii="JetBrains Mono" w:eastAsia="宋体" w:hAnsi="JetBrains Mono" w:cs="JetBrains Mono"/>
                <w:color w:val="795E26"/>
                <w:kern w:val="0"/>
              </w:rPr>
              <w:t>Init</w:t>
            </w:r>
            <w:proofErr w:type="spellEnd"/>
            <w:r w:rsidRPr="00B35075">
              <w:rPr>
                <w:rFonts w:ascii="JetBrains Mono" w:eastAsia="宋体" w:hAnsi="JetBrains Mono" w:cs="JetBrains Mono"/>
                <w:color w:val="000000"/>
                <w:kern w:val="0"/>
              </w:rPr>
              <w:t>(</w:t>
            </w:r>
            <w:proofErr w:type="spellStart"/>
            <w:proofErr w:type="gramEnd"/>
            <w:r w:rsidRPr="00B35075">
              <w:rPr>
                <w:rFonts w:ascii="JetBrains Mono" w:eastAsia="宋体" w:hAnsi="JetBrains Mono" w:cs="JetBrains Mono"/>
                <w:color w:val="267F99"/>
                <w:kern w:val="0"/>
              </w:rPr>
              <w:t>IIR_LPF_HandleTypeDef</w:t>
            </w:r>
            <w:proofErr w:type="spellEnd"/>
            <w:r w:rsidRPr="00B35075">
              <w:rPr>
                <w:rFonts w:ascii="JetBrains Mono" w:eastAsia="宋体" w:hAnsi="JetBrains Mono" w:cs="JetBrains Mono"/>
                <w:color w:val="000000"/>
                <w:kern w:val="0"/>
              </w:rPr>
              <w:t xml:space="preserve"> *</w:t>
            </w:r>
            <w:r w:rsidRPr="00B35075">
              <w:rPr>
                <w:rFonts w:ascii="JetBrains Mono" w:eastAsia="宋体" w:hAnsi="JetBrains Mono" w:cs="JetBrains Mono"/>
                <w:color w:val="001080"/>
                <w:kern w:val="0"/>
              </w:rPr>
              <w:t>h</w:t>
            </w:r>
            <w:r w:rsidRPr="00B35075">
              <w:rPr>
                <w:rFonts w:ascii="JetBrains Mono" w:eastAsia="宋体" w:hAnsi="JetBrains Mono" w:cs="JetBrains Mono"/>
                <w:color w:val="000000"/>
                <w:kern w:val="0"/>
              </w:rPr>
              <w:t xml:space="preserve">, </w:t>
            </w:r>
            <w:r w:rsidRPr="00B35075">
              <w:rPr>
                <w:rFonts w:ascii="JetBrains Mono" w:eastAsia="宋体" w:hAnsi="JetBrains Mono" w:cs="JetBrains Mono"/>
                <w:color w:val="0000FF"/>
                <w:kern w:val="0"/>
              </w:rPr>
              <w:t>float</w:t>
            </w:r>
            <w:r w:rsidRPr="00B35075">
              <w:rPr>
                <w:rFonts w:ascii="JetBrains Mono" w:eastAsia="宋体" w:hAnsi="JetBrains Mono" w:cs="JetBrains Mono"/>
                <w:color w:val="000000"/>
                <w:kern w:val="0"/>
              </w:rPr>
              <w:t xml:space="preserve"> </w:t>
            </w:r>
            <w:r w:rsidRPr="00B35075">
              <w:rPr>
                <w:rFonts w:ascii="JetBrains Mono" w:eastAsia="宋体" w:hAnsi="JetBrains Mono" w:cs="JetBrains Mono"/>
                <w:color w:val="001080"/>
                <w:kern w:val="0"/>
              </w:rPr>
              <w:t>alpha</w:t>
            </w:r>
            <w:r w:rsidRPr="00B35075">
              <w:rPr>
                <w:rFonts w:ascii="JetBrains Mono" w:eastAsia="宋体" w:hAnsi="JetBrains Mono" w:cs="JetBrains Mono"/>
                <w:color w:val="000000"/>
                <w:kern w:val="0"/>
              </w:rPr>
              <w:t xml:space="preserve">, </w:t>
            </w:r>
            <w:r w:rsidRPr="00B35075">
              <w:rPr>
                <w:rFonts w:ascii="JetBrains Mono" w:eastAsia="宋体" w:hAnsi="JetBrains Mono" w:cs="JetBrains Mono"/>
                <w:color w:val="0000FF"/>
                <w:kern w:val="0"/>
              </w:rPr>
              <w:t>float</w:t>
            </w:r>
            <w:r w:rsidRPr="00B35075">
              <w:rPr>
                <w:rFonts w:ascii="JetBrains Mono" w:eastAsia="宋体" w:hAnsi="JetBrains Mono" w:cs="JetBrains Mono"/>
                <w:color w:val="000000"/>
                <w:kern w:val="0"/>
              </w:rPr>
              <w:t xml:space="preserve"> </w:t>
            </w:r>
            <w:proofErr w:type="spellStart"/>
            <w:r w:rsidRPr="00B35075">
              <w:rPr>
                <w:rFonts w:ascii="JetBrains Mono" w:eastAsia="宋体" w:hAnsi="JetBrains Mono" w:cs="JetBrains Mono"/>
                <w:color w:val="001080"/>
                <w:kern w:val="0"/>
              </w:rPr>
              <w:t>init</w:t>
            </w:r>
            <w:proofErr w:type="spellEnd"/>
            <w:r w:rsidRPr="00B35075">
              <w:rPr>
                <w:rFonts w:ascii="JetBrains Mono" w:eastAsia="宋体" w:hAnsi="JetBrains Mono" w:cs="JetBrains Mono"/>
                <w:color w:val="000000"/>
                <w:kern w:val="0"/>
              </w:rPr>
              <w:t>)</w:t>
            </w:r>
          </w:p>
          <w:p w14:paraId="3C423FC3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eastAsia="宋体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eastAsia="宋体" w:hAnsi="JetBrains Mono" w:cs="JetBrains Mono"/>
                <w:color w:val="000000"/>
                <w:kern w:val="0"/>
              </w:rPr>
              <w:t>{</w:t>
            </w:r>
          </w:p>
          <w:p w14:paraId="5494E8FA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eastAsia="宋体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eastAsia="宋体" w:hAnsi="JetBrains Mono" w:cs="JetBrains Mono"/>
                <w:color w:val="000000"/>
                <w:kern w:val="0"/>
              </w:rPr>
              <w:t xml:space="preserve">    </w:t>
            </w:r>
            <w:r w:rsidRPr="00B35075">
              <w:rPr>
                <w:rFonts w:ascii="JetBrains Mono" w:eastAsia="宋体" w:hAnsi="JetBrains Mono" w:cs="JetBrains Mono"/>
                <w:color w:val="AF00DB"/>
                <w:kern w:val="0"/>
              </w:rPr>
              <w:t>if</w:t>
            </w:r>
            <w:r w:rsidRPr="00B35075">
              <w:rPr>
                <w:rFonts w:ascii="JetBrains Mono" w:eastAsia="宋体" w:hAnsi="JetBrains Mono" w:cs="JetBrains Mono"/>
                <w:color w:val="000000"/>
                <w:kern w:val="0"/>
              </w:rPr>
              <w:t xml:space="preserve"> (</w:t>
            </w:r>
            <w:r w:rsidRPr="00B35075">
              <w:rPr>
                <w:rFonts w:ascii="JetBrains Mono" w:eastAsia="宋体" w:hAnsi="JetBrains Mono" w:cs="JetBrains Mono"/>
                <w:color w:val="001080"/>
                <w:kern w:val="0"/>
              </w:rPr>
              <w:t>alpha</w:t>
            </w:r>
            <w:r w:rsidRPr="00B35075">
              <w:rPr>
                <w:rFonts w:ascii="JetBrains Mono" w:eastAsia="宋体" w:hAnsi="JetBrains Mono" w:cs="JetBrains Mono"/>
                <w:color w:val="000000"/>
                <w:kern w:val="0"/>
              </w:rPr>
              <w:t xml:space="preserve"> &lt; </w:t>
            </w:r>
            <w:r w:rsidRPr="00B35075">
              <w:rPr>
                <w:rFonts w:ascii="JetBrains Mono" w:eastAsia="宋体" w:hAnsi="JetBrains Mono" w:cs="JetBrains Mono"/>
                <w:color w:val="098658"/>
                <w:kern w:val="0"/>
              </w:rPr>
              <w:t>0.0f</w:t>
            </w:r>
            <w:r w:rsidRPr="00B35075">
              <w:rPr>
                <w:rFonts w:ascii="JetBrains Mono" w:eastAsia="宋体" w:hAnsi="JetBrains Mono" w:cs="JetBrains Mono"/>
                <w:color w:val="000000"/>
                <w:kern w:val="0"/>
              </w:rPr>
              <w:t>)</w:t>
            </w:r>
          </w:p>
          <w:p w14:paraId="6FBAABC3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eastAsia="宋体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eastAsia="宋体" w:hAnsi="JetBrains Mono" w:cs="JetBrains Mono"/>
                <w:color w:val="000000"/>
                <w:kern w:val="0"/>
              </w:rPr>
              <w:t xml:space="preserve">        </w:t>
            </w:r>
            <w:r w:rsidRPr="00B35075">
              <w:rPr>
                <w:rFonts w:ascii="JetBrains Mono" w:eastAsia="宋体" w:hAnsi="JetBrains Mono" w:cs="JetBrains Mono"/>
                <w:color w:val="001080"/>
                <w:kern w:val="0"/>
              </w:rPr>
              <w:t>alpha</w:t>
            </w:r>
            <w:r w:rsidRPr="00B35075">
              <w:rPr>
                <w:rFonts w:ascii="JetBrains Mono" w:eastAsia="宋体" w:hAnsi="JetBrains Mono" w:cs="JetBrains Mono"/>
                <w:color w:val="000000"/>
                <w:kern w:val="0"/>
              </w:rPr>
              <w:t xml:space="preserve"> = </w:t>
            </w:r>
            <w:r w:rsidRPr="00B35075">
              <w:rPr>
                <w:rFonts w:ascii="JetBrains Mono" w:eastAsia="宋体" w:hAnsi="JetBrains Mono" w:cs="JetBrains Mono"/>
                <w:color w:val="098658"/>
                <w:kern w:val="0"/>
              </w:rPr>
              <w:t>0.</w:t>
            </w:r>
            <w:proofErr w:type="gramStart"/>
            <w:r w:rsidRPr="00B35075">
              <w:rPr>
                <w:rFonts w:ascii="JetBrains Mono" w:eastAsia="宋体" w:hAnsi="JetBrains Mono" w:cs="JetBrains Mono"/>
                <w:color w:val="098658"/>
                <w:kern w:val="0"/>
              </w:rPr>
              <w:t>0f</w:t>
            </w:r>
            <w:r w:rsidRPr="00B35075">
              <w:rPr>
                <w:rFonts w:ascii="JetBrains Mono" w:eastAsia="宋体" w:hAnsi="JetBrains Mono" w:cs="JetBrains Mono"/>
                <w:color w:val="000000"/>
                <w:kern w:val="0"/>
              </w:rPr>
              <w:t>;</w:t>
            </w:r>
            <w:proofErr w:type="gramEnd"/>
          </w:p>
          <w:p w14:paraId="675C5C16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eastAsia="宋体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eastAsia="宋体" w:hAnsi="JetBrains Mono" w:cs="JetBrains Mono"/>
                <w:color w:val="000000"/>
                <w:kern w:val="0"/>
              </w:rPr>
              <w:t xml:space="preserve">    </w:t>
            </w:r>
            <w:r w:rsidRPr="00B35075">
              <w:rPr>
                <w:rFonts w:ascii="JetBrains Mono" w:eastAsia="宋体" w:hAnsi="JetBrains Mono" w:cs="JetBrains Mono"/>
                <w:color w:val="AF00DB"/>
                <w:kern w:val="0"/>
              </w:rPr>
              <w:t>if</w:t>
            </w:r>
            <w:r w:rsidRPr="00B35075">
              <w:rPr>
                <w:rFonts w:ascii="JetBrains Mono" w:eastAsia="宋体" w:hAnsi="JetBrains Mono" w:cs="JetBrains Mono"/>
                <w:color w:val="000000"/>
                <w:kern w:val="0"/>
              </w:rPr>
              <w:t xml:space="preserve"> (</w:t>
            </w:r>
            <w:r w:rsidRPr="00B35075">
              <w:rPr>
                <w:rFonts w:ascii="JetBrains Mono" w:eastAsia="宋体" w:hAnsi="JetBrains Mono" w:cs="JetBrains Mono"/>
                <w:color w:val="001080"/>
                <w:kern w:val="0"/>
              </w:rPr>
              <w:t>alpha</w:t>
            </w:r>
            <w:r w:rsidRPr="00B35075">
              <w:rPr>
                <w:rFonts w:ascii="JetBrains Mono" w:eastAsia="宋体" w:hAnsi="JetBrains Mono" w:cs="JetBrains Mono"/>
                <w:color w:val="000000"/>
                <w:kern w:val="0"/>
              </w:rPr>
              <w:t xml:space="preserve"> &gt; </w:t>
            </w:r>
            <w:r w:rsidRPr="00B35075">
              <w:rPr>
                <w:rFonts w:ascii="JetBrains Mono" w:eastAsia="宋体" w:hAnsi="JetBrains Mono" w:cs="JetBrains Mono"/>
                <w:color w:val="098658"/>
                <w:kern w:val="0"/>
              </w:rPr>
              <w:t>1.0f</w:t>
            </w:r>
            <w:r w:rsidRPr="00B35075">
              <w:rPr>
                <w:rFonts w:ascii="JetBrains Mono" w:eastAsia="宋体" w:hAnsi="JetBrains Mono" w:cs="JetBrains Mono"/>
                <w:color w:val="000000"/>
                <w:kern w:val="0"/>
              </w:rPr>
              <w:t>)</w:t>
            </w:r>
          </w:p>
          <w:p w14:paraId="5D45A8C2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eastAsia="宋体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eastAsia="宋体" w:hAnsi="JetBrains Mono" w:cs="JetBrains Mono"/>
                <w:color w:val="000000"/>
                <w:kern w:val="0"/>
              </w:rPr>
              <w:t xml:space="preserve">        </w:t>
            </w:r>
            <w:r w:rsidRPr="00B35075">
              <w:rPr>
                <w:rFonts w:ascii="JetBrains Mono" w:eastAsia="宋体" w:hAnsi="JetBrains Mono" w:cs="JetBrains Mono"/>
                <w:color w:val="001080"/>
                <w:kern w:val="0"/>
              </w:rPr>
              <w:t>alpha</w:t>
            </w:r>
            <w:r w:rsidRPr="00B35075">
              <w:rPr>
                <w:rFonts w:ascii="JetBrains Mono" w:eastAsia="宋体" w:hAnsi="JetBrains Mono" w:cs="JetBrains Mono"/>
                <w:color w:val="000000"/>
                <w:kern w:val="0"/>
              </w:rPr>
              <w:t xml:space="preserve"> = </w:t>
            </w:r>
            <w:r w:rsidRPr="00B35075">
              <w:rPr>
                <w:rFonts w:ascii="JetBrains Mono" w:eastAsia="宋体" w:hAnsi="JetBrains Mono" w:cs="JetBrains Mono"/>
                <w:color w:val="098658"/>
                <w:kern w:val="0"/>
              </w:rPr>
              <w:t>1.</w:t>
            </w:r>
            <w:proofErr w:type="gramStart"/>
            <w:r w:rsidRPr="00B35075">
              <w:rPr>
                <w:rFonts w:ascii="JetBrains Mono" w:eastAsia="宋体" w:hAnsi="JetBrains Mono" w:cs="JetBrains Mono"/>
                <w:color w:val="098658"/>
                <w:kern w:val="0"/>
              </w:rPr>
              <w:t>0f</w:t>
            </w:r>
            <w:r w:rsidRPr="00B35075">
              <w:rPr>
                <w:rFonts w:ascii="JetBrains Mono" w:eastAsia="宋体" w:hAnsi="JetBrains Mono" w:cs="JetBrains Mono"/>
                <w:color w:val="000000"/>
                <w:kern w:val="0"/>
              </w:rPr>
              <w:t>;</w:t>
            </w:r>
            <w:proofErr w:type="gramEnd"/>
          </w:p>
          <w:p w14:paraId="5468027A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eastAsia="宋体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eastAsia="宋体" w:hAnsi="JetBrains Mono" w:cs="JetBrains Mono"/>
                <w:color w:val="000000"/>
                <w:kern w:val="0"/>
              </w:rPr>
              <w:t xml:space="preserve">    </w:t>
            </w:r>
            <w:r w:rsidRPr="00B35075">
              <w:rPr>
                <w:rFonts w:ascii="JetBrains Mono" w:eastAsia="宋体" w:hAnsi="JetBrains Mono" w:cs="JetBrains Mono"/>
                <w:color w:val="001080"/>
                <w:kern w:val="0"/>
              </w:rPr>
              <w:t>h</w:t>
            </w:r>
            <w:r w:rsidRPr="00B35075">
              <w:rPr>
                <w:rFonts w:ascii="JetBrains Mono" w:eastAsia="宋体" w:hAnsi="JetBrains Mono" w:cs="JetBrains Mono"/>
                <w:color w:val="000000"/>
                <w:kern w:val="0"/>
              </w:rPr>
              <w:t>-&gt;</w:t>
            </w:r>
            <w:r w:rsidRPr="00B35075">
              <w:rPr>
                <w:rFonts w:ascii="JetBrains Mono" w:eastAsia="宋体" w:hAnsi="JetBrains Mono" w:cs="JetBrains Mono"/>
                <w:color w:val="001080"/>
                <w:kern w:val="0"/>
              </w:rPr>
              <w:t>alpha</w:t>
            </w:r>
            <w:r w:rsidRPr="00B35075">
              <w:rPr>
                <w:rFonts w:ascii="JetBrains Mono" w:eastAsia="宋体" w:hAnsi="JetBrains Mono" w:cs="JetBrains Mono"/>
                <w:color w:val="000000"/>
                <w:kern w:val="0"/>
              </w:rPr>
              <w:t xml:space="preserve"> = </w:t>
            </w:r>
            <w:proofErr w:type="gramStart"/>
            <w:r w:rsidRPr="00B35075">
              <w:rPr>
                <w:rFonts w:ascii="JetBrains Mono" w:eastAsia="宋体" w:hAnsi="JetBrains Mono" w:cs="JetBrains Mono"/>
                <w:color w:val="001080"/>
                <w:kern w:val="0"/>
              </w:rPr>
              <w:t>alpha</w:t>
            </w:r>
            <w:r w:rsidRPr="00B35075">
              <w:rPr>
                <w:rFonts w:ascii="JetBrains Mono" w:eastAsia="宋体" w:hAnsi="JetBrains Mono" w:cs="JetBrains Mono"/>
                <w:color w:val="000000"/>
                <w:kern w:val="0"/>
              </w:rPr>
              <w:t>;</w:t>
            </w:r>
            <w:proofErr w:type="gramEnd"/>
          </w:p>
          <w:p w14:paraId="3533E0A8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eastAsia="宋体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eastAsia="宋体" w:hAnsi="JetBrains Mono" w:cs="JetBrains Mono"/>
                <w:color w:val="000000"/>
                <w:kern w:val="0"/>
              </w:rPr>
              <w:t xml:space="preserve">    </w:t>
            </w:r>
            <w:r w:rsidRPr="00B35075">
              <w:rPr>
                <w:rFonts w:ascii="JetBrains Mono" w:eastAsia="宋体" w:hAnsi="JetBrains Mono" w:cs="JetBrains Mono"/>
                <w:color w:val="001080"/>
                <w:kern w:val="0"/>
              </w:rPr>
              <w:t>h</w:t>
            </w:r>
            <w:r w:rsidRPr="00B35075">
              <w:rPr>
                <w:rFonts w:ascii="JetBrains Mono" w:eastAsia="宋体" w:hAnsi="JetBrains Mono" w:cs="JetBrains Mono"/>
                <w:color w:val="000000"/>
                <w:kern w:val="0"/>
              </w:rPr>
              <w:t>-&gt;</w:t>
            </w:r>
            <w:proofErr w:type="spellStart"/>
            <w:r w:rsidRPr="00B35075">
              <w:rPr>
                <w:rFonts w:ascii="JetBrains Mono" w:eastAsia="宋体" w:hAnsi="JetBrains Mono" w:cs="JetBrains Mono"/>
                <w:color w:val="001080"/>
                <w:kern w:val="0"/>
              </w:rPr>
              <w:t>prev_out</w:t>
            </w:r>
            <w:proofErr w:type="spellEnd"/>
            <w:r w:rsidRPr="00B35075">
              <w:rPr>
                <w:rFonts w:ascii="JetBrains Mono" w:eastAsia="宋体" w:hAnsi="JetBrains Mono" w:cs="JetBrains Mono"/>
                <w:color w:val="000000"/>
                <w:kern w:val="0"/>
              </w:rPr>
              <w:t xml:space="preserve"> = </w:t>
            </w:r>
            <w:proofErr w:type="spellStart"/>
            <w:proofErr w:type="gramStart"/>
            <w:r w:rsidRPr="00B35075">
              <w:rPr>
                <w:rFonts w:ascii="JetBrains Mono" w:eastAsia="宋体" w:hAnsi="JetBrains Mono" w:cs="JetBrains Mono"/>
                <w:color w:val="001080"/>
                <w:kern w:val="0"/>
              </w:rPr>
              <w:t>init</w:t>
            </w:r>
            <w:proofErr w:type="spellEnd"/>
            <w:r w:rsidRPr="00B35075">
              <w:rPr>
                <w:rFonts w:ascii="JetBrains Mono" w:eastAsia="宋体" w:hAnsi="JetBrains Mono" w:cs="JetBrains Mono"/>
                <w:color w:val="000000"/>
                <w:kern w:val="0"/>
              </w:rPr>
              <w:t>;</w:t>
            </w:r>
            <w:proofErr w:type="gramEnd"/>
          </w:p>
          <w:p w14:paraId="223E5ACF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eastAsia="宋体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eastAsia="宋体" w:hAnsi="JetBrains Mono" w:cs="JetBrains Mono"/>
                <w:color w:val="000000"/>
                <w:kern w:val="0"/>
              </w:rPr>
              <w:t>}</w:t>
            </w:r>
          </w:p>
          <w:p w14:paraId="4D2E7F81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eastAsia="宋体" w:hAnsi="JetBrains Mono" w:cs="JetBrains Mono"/>
                <w:color w:val="000000"/>
                <w:kern w:val="0"/>
              </w:rPr>
            </w:pPr>
          </w:p>
          <w:p w14:paraId="0BDE5C92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eastAsia="宋体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eastAsia="宋体" w:hAnsi="JetBrains Mono" w:cs="JetBrains Mono"/>
                <w:color w:val="0000FF"/>
                <w:kern w:val="0"/>
              </w:rPr>
              <w:lastRenderedPageBreak/>
              <w:t>float</w:t>
            </w:r>
            <w:r w:rsidRPr="00B35075">
              <w:rPr>
                <w:rFonts w:ascii="JetBrains Mono" w:eastAsia="宋体" w:hAnsi="JetBrains Mono" w:cs="JetBrains Mono"/>
                <w:color w:val="000000"/>
                <w:kern w:val="0"/>
              </w:rPr>
              <w:t xml:space="preserve"> </w:t>
            </w:r>
            <w:proofErr w:type="spellStart"/>
            <w:r w:rsidRPr="00B35075">
              <w:rPr>
                <w:rFonts w:ascii="JetBrains Mono" w:eastAsia="宋体" w:hAnsi="JetBrains Mono" w:cs="JetBrains Mono"/>
                <w:color w:val="795E26"/>
                <w:kern w:val="0"/>
              </w:rPr>
              <w:t>IIR_LPF_</w:t>
            </w:r>
            <w:proofErr w:type="gramStart"/>
            <w:r w:rsidRPr="00B35075">
              <w:rPr>
                <w:rFonts w:ascii="JetBrains Mono" w:eastAsia="宋体" w:hAnsi="JetBrains Mono" w:cs="JetBrains Mono"/>
                <w:color w:val="795E26"/>
                <w:kern w:val="0"/>
              </w:rPr>
              <w:t>Update</w:t>
            </w:r>
            <w:proofErr w:type="spellEnd"/>
            <w:r w:rsidRPr="00B35075">
              <w:rPr>
                <w:rFonts w:ascii="JetBrains Mono" w:eastAsia="宋体" w:hAnsi="JetBrains Mono" w:cs="JetBrains Mono"/>
                <w:color w:val="000000"/>
                <w:kern w:val="0"/>
              </w:rPr>
              <w:t>(</w:t>
            </w:r>
            <w:proofErr w:type="spellStart"/>
            <w:proofErr w:type="gramEnd"/>
            <w:r w:rsidRPr="00B35075">
              <w:rPr>
                <w:rFonts w:ascii="JetBrains Mono" w:eastAsia="宋体" w:hAnsi="JetBrains Mono" w:cs="JetBrains Mono"/>
                <w:color w:val="267F99"/>
                <w:kern w:val="0"/>
              </w:rPr>
              <w:t>IIR_LPF_HandleTypeDef</w:t>
            </w:r>
            <w:proofErr w:type="spellEnd"/>
            <w:r w:rsidRPr="00B35075">
              <w:rPr>
                <w:rFonts w:ascii="JetBrains Mono" w:eastAsia="宋体" w:hAnsi="JetBrains Mono" w:cs="JetBrains Mono"/>
                <w:color w:val="000000"/>
                <w:kern w:val="0"/>
              </w:rPr>
              <w:t xml:space="preserve"> *</w:t>
            </w:r>
            <w:r w:rsidRPr="00B35075">
              <w:rPr>
                <w:rFonts w:ascii="JetBrains Mono" w:eastAsia="宋体" w:hAnsi="JetBrains Mono" w:cs="JetBrains Mono"/>
                <w:color w:val="001080"/>
                <w:kern w:val="0"/>
              </w:rPr>
              <w:t>h</w:t>
            </w:r>
            <w:r w:rsidRPr="00B35075">
              <w:rPr>
                <w:rFonts w:ascii="JetBrains Mono" w:eastAsia="宋体" w:hAnsi="JetBrains Mono" w:cs="JetBrains Mono"/>
                <w:color w:val="000000"/>
                <w:kern w:val="0"/>
              </w:rPr>
              <w:t xml:space="preserve">, </w:t>
            </w:r>
            <w:r w:rsidRPr="00B35075">
              <w:rPr>
                <w:rFonts w:ascii="JetBrains Mono" w:eastAsia="宋体" w:hAnsi="JetBrains Mono" w:cs="JetBrains Mono"/>
                <w:color w:val="0000FF"/>
                <w:kern w:val="0"/>
              </w:rPr>
              <w:t>float</w:t>
            </w:r>
            <w:r w:rsidRPr="00B35075">
              <w:rPr>
                <w:rFonts w:ascii="JetBrains Mono" w:eastAsia="宋体" w:hAnsi="JetBrains Mono" w:cs="JetBrains Mono"/>
                <w:color w:val="000000"/>
                <w:kern w:val="0"/>
              </w:rPr>
              <w:t xml:space="preserve"> </w:t>
            </w:r>
            <w:r w:rsidRPr="00B35075">
              <w:rPr>
                <w:rFonts w:ascii="JetBrains Mono" w:eastAsia="宋体" w:hAnsi="JetBrains Mono" w:cs="JetBrains Mono"/>
                <w:color w:val="001080"/>
                <w:kern w:val="0"/>
              </w:rPr>
              <w:t>sample</w:t>
            </w:r>
            <w:r w:rsidRPr="00B35075">
              <w:rPr>
                <w:rFonts w:ascii="JetBrains Mono" w:eastAsia="宋体" w:hAnsi="JetBrains Mono" w:cs="JetBrains Mono"/>
                <w:color w:val="000000"/>
                <w:kern w:val="0"/>
              </w:rPr>
              <w:t>)</w:t>
            </w:r>
          </w:p>
          <w:p w14:paraId="6C92054F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eastAsia="宋体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eastAsia="宋体" w:hAnsi="JetBrains Mono" w:cs="JetBrains Mono"/>
                <w:color w:val="000000"/>
                <w:kern w:val="0"/>
              </w:rPr>
              <w:t>{</w:t>
            </w:r>
          </w:p>
          <w:p w14:paraId="38E29159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eastAsia="宋体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eastAsia="宋体" w:hAnsi="JetBrains Mono" w:cs="JetBrains Mono"/>
                <w:color w:val="000000"/>
                <w:kern w:val="0"/>
              </w:rPr>
              <w:t xml:space="preserve">    </w:t>
            </w:r>
            <w:r w:rsidRPr="00B35075">
              <w:rPr>
                <w:rFonts w:ascii="JetBrains Mono" w:eastAsia="宋体" w:hAnsi="JetBrains Mono" w:cs="JetBrains Mono"/>
                <w:color w:val="008000"/>
                <w:kern w:val="0"/>
              </w:rPr>
              <w:t>// y[n] = α</w:t>
            </w:r>
            <w:r w:rsidRPr="00B35075">
              <w:rPr>
                <w:rFonts w:ascii="MS Gothic" w:eastAsia="MS Gothic" w:hAnsi="MS Gothic" w:cs="MS Gothic" w:hint="eastAsia"/>
                <w:color w:val="008000"/>
                <w:kern w:val="0"/>
              </w:rPr>
              <w:t>⋅</w:t>
            </w:r>
            <w:r w:rsidRPr="00B35075">
              <w:rPr>
                <w:rFonts w:ascii="JetBrains Mono" w:eastAsia="宋体" w:hAnsi="JetBrains Mono" w:cs="JetBrains Mono"/>
                <w:color w:val="008000"/>
                <w:kern w:val="0"/>
              </w:rPr>
              <w:t>y[n-1] + (1-α)</w:t>
            </w:r>
            <w:r w:rsidRPr="00B35075">
              <w:rPr>
                <w:rFonts w:ascii="MS Gothic" w:eastAsia="MS Gothic" w:hAnsi="MS Gothic" w:cs="MS Gothic" w:hint="eastAsia"/>
                <w:color w:val="008000"/>
                <w:kern w:val="0"/>
              </w:rPr>
              <w:t>⋅</w:t>
            </w:r>
            <w:r w:rsidRPr="00B35075">
              <w:rPr>
                <w:rFonts w:ascii="JetBrains Mono" w:eastAsia="宋体" w:hAnsi="JetBrains Mono" w:cs="JetBrains Mono"/>
                <w:color w:val="008000"/>
                <w:kern w:val="0"/>
              </w:rPr>
              <w:t>x[n]</w:t>
            </w:r>
          </w:p>
          <w:p w14:paraId="66EEE1AA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eastAsia="宋体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eastAsia="宋体" w:hAnsi="JetBrains Mono" w:cs="JetBrains Mono"/>
                <w:color w:val="000000"/>
                <w:kern w:val="0"/>
              </w:rPr>
              <w:t xml:space="preserve">    </w:t>
            </w:r>
            <w:r w:rsidRPr="00B35075">
              <w:rPr>
                <w:rFonts w:ascii="JetBrains Mono" w:eastAsia="宋体" w:hAnsi="JetBrains Mono" w:cs="JetBrains Mono"/>
                <w:color w:val="001080"/>
                <w:kern w:val="0"/>
              </w:rPr>
              <w:t>h</w:t>
            </w:r>
            <w:r w:rsidRPr="00B35075">
              <w:rPr>
                <w:rFonts w:ascii="JetBrains Mono" w:eastAsia="宋体" w:hAnsi="JetBrains Mono" w:cs="JetBrains Mono"/>
                <w:color w:val="000000"/>
                <w:kern w:val="0"/>
              </w:rPr>
              <w:t>-&gt;</w:t>
            </w:r>
            <w:proofErr w:type="spellStart"/>
            <w:r w:rsidRPr="00B35075">
              <w:rPr>
                <w:rFonts w:ascii="JetBrains Mono" w:eastAsia="宋体" w:hAnsi="JetBrains Mono" w:cs="JetBrains Mono"/>
                <w:color w:val="001080"/>
                <w:kern w:val="0"/>
              </w:rPr>
              <w:t>prev_out</w:t>
            </w:r>
            <w:proofErr w:type="spellEnd"/>
            <w:r w:rsidRPr="00B35075">
              <w:rPr>
                <w:rFonts w:ascii="JetBrains Mono" w:eastAsia="宋体" w:hAnsi="JetBrains Mono" w:cs="JetBrains Mono"/>
                <w:color w:val="000000"/>
                <w:kern w:val="0"/>
              </w:rPr>
              <w:t xml:space="preserve"> = </w:t>
            </w:r>
            <w:r w:rsidRPr="00B35075">
              <w:rPr>
                <w:rFonts w:ascii="JetBrains Mono" w:eastAsia="宋体" w:hAnsi="JetBrains Mono" w:cs="JetBrains Mono"/>
                <w:color w:val="001080"/>
                <w:kern w:val="0"/>
              </w:rPr>
              <w:t>h</w:t>
            </w:r>
            <w:r w:rsidRPr="00B35075">
              <w:rPr>
                <w:rFonts w:ascii="JetBrains Mono" w:eastAsia="宋体" w:hAnsi="JetBrains Mono" w:cs="JetBrains Mono"/>
                <w:color w:val="000000"/>
                <w:kern w:val="0"/>
              </w:rPr>
              <w:t>-&gt;</w:t>
            </w:r>
            <w:r w:rsidRPr="00B35075">
              <w:rPr>
                <w:rFonts w:ascii="JetBrains Mono" w:eastAsia="宋体" w:hAnsi="JetBrains Mono" w:cs="JetBrains Mono"/>
                <w:color w:val="001080"/>
                <w:kern w:val="0"/>
              </w:rPr>
              <w:t>alpha</w:t>
            </w:r>
            <w:r w:rsidRPr="00B35075">
              <w:rPr>
                <w:rFonts w:ascii="JetBrains Mono" w:eastAsia="宋体" w:hAnsi="JetBrains Mono" w:cs="JetBrains Mono"/>
                <w:color w:val="000000"/>
                <w:kern w:val="0"/>
              </w:rPr>
              <w:t xml:space="preserve"> * </w:t>
            </w:r>
            <w:r w:rsidRPr="00B35075">
              <w:rPr>
                <w:rFonts w:ascii="JetBrains Mono" w:eastAsia="宋体" w:hAnsi="JetBrains Mono" w:cs="JetBrains Mono"/>
                <w:color w:val="001080"/>
                <w:kern w:val="0"/>
              </w:rPr>
              <w:t>h</w:t>
            </w:r>
            <w:r w:rsidRPr="00B35075">
              <w:rPr>
                <w:rFonts w:ascii="JetBrains Mono" w:eastAsia="宋体" w:hAnsi="JetBrains Mono" w:cs="JetBrains Mono"/>
                <w:color w:val="000000"/>
                <w:kern w:val="0"/>
              </w:rPr>
              <w:t>-&gt;</w:t>
            </w:r>
            <w:proofErr w:type="spellStart"/>
            <w:r w:rsidRPr="00B35075">
              <w:rPr>
                <w:rFonts w:ascii="JetBrains Mono" w:eastAsia="宋体" w:hAnsi="JetBrains Mono" w:cs="JetBrains Mono"/>
                <w:color w:val="001080"/>
                <w:kern w:val="0"/>
              </w:rPr>
              <w:t>prev_out</w:t>
            </w:r>
            <w:proofErr w:type="spellEnd"/>
            <w:r w:rsidRPr="00B35075">
              <w:rPr>
                <w:rFonts w:ascii="JetBrains Mono" w:eastAsia="宋体" w:hAnsi="JetBrains Mono" w:cs="JetBrains Mono"/>
                <w:color w:val="000000"/>
                <w:kern w:val="0"/>
              </w:rPr>
              <w:t xml:space="preserve"> + (</w:t>
            </w:r>
            <w:r w:rsidRPr="00B35075">
              <w:rPr>
                <w:rFonts w:ascii="JetBrains Mono" w:eastAsia="宋体" w:hAnsi="JetBrains Mono" w:cs="JetBrains Mono"/>
                <w:color w:val="098658"/>
                <w:kern w:val="0"/>
              </w:rPr>
              <w:t>1.0f</w:t>
            </w:r>
            <w:r w:rsidRPr="00B35075">
              <w:rPr>
                <w:rFonts w:ascii="JetBrains Mono" w:eastAsia="宋体" w:hAnsi="JetBrains Mono" w:cs="JetBrains Mono"/>
                <w:color w:val="000000"/>
                <w:kern w:val="0"/>
              </w:rPr>
              <w:t xml:space="preserve"> - </w:t>
            </w:r>
            <w:r w:rsidRPr="00B35075">
              <w:rPr>
                <w:rFonts w:ascii="JetBrains Mono" w:eastAsia="宋体" w:hAnsi="JetBrains Mono" w:cs="JetBrains Mono"/>
                <w:color w:val="001080"/>
                <w:kern w:val="0"/>
              </w:rPr>
              <w:t>h</w:t>
            </w:r>
            <w:r w:rsidRPr="00B35075">
              <w:rPr>
                <w:rFonts w:ascii="JetBrains Mono" w:eastAsia="宋体" w:hAnsi="JetBrains Mono" w:cs="JetBrains Mono"/>
                <w:color w:val="000000"/>
                <w:kern w:val="0"/>
              </w:rPr>
              <w:t>-&gt;</w:t>
            </w:r>
            <w:r w:rsidRPr="00B35075">
              <w:rPr>
                <w:rFonts w:ascii="JetBrains Mono" w:eastAsia="宋体" w:hAnsi="JetBrains Mono" w:cs="JetBrains Mono"/>
                <w:color w:val="001080"/>
                <w:kern w:val="0"/>
              </w:rPr>
              <w:t>alpha</w:t>
            </w:r>
            <w:r w:rsidRPr="00B35075">
              <w:rPr>
                <w:rFonts w:ascii="JetBrains Mono" w:eastAsia="宋体" w:hAnsi="JetBrains Mono" w:cs="JetBrains Mono"/>
                <w:color w:val="000000"/>
                <w:kern w:val="0"/>
              </w:rPr>
              <w:t xml:space="preserve">) * </w:t>
            </w:r>
            <w:proofErr w:type="gramStart"/>
            <w:r w:rsidRPr="00B35075">
              <w:rPr>
                <w:rFonts w:ascii="JetBrains Mono" w:eastAsia="宋体" w:hAnsi="JetBrains Mono" w:cs="JetBrains Mono"/>
                <w:color w:val="001080"/>
                <w:kern w:val="0"/>
              </w:rPr>
              <w:t>sample</w:t>
            </w:r>
            <w:r w:rsidRPr="00B35075">
              <w:rPr>
                <w:rFonts w:ascii="JetBrains Mono" w:eastAsia="宋体" w:hAnsi="JetBrains Mono" w:cs="JetBrains Mono"/>
                <w:color w:val="000000"/>
                <w:kern w:val="0"/>
              </w:rPr>
              <w:t>;</w:t>
            </w:r>
            <w:proofErr w:type="gramEnd"/>
          </w:p>
          <w:p w14:paraId="75542AE5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eastAsia="宋体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eastAsia="宋体" w:hAnsi="JetBrains Mono" w:cs="JetBrains Mono"/>
                <w:color w:val="000000"/>
                <w:kern w:val="0"/>
              </w:rPr>
              <w:t xml:space="preserve">    </w:t>
            </w:r>
            <w:r w:rsidRPr="00B35075">
              <w:rPr>
                <w:rFonts w:ascii="JetBrains Mono" w:eastAsia="宋体" w:hAnsi="JetBrains Mono" w:cs="JetBrains Mono"/>
                <w:color w:val="AF00DB"/>
                <w:kern w:val="0"/>
              </w:rPr>
              <w:t>return</w:t>
            </w:r>
            <w:r w:rsidRPr="00B35075">
              <w:rPr>
                <w:rFonts w:ascii="JetBrains Mono" w:eastAsia="宋体" w:hAnsi="JetBrains Mono" w:cs="JetBrains Mono"/>
                <w:color w:val="000000"/>
                <w:kern w:val="0"/>
              </w:rPr>
              <w:t xml:space="preserve"> </w:t>
            </w:r>
            <w:r w:rsidRPr="00B35075">
              <w:rPr>
                <w:rFonts w:ascii="JetBrains Mono" w:eastAsia="宋体" w:hAnsi="JetBrains Mono" w:cs="JetBrains Mono"/>
                <w:color w:val="001080"/>
                <w:kern w:val="0"/>
              </w:rPr>
              <w:t>h</w:t>
            </w:r>
            <w:r w:rsidRPr="00B35075">
              <w:rPr>
                <w:rFonts w:ascii="JetBrains Mono" w:eastAsia="宋体" w:hAnsi="JetBrains Mono" w:cs="JetBrains Mono"/>
                <w:color w:val="000000"/>
                <w:kern w:val="0"/>
              </w:rPr>
              <w:t>-&gt;</w:t>
            </w:r>
            <w:proofErr w:type="spellStart"/>
            <w:r w:rsidRPr="00B35075">
              <w:rPr>
                <w:rFonts w:ascii="JetBrains Mono" w:eastAsia="宋体" w:hAnsi="JetBrains Mono" w:cs="JetBrains Mono"/>
                <w:color w:val="001080"/>
                <w:kern w:val="0"/>
              </w:rPr>
              <w:t>prev_</w:t>
            </w:r>
            <w:proofErr w:type="gramStart"/>
            <w:r w:rsidRPr="00B35075">
              <w:rPr>
                <w:rFonts w:ascii="JetBrains Mono" w:eastAsia="宋体" w:hAnsi="JetBrains Mono" w:cs="JetBrains Mono"/>
                <w:color w:val="001080"/>
                <w:kern w:val="0"/>
              </w:rPr>
              <w:t>out</w:t>
            </w:r>
            <w:proofErr w:type="spellEnd"/>
            <w:r w:rsidRPr="00B35075">
              <w:rPr>
                <w:rFonts w:ascii="JetBrains Mono" w:eastAsia="宋体" w:hAnsi="JetBrains Mono" w:cs="JetBrains Mono"/>
                <w:color w:val="000000"/>
                <w:kern w:val="0"/>
              </w:rPr>
              <w:t>;</w:t>
            </w:r>
            <w:proofErr w:type="gramEnd"/>
          </w:p>
          <w:p w14:paraId="38FE81DC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eastAsia="宋体" w:hAnsi="JetBrains Mono" w:cs="JetBrains Mono"/>
                <w:color w:val="000000"/>
                <w:kern w:val="0"/>
              </w:rPr>
            </w:pPr>
            <w:r w:rsidRPr="00B35075">
              <w:rPr>
                <w:rFonts w:ascii="JetBrains Mono" w:eastAsia="宋体" w:hAnsi="JetBrains Mono" w:cs="JetBrains Mono"/>
                <w:color w:val="000000"/>
                <w:kern w:val="0"/>
              </w:rPr>
              <w:t>}</w:t>
            </w:r>
          </w:p>
          <w:p w14:paraId="16C8B9B4" w14:textId="77777777" w:rsidR="00B35075" w:rsidRPr="00B35075" w:rsidRDefault="00B35075" w:rsidP="00B35075">
            <w:pPr>
              <w:shd w:val="clear" w:color="auto" w:fill="FFFFFF"/>
              <w:spacing w:line="285" w:lineRule="atLeast"/>
              <w:jc w:val="left"/>
              <w:rPr>
                <w:rFonts w:ascii="JetBrains Mono" w:eastAsia="宋体" w:hAnsi="JetBrains Mono" w:cs="JetBrains Mono"/>
                <w:color w:val="000000"/>
                <w:kern w:val="0"/>
              </w:rPr>
            </w:pPr>
          </w:p>
          <w:p w14:paraId="5BFF53CD" w14:textId="77777777" w:rsidR="00B35075" w:rsidRPr="00B35075" w:rsidRDefault="00B35075" w:rsidP="004E1A84">
            <w:pPr>
              <w:pStyle w:val="0"/>
              <w:ind w:firstLineChars="0" w:firstLine="0"/>
              <w:rPr>
                <w:rFonts w:hint="eastAsia"/>
                <w:b w:val="0"/>
                <w:bCs w:val="0"/>
              </w:rPr>
            </w:pPr>
          </w:p>
        </w:tc>
      </w:tr>
    </w:tbl>
    <w:p w14:paraId="40F8C744" w14:textId="77777777" w:rsidR="00B35075" w:rsidRPr="00B35075" w:rsidRDefault="00B35075" w:rsidP="004E1A84">
      <w:pPr>
        <w:pStyle w:val="0"/>
        <w:ind w:firstLine="480"/>
        <w:rPr>
          <w:rFonts w:hint="eastAsia"/>
        </w:rPr>
      </w:pPr>
    </w:p>
    <w:sectPr w:rsidR="00B35075" w:rsidRPr="00B35075" w:rsidSect="006643A1">
      <w:footerReference w:type="even" r:id="rId72"/>
      <w:pgSz w:w="11906" w:h="16838" w:code="9"/>
      <w:pgMar w:top="1440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CAC8C7" w14:textId="77777777" w:rsidR="00DB4429" w:rsidRDefault="00DB4429" w:rsidP="00A62454">
      <w:r>
        <w:separator/>
      </w:r>
    </w:p>
  </w:endnote>
  <w:endnote w:type="continuationSeparator" w:id="0">
    <w:p w14:paraId="1DE933DD" w14:textId="77777777" w:rsidR="00DB4429" w:rsidRDefault="00DB4429" w:rsidP="00A624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erif">
    <w:altName w:val="MS Gothic"/>
    <w:charset w:val="80"/>
    <w:family w:val="roman"/>
    <w:pitch w:val="default"/>
    <w:sig w:usb0="00000000" w:usb1="00000000" w:usb2="00000000" w:usb3="00000000" w:csb0="00040001" w:csb1="00000000"/>
  </w:font>
  <w:font w:name="文泉驿正黑">
    <w:altName w:val="MS Gothic"/>
    <w:charset w:val="80"/>
    <w:family w:val="auto"/>
    <w:pitch w:val="default"/>
    <w:sig w:usb0="00000000" w:usb1="00000000" w:usb2="00000000" w:usb3="00000000" w:csb0="00040001" w:csb1="00000000"/>
  </w:font>
  <w:font w:name="Lohit Devanagari">
    <w:altName w:val="MS Gothic"/>
    <w:charset w:val="80"/>
    <w:family w:val="auto"/>
    <w:pitch w:val="default"/>
    <w:sig w:usb0="00000000" w:usb1="00000000" w:usb2="00000000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JetBrains Mono">
    <w:panose1 w:val="02000009000000000000"/>
    <w:charset w:val="00"/>
    <w:family w:val="modern"/>
    <w:pitch w:val="fixed"/>
    <w:sig w:usb0="A00402FF" w:usb1="1200F9FB" w:usb2="0200003C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78641434"/>
      <w:docPartObj>
        <w:docPartGallery w:val="Page Numbers (Bottom of Page)"/>
        <w:docPartUnique/>
      </w:docPartObj>
    </w:sdtPr>
    <w:sdtContent>
      <w:p w14:paraId="7AB3D3D5" w14:textId="77777777" w:rsidR="003121E9" w:rsidRDefault="00000000" w:rsidP="00990A95">
        <w:pPr>
          <w:pStyle w:val="aa"/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D56360" w14:textId="77777777" w:rsidR="00DB4429" w:rsidRDefault="00DB4429" w:rsidP="00A62454">
      <w:r>
        <w:separator/>
      </w:r>
    </w:p>
  </w:footnote>
  <w:footnote w:type="continuationSeparator" w:id="0">
    <w:p w14:paraId="75F5F7E7" w14:textId="77777777" w:rsidR="00DB4429" w:rsidRDefault="00DB4429" w:rsidP="00A6245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B7AC1C7"/>
    <w:multiLevelType w:val="singleLevel"/>
    <w:tmpl w:val="8B7AC1C7"/>
    <w:lvl w:ilvl="0">
      <w:start w:val="1"/>
      <w:numFmt w:val="decimal"/>
      <w:suff w:val="nothing"/>
      <w:lvlText w:val="%1）"/>
      <w:lvlJc w:val="left"/>
    </w:lvl>
  </w:abstractNum>
  <w:abstractNum w:abstractNumId="1" w15:restartNumberingAfterBreak="0">
    <w:nsid w:val="9ED2CCD4"/>
    <w:multiLevelType w:val="singleLevel"/>
    <w:tmpl w:val="9ED2CCD4"/>
    <w:lvl w:ilvl="0">
      <w:start w:val="1"/>
      <w:numFmt w:val="decimal"/>
      <w:suff w:val="nothing"/>
      <w:lvlText w:val="%1）"/>
      <w:lvlJc w:val="left"/>
      <w:pPr>
        <w:ind w:left="240" w:firstLine="0"/>
      </w:pPr>
    </w:lvl>
  </w:abstractNum>
  <w:abstractNum w:abstractNumId="2" w15:restartNumberingAfterBreak="0">
    <w:nsid w:val="0B17304C"/>
    <w:multiLevelType w:val="multilevel"/>
    <w:tmpl w:val="F7701166"/>
    <w:numStyleLink w:val="a"/>
  </w:abstractNum>
  <w:abstractNum w:abstractNumId="3" w15:restartNumberingAfterBreak="0">
    <w:nsid w:val="0C374B88"/>
    <w:multiLevelType w:val="multilevel"/>
    <w:tmpl w:val="F7701166"/>
    <w:numStyleLink w:val="a"/>
  </w:abstractNum>
  <w:abstractNum w:abstractNumId="4" w15:restartNumberingAfterBreak="0">
    <w:nsid w:val="0EEA498C"/>
    <w:multiLevelType w:val="multilevel"/>
    <w:tmpl w:val="F7701166"/>
    <w:numStyleLink w:val="a"/>
  </w:abstractNum>
  <w:abstractNum w:abstractNumId="5" w15:restartNumberingAfterBreak="0">
    <w:nsid w:val="11F77260"/>
    <w:multiLevelType w:val="multilevel"/>
    <w:tmpl w:val="F7701166"/>
    <w:numStyleLink w:val="a"/>
  </w:abstractNum>
  <w:abstractNum w:abstractNumId="6" w15:restartNumberingAfterBreak="0">
    <w:nsid w:val="1580039A"/>
    <w:multiLevelType w:val="multilevel"/>
    <w:tmpl w:val="F7701166"/>
    <w:numStyleLink w:val="a"/>
  </w:abstractNum>
  <w:abstractNum w:abstractNumId="7" w15:restartNumberingAfterBreak="0">
    <w:nsid w:val="20482F89"/>
    <w:multiLevelType w:val="multilevel"/>
    <w:tmpl w:val="CC625E0E"/>
    <w:lvl w:ilvl="0">
      <w:start w:val="1"/>
      <w:numFmt w:val="decimal"/>
      <w:suff w:val="space"/>
      <w:lvlText w:val="表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8" w15:restartNumberingAfterBreak="0">
    <w:nsid w:val="2117170C"/>
    <w:multiLevelType w:val="multilevel"/>
    <w:tmpl w:val="BD0AD3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9" w15:restartNumberingAfterBreak="0">
    <w:nsid w:val="29822173"/>
    <w:multiLevelType w:val="multilevel"/>
    <w:tmpl w:val="4ACCEC0C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ascii="Times New Roman" w:hAnsi="Times New Roman"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700" w:hanging="425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125" w:hanging="425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2550" w:hanging="425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2975" w:hanging="425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3400" w:hanging="425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3825" w:hanging="425"/>
      </w:pPr>
      <w:rPr>
        <w:rFonts w:hint="eastAsia"/>
      </w:rPr>
    </w:lvl>
  </w:abstractNum>
  <w:abstractNum w:abstractNumId="10" w15:restartNumberingAfterBreak="0">
    <w:nsid w:val="39343571"/>
    <w:multiLevelType w:val="multilevel"/>
    <w:tmpl w:val="F7701166"/>
    <w:numStyleLink w:val="a"/>
  </w:abstractNum>
  <w:abstractNum w:abstractNumId="11" w15:restartNumberingAfterBreak="0">
    <w:nsid w:val="3CD45F38"/>
    <w:multiLevelType w:val="hybridMultilevel"/>
    <w:tmpl w:val="045C9450"/>
    <w:lvl w:ilvl="0" w:tplc="0EF06DCE">
      <w:start w:val="1"/>
      <w:numFmt w:val="decimal"/>
      <w:suff w:val="space"/>
      <w:lvlText w:val="[%1]"/>
      <w:lvlJc w:val="left"/>
      <w:pPr>
        <w:ind w:left="400" w:hanging="40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2FB481B"/>
    <w:multiLevelType w:val="multilevel"/>
    <w:tmpl w:val="E46C9554"/>
    <w:lvl w:ilvl="0">
      <w:start w:val="1"/>
      <w:numFmt w:val="decimal"/>
      <w:suff w:val="space"/>
      <w:lvlText w:val="图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3" w15:restartNumberingAfterBreak="0">
    <w:nsid w:val="43A25080"/>
    <w:multiLevelType w:val="hybridMultilevel"/>
    <w:tmpl w:val="7338A358"/>
    <w:lvl w:ilvl="0" w:tplc="38EACB72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4" w15:restartNumberingAfterBreak="0">
    <w:nsid w:val="45A91B8D"/>
    <w:multiLevelType w:val="multilevel"/>
    <w:tmpl w:val="F7701166"/>
    <w:numStyleLink w:val="a"/>
  </w:abstractNum>
  <w:abstractNum w:abstractNumId="15" w15:restartNumberingAfterBreak="0">
    <w:nsid w:val="497B283A"/>
    <w:multiLevelType w:val="multilevel"/>
    <w:tmpl w:val="F7701166"/>
    <w:numStyleLink w:val="a"/>
  </w:abstractNum>
  <w:abstractNum w:abstractNumId="16" w15:restartNumberingAfterBreak="0">
    <w:nsid w:val="4B9F5B75"/>
    <w:multiLevelType w:val="multilevel"/>
    <w:tmpl w:val="F7701166"/>
    <w:numStyleLink w:val="a"/>
  </w:abstractNum>
  <w:abstractNum w:abstractNumId="17" w15:restartNumberingAfterBreak="0">
    <w:nsid w:val="4C7D0A6E"/>
    <w:multiLevelType w:val="multilevel"/>
    <w:tmpl w:val="F7701166"/>
    <w:name w:val="（eq）"/>
    <w:styleLink w:val="a"/>
    <w:lvl w:ilvl="0">
      <w:start w:val="1"/>
      <w:numFmt w:val="decimal"/>
      <w:pStyle w:val="1"/>
      <w:suff w:val="space"/>
      <w:lvlText w:val="第%1章"/>
      <w:lvlJc w:val="left"/>
      <w:pPr>
        <w:ind w:left="425" w:firstLine="0"/>
      </w:pPr>
      <w:rPr>
        <w:rFonts w:ascii="黑体" w:eastAsia="黑体" w:hAnsiTheme="minorHAnsi" w:hint="eastAsia"/>
        <w:spacing w:val="30"/>
      </w:rPr>
    </w:lvl>
    <w:lvl w:ilvl="1">
      <w:start w:val="1"/>
      <w:numFmt w:val="decimal"/>
      <w:pStyle w:val="2"/>
      <w:isLgl/>
      <w:suff w:val="space"/>
      <w:lvlText w:val="%1.%2"/>
      <w:lvlJc w:val="left"/>
      <w:pPr>
        <w:ind w:left="0" w:firstLine="0"/>
      </w:pPr>
      <w:rPr>
        <w:rFonts w:ascii="黑体" w:eastAsia="黑体" w:hAnsiTheme="minorHAnsi" w:hint="eastAsia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0" w:firstLine="0"/>
      </w:pPr>
      <w:rPr>
        <w:rFonts w:ascii="黑体" w:eastAsia="黑体" w:hAnsiTheme="minorHAnsi" w:hint="eastAsia"/>
      </w:rPr>
    </w:lvl>
    <w:lvl w:ilvl="3">
      <w:start w:val="1"/>
      <w:numFmt w:val="decimal"/>
      <w:pStyle w:val="4"/>
      <w:isLgl/>
      <w:suff w:val="space"/>
      <w:lvlText w:val="%1.%2.%3.%4"/>
      <w:lvlJc w:val="left"/>
      <w:pPr>
        <w:ind w:left="0" w:firstLine="0"/>
      </w:pPr>
      <w:rPr>
        <w:rFonts w:asciiTheme="minorHAnsi" w:eastAsia="宋体" w:hAnsiTheme="minorHAnsi" w:hint="eastAsia"/>
        <w:sz w:val="24"/>
      </w:rPr>
    </w:lvl>
    <w:lvl w:ilvl="4">
      <w:start w:val="1"/>
      <w:numFmt w:val="decimal"/>
      <w:lvlRestart w:val="1"/>
      <w:pStyle w:val="11-1"/>
      <w:isLgl/>
      <w:suff w:val="space"/>
      <w:lvlText w:val="图%1.%5"/>
      <w:lvlJc w:val="left"/>
      <w:pPr>
        <w:ind w:left="0" w:firstLine="0"/>
      </w:pPr>
      <w:rPr>
        <w:rFonts w:asciiTheme="minorHAnsi" w:eastAsia="宋体" w:hAnsiTheme="minorHAnsi" w:hint="default"/>
      </w:rPr>
    </w:lvl>
    <w:lvl w:ilvl="5">
      <w:start w:val="1"/>
      <w:numFmt w:val="decimal"/>
      <w:lvlRestart w:val="1"/>
      <w:pStyle w:val="11-10"/>
      <w:isLgl/>
      <w:suff w:val="space"/>
      <w:lvlText w:val="表%1.%6"/>
      <w:lvlJc w:val="left"/>
      <w:pPr>
        <w:ind w:left="0" w:firstLine="0"/>
      </w:pPr>
      <w:rPr>
        <w:rFonts w:asciiTheme="minorHAnsi" w:eastAsia="宋体" w:hAnsiTheme="minorHAnsi" w:hint="default"/>
        <w:sz w:val="21"/>
      </w:rPr>
    </w:lvl>
    <w:lvl w:ilvl="6">
      <w:start w:val="1"/>
      <w:numFmt w:val="decimal"/>
      <w:lvlRestart w:val="1"/>
      <w:isLgl/>
      <w:suff w:val="space"/>
      <w:lvlText w:val="%1.%2.%3.%4.%5.%6.%7"/>
      <w:lvlJc w:val="left"/>
      <w:pPr>
        <w:ind w:left="0" w:firstLine="0"/>
      </w:pPr>
      <w:rPr>
        <w:rFonts w:asciiTheme="minorHAnsi" w:eastAsia="宋体" w:hAnsiTheme="minorHAnsi" w:hint="eastAsia"/>
      </w:rPr>
    </w:lvl>
    <w:lvl w:ilvl="7">
      <w:start w:val="1"/>
      <w:numFmt w:val="decimal"/>
      <w:lvlRestart w:val="1"/>
      <w:isLgl/>
      <w:suff w:val="space"/>
      <w:lvlText w:val="（%1-%8）"/>
      <w:lvlJc w:val="left"/>
      <w:pPr>
        <w:ind w:left="0" w:firstLine="0"/>
      </w:pPr>
      <w:rPr>
        <w:rFonts w:asciiTheme="minorHAnsi" w:eastAsia="宋体" w:hAnsiTheme="minorHAnsi" w:hint="default"/>
      </w:rPr>
    </w:lvl>
    <w:lvl w:ilvl="8">
      <w:start w:val="1"/>
      <w:numFmt w:val="decimal"/>
      <w:lvlRestart w:val="1"/>
      <w:pStyle w:val="a0"/>
      <w:lvlText w:val="[%9]"/>
      <w:lvlJc w:val="left"/>
      <w:pPr>
        <w:ind w:left="0" w:firstLine="0"/>
      </w:pPr>
      <w:rPr>
        <w:rFonts w:asciiTheme="minorHAnsi" w:eastAsia="宋体" w:hAnsiTheme="minorHAnsi" w:hint="eastAsia"/>
      </w:rPr>
    </w:lvl>
  </w:abstractNum>
  <w:abstractNum w:abstractNumId="18" w15:restartNumberingAfterBreak="0">
    <w:nsid w:val="52E26D40"/>
    <w:multiLevelType w:val="multilevel"/>
    <w:tmpl w:val="F7701166"/>
    <w:numStyleLink w:val="a"/>
  </w:abstractNum>
  <w:abstractNum w:abstractNumId="19" w15:restartNumberingAfterBreak="0">
    <w:nsid w:val="53885A5F"/>
    <w:multiLevelType w:val="multilevel"/>
    <w:tmpl w:val="89D2E8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0" w15:restartNumberingAfterBreak="0">
    <w:nsid w:val="5905724A"/>
    <w:multiLevelType w:val="singleLevel"/>
    <w:tmpl w:val="5905724A"/>
    <w:lvl w:ilvl="0">
      <w:start w:val="1"/>
      <w:numFmt w:val="decimal"/>
      <w:suff w:val="space"/>
      <w:lvlText w:val="%1."/>
      <w:lvlJc w:val="left"/>
    </w:lvl>
  </w:abstractNum>
  <w:abstractNum w:abstractNumId="21" w15:restartNumberingAfterBreak="0">
    <w:nsid w:val="59057BAC"/>
    <w:multiLevelType w:val="singleLevel"/>
    <w:tmpl w:val="59057BAC"/>
    <w:lvl w:ilvl="0">
      <w:start w:val="3"/>
      <w:numFmt w:val="decimal"/>
      <w:suff w:val="nothing"/>
      <w:lvlText w:val="%1）"/>
      <w:lvlJc w:val="left"/>
    </w:lvl>
  </w:abstractNum>
  <w:abstractNum w:abstractNumId="22" w15:restartNumberingAfterBreak="0">
    <w:nsid w:val="5DC63720"/>
    <w:multiLevelType w:val="multilevel"/>
    <w:tmpl w:val="B7B674E8"/>
    <w:lvl w:ilvl="0">
      <w:start w:val="1"/>
      <w:numFmt w:val="decimal"/>
      <w:lvlText w:val="[%1]"/>
      <w:lvlJc w:val="left"/>
      <w:pPr>
        <w:tabs>
          <w:tab w:val="num" w:pos="567"/>
        </w:tabs>
        <w:ind w:left="567" w:hanging="567"/>
      </w:pPr>
      <w:rPr>
        <w:rFonts w:hint="eastAsia"/>
      </w:rPr>
    </w:lvl>
    <w:lvl w:ilvl="1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5FB20D65"/>
    <w:multiLevelType w:val="hybridMultilevel"/>
    <w:tmpl w:val="8DC8B206"/>
    <w:lvl w:ilvl="0" w:tplc="96EC5E24">
      <w:start w:val="1"/>
      <w:numFmt w:val="decimal"/>
      <w:suff w:val="space"/>
      <w:lvlText w:val="（%1）"/>
      <w:lvlJc w:val="left"/>
      <w:pPr>
        <w:ind w:left="0" w:firstLine="0"/>
      </w:pPr>
      <w:rPr>
        <w:rFonts w:asciiTheme="minorHAnsi" w:eastAsia="宋体" w:hAnsiTheme="minorHAnsi"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4" w15:restartNumberingAfterBreak="0">
    <w:nsid w:val="62B74D4A"/>
    <w:multiLevelType w:val="multilevel"/>
    <w:tmpl w:val="F7701166"/>
    <w:numStyleLink w:val="a"/>
  </w:abstractNum>
  <w:abstractNum w:abstractNumId="25" w15:restartNumberingAfterBreak="0">
    <w:nsid w:val="690E1CA1"/>
    <w:multiLevelType w:val="hybridMultilevel"/>
    <w:tmpl w:val="E1AE7EEE"/>
    <w:lvl w:ilvl="0" w:tplc="0C9049AC">
      <w:start w:val="1"/>
      <w:numFmt w:val="decimal"/>
      <w:lvlText w:val="[%1]"/>
      <w:lvlJc w:val="left"/>
      <w:pPr>
        <w:ind w:left="90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EBA1875"/>
    <w:multiLevelType w:val="multilevel"/>
    <w:tmpl w:val="F7701166"/>
    <w:numStyleLink w:val="a"/>
  </w:abstractNum>
  <w:abstractNum w:abstractNumId="27" w15:restartNumberingAfterBreak="0">
    <w:nsid w:val="77820AB7"/>
    <w:multiLevelType w:val="hybridMultilevel"/>
    <w:tmpl w:val="827E7EAC"/>
    <w:lvl w:ilvl="0" w:tplc="2FD0A0C6">
      <w:start w:val="1"/>
      <w:numFmt w:val="decimal"/>
      <w:lvlText w:val="（%1）"/>
      <w:lvlJc w:val="left"/>
      <w:pPr>
        <w:ind w:left="900" w:hanging="420"/>
      </w:pPr>
      <w:rPr>
        <w:rFonts w:asciiTheme="minorHAnsi" w:eastAsiaTheme="minorEastAsia" w:hAnsiTheme="minorHAnsi" w:hint="default"/>
      </w:rPr>
    </w:lvl>
    <w:lvl w:ilvl="1" w:tplc="1C4E407A">
      <w:start w:val="1"/>
      <w:numFmt w:val="decimal"/>
      <w:suff w:val="nothing"/>
      <w:lvlText w:val="（%2）"/>
      <w:lvlJc w:val="left"/>
      <w:pPr>
        <w:ind w:left="400" w:hanging="400"/>
      </w:pPr>
      <w:rPr>
        <w:rFonts w:asciiTheme="minorHAnsi" w:eastAsia="宋体" w:hAnsiTheme="minorHAnsi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8274449"/>
    <w:multiLevelType w:val="hybridMultilevel"/>
    <w:tmpl w:val="A0BE088C"/>
    <w:lvl w:ilvl="0" w:tplc="6A9EC986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 w16cid:durableId="565339937">
    <w:abstractNumId w:val="9"/>
  </w:num>
  <w:num w:numId="2" w16cid:durableId="1735541725">
    <w:abstractNumId w:val="9"/>
  </w:num>
  <w:num w:numId="3" w16cid:durableId="1949924199">
    <w:abstractNumId w:val="9"/>
  </w:num>
  <w:num w:numId="4" w16cid:durableId="810749110">
    <w:abstractNumId w:val="19"/>
  </w:num>
  <w:num w:numId="5" w16cid:durableId="2081294213">
    <w:abstractNumId w:val="9"/>
  </w:num>
  <w:num w:numId="6" w16cid:durableId="897057176">
    <w:abstractNumId w:val="9"/>
  </w:num>
  <w:num w:numId="7" w16cid:durableId="1055157924">
    <w:abstractNumId w:val="7"/>
  </w:num>
  <w:num w:numId="8" w16cid:durableId="801768240">
    <w:abstractNumId w:val="12"/>
  </w:num>
  <w:num w:numId="9" w16cid:durableId="1651405536">
    <w:abstractNumId w:val="7"/>
  </w:num>
  <w:num w:numId="10" w16cid:durableId="1813327948">
    <w:abstractNumId w:val="8"/>
  </w:num>
  <w:num w:numId="11" w16cid:durableId="56979612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2066754886">
    <w:abstractNumId w:val="9"/>
  </w:num>
  <w:num w:numId="13" w16cid:durableId="1595556738">
    <w:abstractNumId w:val="9"/>
  </w:num>
  <w:num w:numId="14" w16cid:durableId="1919435845">
    <w:abstractNumId w:val="9"/>
  </w:num>
  <w:num w:numId="15" w16cid:durableId="1326284406">
    <w:abstractNumId w:val="17"/>
    <w:lvlOverride w:ilvl="0">
      <w:lvl w:ilvl="0">
        <w:start w:val="1"/>
        <w:numFmt w:val="decimal"/>
        <w:pStyle w:val="1"/>
        <w:isLgl/>
        <w:suff w:val="space"/>
        <w:lvlText w:val="第%1章"/>
        <w:lvlJc w:val="left"/>
        <w:pPr>
          <w:ind w:left="0" w:firstLine="0"/>
        </w:pPr>
        <w:rPr>
          <w:rFonts w:ascii="黑体" w:eastAsia="黑体" w:hAnsi="黑体" w:hint="eastAsia"/>
          <w:snapToGrid/>
          <w:spacing w:val="40"/>
          <w:w w:val="100"/>
          <w:kern w:val="2"/>
        </w:rPr>
      </w:lvl>
    </w:lvlOverride>
    <w:lvlOverride w:ilvl="1">
      <w:lvl w:ilvl="1">
        <w:start w:val="1"/>
        <w:numFmt w:val="decimal"/>
        <w:pStyle w:val="2"/>
        <w:isLgl/>
        <w:suff w:val="space"/>
        <w:lvlText w:val="%1.%2"/>
        <w:lvlJc w:val="left"/>
        <w:pPr>
          <w:ind w:left="0" w:firstLine="0"/>
        </w:pPr>
        <w:rPr>
          <w:rFonts w:ascii="黑体" w:eastAsia="黑体" w:hAnsi="黑体" w:hint="eastAsia"/>
        </w:rPr>
      </w:lvl>
    </w:lvlOverride>
    <w:lvlOverride w:ilvl="2">
      <w:lvl w:ilvl="2">
        <w:start w:val="1"/>
        <w:numFmt w:val="decimal"/>
        <w:pStyle w:val="3"/>
        <w:isLgl/>
        <w:suff w:val="space"/>
        <w:lvlText w:val="%1.%2.%3"/>
        <w:lvlJc w:val="left"/>
        <w:pPr>
          <w:ind w:left="0" w:firstLine="0"/>
        </w:pPr>
        <w:rPr>
          <w:rFonts w:ascii="黑体" w:eastAsia="黑体" w:hAnsi="黑体" w:hint="eastAsia"/>
        </w:rPr>
      </w:lvl>
    </w:lvlOverride>
    <w:lvlOverride w:ilvl="3">
      <w:lvl w:ilvl="3">
        <w:start w:val="1"/>
        <w:numFmt w:val="decimal"/>
        <w:pStyle w:val="4"/>
        <w:isLgl/>
        <w:suff w:val="space"/>
        <w:lvlText w:val="%1.%2.%3.%4"/>
        <w:lvlJc w:val="left"/>
        <w:pPr>
          <w:ind w:left="0" w:firstLine="0"/>
        </w:pPr>
        <w:rPr>
          <w:rFonts w:ascii="黑体" w:eastAsia="黑体" w:hAnsiTheme="minorHAnsi" w:hint="eastAsia"/>
          <w:sz w:val="24"/>
        </w:rPr>
      </w:lvl>
    </w:lvlOverride>
    <w:lvlOverride w:ilvl="4">
      <w:lvl w:ilvl="4">
        <w:start w:val="1"/>
        <w:numFmt w:val="decimal"/>
        <w:lvlRestart w:val="1"/>
        <w:pStyle w:val="11-1"/>
        <w:isLgl/>
        <w:suff w:val="space"/>
        <w:lvlText w:val="图%1.%5"/>
        <w:lvlJc w:val="left"/>
        <w:pPr>
          <w:ind w:left="0" w:firstLine="0"/>
        </w:pPr>
        <w:rPr>
          <w:rFonts w:ascii="宋体" w:eastAsia="宋体" w:hAnsiTheme="minorHAnsi" w:hint="eastAsia"/>
        </w:rPr>
      </w:lvl>
    </w:lvlOverride>
    <w:lvlOverride w:ilvl="5">
      <w:lvl w:ilvl="5">
        <w:start w:val="1"/>
        <w:numFmt w:val="decimal"/>
        <w:lvlRestart w:val="1"/>
        <w:pStyle w:val="11-10"/>
        <w:isLgl/>
        <w:suff w:val="space"/>
        <w:lvlText w:val="表%1.%6"/>
        <w:lvlJc w:val="left"/>
        <w:pPr>
          <w:ind w:left="0" w:firstLine="0"/>
        </w:pPr>
        <w:rPr>
          <w:rFonts w:ascii="宋体" w:eastAsia="宋体" w:hAnsiTheme="minorHAnsi" w:hint="eastAsia"/>
          <w:sz w:val="21"/>
        </w:rPr>
      </w:lvl>
    </w:lvlOverride>
    <w:lvlOverride w:ilvl="6">
      <w:lvl w:ilvl="6">
        <w:start w:val="1"/>
        <w:numFmt w:val="decimal"/>
        <w:lvlRestart w:val="1"/>
        <w:isLgl/>
        <w:suff w:val="space"/>
        <w:lvlText w:val="%1.%2.%3.%4.%5.%6.%7"/>
        <w:lvlJc w:val="left"/>
        <w:pPr>
          <w:ind w:left="0" w:firstLine="0"/>
        </w:pPr>
        <w:rPr>
          <w:rFonts w:asciiTheme="minorHAnsi" w:eastAsia="宋体" w:hAnsiTheme="minorHAnsi" w:hint="eastAsia"/>
        </w:rPr>
      </w:lvl>
    </w:lvlOverride>
    <w:lvlOverride w:ilvl="7">
      <w:lvl w:ilvl="7">
        <w:start w:val="1"/>
        <w:numFmt w:val="decimal"/>
        <w:lvlRestart w:val="1"/>
        <w:isLgl/>
        <w:suff w:val="space"/>
        <w:lvlText w:val="（%1.%8）"/>
        <w:lvlJc w:val="left"/>
        <w:pPr>
          <w:ind w:left="0" w:firstLine="0"/>
        </w:pPr>
        <w:rPr>
          <w:rFonts w:asciiTheme="minorHAnsi" w:eastAsia="宋体" w:hAnsiTheme="minorHAnsi" w:hint="default"/>
        </w:rPr>
      </w:lvl>
    </w:lvlOverride>
    <w:lvlOverride w:ilvl="8">
      <w:lvl w:ilvl="8">
        <w:start w:val="1"/>
        <w:numFmt w:val="decimal"/>
        <w:lvlRestart w:val="1"/>
        <w:pStyle w:val="a0"/>
        <w:lvlText w:val="[%9]"/>
        <w:lvlJc w:val="left"/>
        <w:pPr>
          <w:ind w:left="0" w:firstLine="0"/>
        </w:pPr>
        <w:rPr>
          <w:rFonts w:asciiTheme="minorHAnsi" w:eastAsia="宋体" w:hAnsiTheme="minorHAnsi" w:hint="eastAsia"/>
        </w:rPr>
      </w:lvl>
    </w:lvlOverride>
  </w:num>
  <w:num w:numId="16" w16cid:durableId="759177629">
    <w:abstractNumId w:val="15"/>
  </w:num>
  <w:num w:numId="17" w16cid:durableId="1492981690">
    <w:abstractNumId w:val="3"/>
  </w:num>
  <w:num w:numId="18" w16cid:durableId="1378893050">
    <w:abstractNumId w:val="25"/>
  </w:num>
  <w:num w:numId="19" w16cid:durableId="1063018471">
    <w:abstractNumId w:val="16"/>
  </w:num>
  <w:num w:numId="20" w16cid:durableId="260914814">
    <w:abstractNumId w:val="6"/>
  </w:num>
  <w:num w:numId="21" w16cid:durableId="163018041">
    <w:abstractNumId w:val="11"/>
  </w:num>
  <w:num w:numId="22" w16cid:durableId="1632247656">
    <w:abstractNumId w:val="5"/>
  </w:num>
  <w:num w:numId="23" w16cid:durableId="1544823738">
    <w:abstractNumId w:val="18"/>
  </w:num>
  <w:num w:numId="24" w16cid:durableId="1047870690">
    <w:abstractNumId w:val="27"/>
  </w:num>
  <w:num w:numId="25" w16cid:durableId="746079567">
    <w:abstractNumId w:val="28"/>
  </w:num>
  <w:num w:numId="26" w16cid:durableId="820735335">
    <w:abstractNumId w:val="24"/>
  </w:num>
  <w:num w:numId="27" w16cid:durableId="1525704538">
    <w:abstractNumId w:val="10"/>
  </w:num>
  <w:num w:numId="28" w16cid:durableId="2002544826">
    <w:abstractNumId w:val="26"/>
  </w:num>
  <w:num w:numId="29" w16cid:durableId="506597096">
    <w:abstractNumId w:val="2"/>
  </w:num>
  <w:num w:numId="30" w16cid:durableId="288709167">
    <w:abstractNumId w:val="4"/>
  </w:num>
  <w:num w:numId="31" w16cid:durableId="1119957043">
    <w:abstractNumId w:val="23"/>
  </w:num>
  <w:num w:numId="32" w16cid:durableId="1956980765">
    <w:abstractNumId w:val="13"/>
  </w:num>
  <w:num w:numId="33" w16cid:durableId="1244028088">
    <w:abstractNumId w:val="14"/>
  </w:num>
  <w:num w:numId="34" w16cid:durableId="1379161687">
    <w:abstractNumId w:val="17"/>
    <w:lvlOverride w:ilvl="0">
      <w:lvl w:ilvl="0">
        <w:start w:val="1"/>
        <w:numFmt w:val="decimal"/>
        <w:pStyle w:val="1"/>
        <w:suff w:val="space"/>
        <w:lvlText w:val="第%1章"/>
        <w:lvlJc w:val="left"/>
        <w:pPr>
          <w:ind w:left="0" w:firstLine="0"/>
        </w:pPr>
        <w:rPr>
          <w:rFonts w:ascii="黑体" w:eastAsia="黑体" w:hAnsiTheme="minorHAnsi" w:hint="eastAsia"/>
          <w:spacing w:val="30"/>
        </w:rPr>
      </w:lvl>
    </w:lvlOverride>
    <w:lvlOverride w:ilvl="1">
      <w:lvl w:ilvl="1">
        <w:start w:val="1"/>
        <w:numFmt w:val="decimal"/>
        <w:pStyle w:val="2"/>
        <w:isLgl/>
        <w:suff w:val="space"/>
        <w:lvlText w:val="%1.%2"/>
        <w:lvlJc w:val="left"/>
        <w:pPr>
          <w:ind w:left="0" w:firstLine="0"/>
        </w:pPr>
        <w:rPr>
          <w:rFonts w:ascii="黑体" w:eastAsia="黑体" w:hAnsiTheme="minorHAnsi" w:hint="eastAsia"/>
        </w:rPr>
      </w:lvl>
    </w:lvlOverride>
    <w:lvlOverride w:ilvl="2">
      <w:lvl w:ilvl="2">
        <w:start w:val="1"/>
        <w:numFmt w:val="decimal"/>
        <w:pStyle w:val="3"/>
        <w:isLgl/>
        <w:suff w:val="space"/>
        <w:lvlText w:val="%1.%2.%3"/>
        <w:lvlJc w:val="left"/>
        <w:pPr>
          <w:ind w:left="0" w:firstLine="0"/>
        </w:pPr>
        <w:rPr>
          <w:rFonts w:ascii="黑体" w:eastAsia="黑体" w:hAnsiTheme="minorHAnsi" w:hint="eastAsia"/>
        </w:rPr>
      </w:lvl>
    </w:lvlOverride>
    <w:lvlOverride w:ilvl="3">
      <w:lvl w:ilvl="3">
        <w:start w:val="1"/>
        <w:numFmt w:val="decimal"/>
        <w:pStyle w:val="4"/>
        <w:isLgl/>
        <w:suff w:val="space"/>
        <w:lvlText w:val="%1.%2.%3.%4"/>
        <w:lvlJc w:val="left"/>
        <w:pPr>
          <w:ind w:left="0" w:firstLine="0"/>
        </w:pPr>
        <w:rPr>
          <w:rFonts w:asciiTheme="minorHAnsi" w:eastAsia="宋体" w:hAnsiTheme="minorHAnsi" w:hint="eastAsia"/>
          <w:sz w:val="24"/>
        </w:rPr>
      </w:lvl>
    </w:lvlOverride>
    <w:lvlOverride w:ilvl="4">
      <w:lvl w:ilvl="4">
        <w:start w:val="1"/>
        <w:numFmt w:val="decimal"/>
        <w:lvlRestart w:val="1"/>
        <w:pStyle w:val="11-1"/>
        <w:isLgl/>
        <w:suff w:val="space"/>
        <w:lvlText w:val="图%1.%5"/>
        <w:lvlJc w:val="left"/>
        <w:pPr>
          <w:ind w:left="0" w:firstLine="0"/>
        </w:pPr>
        <w:rPr>
          <w:rFonts w:asciiTheme="minorHAnsi" w:eastAsia="宋体" w:hAnsiTheme="minorHAnsi" w:hint="default"/>
        </w:rPr>
      </w:lvl>
    </w:lvlOverride>
    <w:lvlOverride w:ilvl="5">
      <w:lvl w:ilvl="5">
        <w:start w:val="1"/>
        <w:numFmt w:val="decimal"/>
        <w:lvlRestart w:val="1"/>
        <w:pStyle w:val="11-10"/>
        <w:isLgl/>
        <w:suff w:val="space"/>
        <w:lvlText w:val="表%1.%6"/>
        <w:lvlJc w:val="left"/>
        <w:pPr>
          <w:ind w:left="0" w:firstLine="0"/>
        </w:pPr>
        <w:rPr>
          <w:rFonts w:asciiTheme="minorHAnsi" w:eastAsia="宋体" w:hAnsiTheme="minorHAnsi" w:hint="default"/>
          <w:sz w:val="21"/>
        </w:rPr>
      </w:lvl>
    </w:lvlOverride>
    <w:lvlOverride w:ilvl="6">
      <w:lvl w:ilvl="6">
        <w:start w:val="1"/>
        <w:numFmt w:val="decimal"/>
        <w:lvlRestart w:val="1"/>
        <w:isLgl/>
        <w:suff w:val="space"/>
        <w:lvlText w:val="%1.%2.%3.%4.%5.%6.%7"/>
        <w:lvlJc w:val="left"/>
        <w:pPr>
          <w:ind w:left="0" w:firstLine="0"/>
        </w:pPr>
        <w:rPr>
          <w:rFonts w:asciiTheme="minorHAnsi" w:eastAsia="宋体" w:hAnsiTheme="minorHAnsi" w:hint="eastAsia"/>
        </w:rPr>
      </w:lvl>
    </w:lvlOverride>
    <w:lvlOverride w:ilvl="7">
      <w:lvl w:ilvl="7">
        <w:start w:val="1"/>
        <w:numFmt w:val="decimal"/>
        <w:lvlRestart w:val="1"/>
        <w:isLgl/>
        <w:suff w:val="space"/>
        <w:lvlText w:val="（%1-%8）"/>
        <w:lvlJc w:val="left"/>
        <w:pPr>
          <w:ind w:left="0" w:firstLine="0"/>
        </w:pPr>
        <w:rPr>
          <w:rFonts w:asciiTheme="minorHAnsi" w:eastAsia="宋体" w:hAnsiTheme="minorHAnsi" w:hint="default"/>
        </w:rPr>
      </w:lvl>
    </w:lvlOverride>
    <w:lvlOverride w:ilvl="8">
      <w:lvl w:ilvl="8">
        <w:start w:val="1"/>
        <w:numFmt w:val="decimal"/>
        <w:lvlRestart w:val="1"/>
        <w:pStyle w:val="a0"/>
        <w:lvlText w:val="[%9]"/>
        <w:lvlJc w:val="left"/>
        <w:pPr>
          <w:ind w:left="0" w:firstLine="0"/>
        </w:pPr>
        <w:rPr>
          <w:rFonts w:asciiTheme="minorHAnsi" w:eastAsia="宋体" w:hAnsiTheme="minorHAnsi" w:hint="eastAsia"/>
        </w:rPr>
      </w:lvl>
    </w:lvlOverride>
  </w:num>
  <w:num w:numId="35" w16cid:durableId="690187776">
    <w:abstractNumId w:val="17"/>
  </w:num>
  <w:num w:numId="36" w16cid:durableId="1447043413">
    <w:abstractNumId w:val="22"/>
  </w:num>
  <w:num w:numId="37" w16cid:durableId="316374175">
    <w:abstractNumId w:val="20"/>
  </w:num>
  <w:num w:numId="38" w16cid:durableId="908463323">
    <w:abstractNumId w:val="1"/>
  </w:num>
  <w:num w:numId="39" w16cid:durableId="1919097618">
    <w:abstractNumId w:val="21"/>
  </w:num>
  <w:num w:numId="40" w16cid:durableId="10176584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mirrorMargins/>
  <w:bordersDoNotSurroundHeader/>
  <w:bordersDoNotSurroundFooter/>
  <w:proofState w:spelling="clean" w:grammar="clean"/>
  <w:attachedTemplate r:id="rId1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021C"/>
    <w:rsid w:val="00000507"/>
    <w:rsid w:val="00000AD6"/>
    <w:rsid w:val="00000F45"/>
    <w:rsid w:val="000035AB"/>
    <w:rsid w:val="00003E19"/>
    <w:rsid w:val="00005600"/>
    <w:rsid w:val="00005D9B"/>
    <w:rsid w:val="00006582"/>
    <w:rsid w:val="00006AC4"/>
    <w:rsid w:val="00006D2A"/>
    <w:rsid w:val="00007631"/>
    <w:rsid w:val="0001174F"/>
    <w:rsid w:val="000118C2"/>
    <w:rsid w:val="00013974"/>
    <w:rsid w:val="00013A23"/>
    <w:rsid w:val="00014058"/>
    <w:rsid w:val="00017400"/>
    <w:rsid w:val="00017FCB"/>
    <w:rsid w:val="00020461"/>
    <w:rsid w:val="00020AE0"/>
    <w:rsid w:val="0002111A"/>
    <w:rsid w:val="0002112F"/>
    <w:rsid w:val="00024766"/>
    <w:rsid w:val="00025C28"/>
    <w:rsid w:val="0003436B"/>
    <w:rsid w:val="000362BA"/>
    <w:rsid w:val="000367CB"/>
    <w:rsid w:val="0003686D"/>
    <w:rsid w:val="00037A4D"/>
    <w:rsid w:val="00037AB5"/>
    <w:rsid w:val="00043282"/>
    <w:rsid w:val="000438DE"/>
    <w:rsid w:val="00046CF0"/>
    <w:rsid w:val="000470B5"/>
    <w:rsid w:val="00050415"/>
    <w:rsid w:val="00050BF8"/>
    <w:rsid w:val="00053846"/>
    <w:rsid w:val="0005416C"/>
    <w:rsid w:val="00057051"/>
    <w:rsid w:val="00057757"/>
    <w:rsid w:val="00061D25"/>
    <w:rsid w:val="000625E0"/>
    <w:rsid w:val="00062B63"/>
    <w:rsid w:val="000648E8"/>
    <w:rsid w:val="00064B7B"/>
    <w:rsid w:val="00064C2F"/>
    <w:rsid w:val="00064DC0"/>
    <w:rsid w:val="0006753C"/>
    <w:rsid w:val="0007021C"/>
    <w:rsid w:val="00070A54"/>
    <w:rsid w:val="00072626"/>
    <w:rsid w:val="00073136"/>
    <w:rsid w:val="0007361D"/>
    <w:rsid w:val="0007414F"/>
    <w:rsid w:val="00074690"/>
    <w:rsid w:val="000749A4"/>
    <w:rsid w:val="00076052"/>
    <w:rsid w:val="00076423"/>
    <w:rsid w:val="00082571"/>
    <w:rsid w:val="00083A06"/>
    <w:rsid w:val="00085F93"/>
    <w:rsid w:val="00090AA2"/>
    <w:rsid w:val="00096E89"/>
    <w:rsid w:val="000A0189"/>
    <w:rsid w:val="000A2039"/>
    <w:rsid w:val="000A2715"/>
    <w:rsid w:val="000A45F7"/>
    <w:rsid w:val="000A7ABB"/>
    <w:rsid w:val="000B00D8"/>
    <w:rsid w:val="000B07C7"/>
    <w:rsid w:val="000B0B1F"/>
    <w:rsid w:val="000B1168"/>
    <w:rsid w:val="000B2F4A"/>
    <w:rsid w:val="000B31A4"/>
    <w:rsid w:val="000B489E"/>
    <w:rsid w:val="000B52DD"/>
    <w:rsid w:val="000B5954"/>
    <w:rsid w:val="000C01BB"/>
    <w:rsid w:val="000C03EC"/>
    <w:rsid w:val="000C0452"/>
    <w:rsid w:val="000C4714"/>
    <w:rsid w:val="000C4CC8"/>
    <w:rsid w:val="000C572B"/>
    <w:rsid w:val="000C7509"/>
    <w:rsid w:val="000C7AE9"/>
    <w:rsid w:val="000D08C4"/>
    <w:rsid w:val="000D54DE"/>
    <w:rsid w:val="000E0399"/>
    <w:rsid w:val="000E1551"/>
    <w:rsid w:val="000E3EB2"/>
    <w:rsid w:val="000E4867"/>
    <w:rsid w:val="000E53E1"/>
    <w:rsid w:val="000E77C5"/>
    <w:rsid w:val="000F3D89"/>
    <w:rsid w:val="000F414D"/>
    <w:rsid w:val="000F4948"/>
    <w:rsid w:val="000F4CAB"/>
    <w:rsid w:val="000F4EC2"/>
    <w:rsid w:val="000F62C7"/>
    <w:rsid w:val="000F6A58"/>
    <w:rsid w:val="000F7209"/>
    <w:rsid w:val="000F7418"/>
    <w:rsid w:val="0010076D"/>
    <w:rsid w:val="00100B5B"/>
    <w:rsid w:val="0010235D"/>
    <w:rsid w:val="001036DD"/>
    <w:rsid w:val="00104F65"/>
    <w:rsid w:val="001059D6"/>
    <w:rsid w:val="00106BEB"/>
    <w:rsid w:val="00106C57"/>
    <w:rsid w:val="00107351"/>
    <w:rsid w:val="001073F3"/>
    <w:rsid w:val="00107F71"/>
    <w:rsid w:val="00111E85"/>
    <w:rsid w:val="00113296"/>
    <w:rsid w:val="001136DA"/>
    <w:rsid w:val="00113CEF"/>
    <w:rsid w:val="00113E38"/>
    <w:rsid w:val="00114311"/>
    <w:rsid w:val="0011796C"/>
    <w:rsid w:val="00117B90"/>
    <w:rsid w:val="001207B6"/>
    <w:rsid w:val="0012081D"/>
    <w:rsid w:val="00120BD9"/>
    <w:rsid w:val="001212C9"/>
    <w:rsid w:val="0012235E"/>
    <w:rsid w:val="001223CA"/>
    <w:rsid w:val="001225EB"/>
    <w:rsid w:val="001232FB"/>
    <w:rsid w:val="00123335"/>
    <w:rsid w:val="0012499A"/>
    <w:rsid w:val="00124DD7"/>
    <w:rsid w:val="001253AE"/>
    <w:rsid w:val="00126014"/>
    <w:rsid w:val="0012641C"/>
    <w:rsid w:val="00127611"/>
    <w:rsid w:val="0012769D"/>
    <w:rsid w:val="001334C4"/>
    <w:rsid w:val="00134F9B"/>
    <w:rsid w:val="00135AB4"/>
    <w:rsid w:val="00135DD4"/>
    <w:rsid w:val="00137B02"/>
    <w:rsid w:val="00140DE6"/>
    <w:rsid w:val="00141BE9"/>
    <w:rsid w:val="00143390"/>
    <w:rsid w:val="001435EE"/>
    <w:rsid w:val="00143BEB"/>
    <w:rsid w:val="00143C87"/>
    <w:rsid w:val="00144443"/>
    <w:rsid w:val="00144DF4"/>
    <w:rsid w:val="0014660D"/>
    <w:rsid w:val="00146791"/>
    <w:rsid w:val="0014754F"/>
    <w:rsid w:val="00150224"/>
    <w:rsid w:val="00150BBE"/>
    <w:rsid w:val="00151293"/>
    <w:rsid w:val="00157F8A"/>
    <w:rsid w:val="0016070E"/>
    <w:rsid w:val="001655A8"/>
    <w:rsid w:val="0016745C"/>
    <w:rsid w:val="0017475F"/>
    <w:rsid w:val="00174921"/>
    <w:rsid w:val="00175834"/>
    <w:rsid w:val="0017678E"/>
    <w:rsid w:val="00177F48"/>
    <w:rsid w:val="001820C5"/>
    <w:rsid w:val="00182C4B"/>
    <w:rsid w:val="001833BB"/>
    <w:rsid w:val="001836D7"/>
    <w:rsid w:val="00185A59"/>
    <w:rsid w:val="00190333"/>
    <w:rsid w:val="00191431"/>
    <w:rsid w:val="001919C3"/>
    <w:rsid w:val="00196DD3"/>
    <w:rsid w:val="001A080C"/>
    <w:rsid w:val="001A2F2C"/>
    <w:rsid w:val="001A3915"/>
    <w:rsid w:val="001A3A43"/>
    <w:rsid w:val="001A3FD2"/>
    <w:rsid w:val="001A405D"/>
    <w:rsid w:val="001A4152"/>
    <w:rsid w:val="001A44C1"/>
    <w:rsid w:val="001A69F5"/>
    <w:rsid w:val="001A76A4"/>
    <w:rsid w:val="001A7A51"/>
    <w:rsid w:val="001B01CF"/>
    <w:rsid w:val="001B044D"/>
    <w:rsid w:val="001B0E74"/>
    <w:rsid w:val="001B0F3C"/>
    <w:rsid w:val="001B14B0"/>
    <w:rsid w:val="001B2442"/>
    <w:rsid w:val="001B2941"/>
    <w:rsid w:val="001B349D"/>
    <w:rsid w:val="001B57DF"/>
    <w:rsid w:val="001B6623"/>
    <w:rsid w:val="001B73FC"/>
    <w:rsid w:val="001C1221"/>
    <w:rsid w:val="001C16EC"/>
    <w:rsid w:val="001C1958"/>
    <w:rsid w:val="001C1E99"/>
    <w:rsid w:val="001C20EF"/>
    <w:rsid w:val="001C499A"/>
    <w:rsid w:val="001C5F5F"/>
    <w:rsid w:val="001C6112"/>
    <w:rsid w:val="001C7823"/>
    <w:rsid w:val="001D0FD6"/>
    <w:rsid w:val="001D16F1"/>
    <w:rsid w:val="001D2ACB"/>
    <w:rsid w:val="001D31DA"/>
    <w:rsid w:val="001D3F67"/>
    <w:rsid w:val="001D744D"/>
    <w:rsid w:val="001D7CFD"/>
    <w:rsid w:val="001E1F1E"/>
    <w:rsid w:val="001E235C"/>
    <w:rsid w:val="001E3015"/>
    <w:rsid w:val="001E5B1E"/>
    <w:rsid w:val="001F42C5"/>
    <w:rsid w:val="001F6B45"/>
    <w:rsid w:val="00200D3F"/>
    <w:rsid w:val="00201B98"/>
    <w:rsid w:val="00201F59"/>
    <w:rsid w:val="00203956"/>
    <w:rsid w:val="0020499A"/>
    <w:rsid w:val="00205919"/>
    <w:rsid w:val="00205D54"/>
    <w:rsid w:val="00206246"/>
    <w:rsid w:val="00206BFA"/>
    <w:rsid w:val="00211305"/>
    <w:rsid w:val="0021193D"/>
    <w:rsid w:val="00212E19"/>
    <w:rsid w:val="00212F06"/>
    <w:rsid w:val="00214F39"/>
    <w:rsid w:val="00217AF3"/>
    <w:rsid w:val="00220FF4"/>
    <w:rsid w:val="00221B83"/>
    <w:rsid w:val="002238FA"/>
    <w:rsid w:val="00226E13"/>
    <w:rsid w:val="00226E9A"/>
    <w:rsid w:val="002315E9"/>
    <w:rsid w:val="002340F7"/>
    <w:rsid w:val="0023659D"/>
    <w:rsid w:val="00237DD7"/>
    <w:rsid w:val="002411E0"/>
    <w:rsid w:val="00242CE5"/>
    <w:rsid w:val="0024399A"/>
    <w:rsid w:val="002441D4"/>
    <w:rsid w:val="00244D77"/>
    <w:rsid w:val="002474D3"/>
    <w:rsid w:val="00251AD8"/>
    <w:rsid w:val="002520DE"/>
    <w:rsid w:val="00252392"/>
    <w:rsid w:val="00252EBF"/>
    <w:rsid w:val="002549F1"/>
    <w:rsid w:val="002550D5"/>
    <w:rsid w:val="00257518"/>
    <w:rsid w:val="00261B26"/>
    <w:rsid w:val="00265B95"/>
    <w:rsid w:val="00265E23"/>
    <w:rsid w:val="00265E38"/>
    <w:rsid w:val="002668FB"/>
    <w:rsid w:val="00266C0B"/>
    <w:rsid w:val="00266E67"/>
    <w:rsid w:val="002727E2"/>
    <w:rsid w:val="002745F3"/>
    <w:rsid w:val="0027612A"/>
    <w:rsid w:val="00276641"/>
    <w:rsid w:val="00276F4B"/>
    <w:rsid w:val="00277335"/>
    <w:rsid w:val="00277F01"/>
    <w:rsid w:val="00283858"/>
    <w:rsid w:val="0028400C"/>
    <w:rsid w:val="002850DC"/>
    <w:rsid w:val="00286290"/>
    <w:rsid w:val="002865A5"/>
    <w:rsid w:val="002868AD"/>
    <w:rsid w:val="00286E4D"/>
    <w:rsid w:val="002872ED"/>
    <w:rsid w:val="00293EF7"/>
    <w:rsid w:val="00293F94"/>
    <w:rsid w:val="002944BB"/>
    <w:rsid w:val="0029481E"/>
    <w:rsid w:val="00295270"/>
    <w:rsid w:val="00296898"/>
    <w:rsid w:val="002977CD"/>
    <w:rsid w:val="00297D50"/>
    <w:rsid w:val="002A1251"/>
    <w:rsid w:val="002A2DFA"/>
    <w:rsid w:val="002A3B4D"/>
    <w:rsid w:val="002A4FC2"/>
    <w:rsid w:val="002A5E76"/>
    <w:rsid w:val="002A779B"/>
    <w:rsid w:val="002B02B1"/>
    <w:rsid w:val="002B06C1"/>
    <w:rsid w:val="002B0E4F"/>
    <w:rsid w:val="002B1144"/>
    <w:rsid w:val="002B15DD"/>
    <w:rsid w:val="002B2390"/>
    <w:rsid w:val="002B36A5"/>
    <w:rsid w:val="002B54E0"/>
    <w:rsid w:val="002B6011"/>
    <w:rsid w:val="002B66CE"/>
    <w:rsid w:val="002C08FD"/>
    <w:rsid w:val="002C176F"/>
    <w:rsid w:val="002C22A4"/>
    <w:rsid w:val="002C5F8B"/>
    <w:rsid w:val="002C6693"/>
    <w:rsid w:val="002C6970"/>
    <w:rsid w:val="002C69A5"/>
    <w:rsid w:val="002C71A4"/>
    <w:rsid w:val="002C7A22"/>
    <w:rsid w:val="002D0D61"/>
    <w:rsid w:val="002D4C0F"/>
    <w:rsid w:val="002D5228"/>
    <w:rsid w:val="002D7133"/>
    <w:rsid w:val="002E697E"/>
    <w:rsid w:val="002E7F2E"/>
    <w:rsid w:val="002F0C15"/>
    <w:rsid w:val="002F3482"/>
    <w:rsid w:val="002F3F63"/>
    <w:rsid w:val="002F6147"/>
    <w:rsid w:val="003014BB"/>
    <w:rsid w:val="00301BFB"/>
    <w:rsid w:val="0030249F"/>
    <w:rsid w:val="00304990"/>
    <w:rsid w:val="00306D2D"/>
    <w:rsid w:val="00310E12"/>
    <w:rsid w:val="00311A00"/>
    <w:rsid w:val="00311A48"/>
    <w:rsid w:val="00311CC0"/>
    <w:rsid w:val="003121E9"/>
    <w:rsid w:val="003122B6"/>
    <w:rsid w:val="00316829"/>
    <w:rsid w:val="003178D4"/>
    <w:rsid w:val="00320419"/>
    <w:rsid w:val="00322768"/>
    <w:rsid w:val="0032293A"/>
    <w:rsid w:val="00323957"/>
    <w:rsid w:val="00325EFD"/>
    <w:rsid w:val="0032708D"/>
    <w:rsid w:val="00332CB5"/>
    <w:rsid w:val="00333089"/>
    <w:rsid w:val="003341C8"/>
    <w:rsid w:val="003351DE"/>
    <w:rsid w:val="0033533B"/>
    <w:rsid w:val="003379DD"/>
    <w:rsid w:val="00340B72"/>
    <w:rsid w:val="003419E4"/>
    <w:rsid w:val="00341E1B"/>
    <w:rsid w:val="00342BC8"/>
    <w:rsid w:val="003435F2"/>
    <w:rsid w:val="00343A89"/>
    <w:rsid w:val="00346424"/>
    <w:rsid w:val="003478FF"/>
    <w:rsid w:val="00347A39"/>
    <w:rsid w:val="0036028A"/>
    <w:rsid w:val="003604C9"/>
    <w:rsid w:val="00363EBC"/>
    <w:rsid w:val="00364846"/>
    <w:rsid w:val="00364F77"/>
    <w:rsid w:val="00365B61"/>
    <w:rsid w:val="00370087"/>
    <w:rsid w:val="00371796"/>
    <w:rsid w:val="00371F00"/>
    <w:rsid w:val="00373299"/>
    <w:rsid w:val="00382A74"/>
    <w:rsid w:val="00384542"/>
    <w:rsid w:val="003853B2"/>
    <w:rsid w:val="0038590A"/>
    <w:rsid w:val="0038663F"/>
    <w:rsid w:val="00391BFF"/>
    <w:rsid w:val="00394928"/>
    <w:rsid w:val="00394F47"/>
    <w:rsid w:val="0039748D"/>
    <w:rsid w:val="003A1EF1"/>
    <w:rsid w:val="003A26D3"/>
    <w:rsid w:val="003A38A3"/>
    <w:rsid w:val="003A3A54"/>
    <w:rsid w:val="003A53CB"/>
    <w:rsid w:val="003A5B65"/>
    <w:rsid w:val="003A61EA"/>
    <w:rsid w:val="003A6916"/>
    <w:rsid w:val="003A7F1E"/>
    <w:rsid w:val="003B2C4C"/>
    <w:rsid w:val="003B2E42"/>
    <w:rsid w:val="003B44CE"/>
    <w:rsid w:val="003B5DD0"/>
    <w:rsid w:val="003B644B"/>
    <w:rsid w:val="003B734E"/>
    <w:rsid w:val="003C0D9B"/>
    <w:rsid w:val="003C2BD7"/>
    <w:rsid w:val="003C39A4"/>
    <w:rsid w:val="003C4134"/>
    <w:rsid w:val="003C63C7"/>
    <w:rsid w:val="003C70FA"/>
    <w:rsid w:val="003D01F8"/>
    <w:rsid w:val="003D0585"/>
    <w:rsid w:val="003D08F9"/>
    <w:rsid w:val="003D1D50"/>
    <w:rsid w:val="003D469F"/>
    <w:rsid w:val="003D5962"/>
    <w:rsid w:val="003D637A"/>
    <w:rsid w:val="003E0FFB"/>
    <w:rsid w:val="003E1538"/>
    <w:rsid w:val="003E2624"/>
    <w:rsid w:val="003E3E3E"/>
    <w:rsid w:val="003E4BA2"/>
    <w:rsid w:val="003E4BEC"/>
    <w:rsid w:val="003E4CAB"/>
    <w:rsid w:val="003E5908"/>
    <w:rsid w:val="003E612A"/>
    <w:rsid w:val="003E645F"/>
    <w:rsid w:val="003F1376"/>
    <w:rsid w:val="003F611A"/>
    <w:rsid w:val="003F648C"/>
    <w:rsid w:val="00402294"/>
    <w:rsid w:val="00404E11"/>
    <w:rsid w:val="00404EAB"/>
    <w:rsid w:val="00406674"/>
    <w:rsid w:val="00410191"/>
    <w:rsid w:val="0041423F"/>
    <w:rsid w:val="004142AA"/>
    <w:rsid w:val="0041467F"/>
    <w:rsid w:val="00414876"/>
    <w:rsid w:val="00414C76"/>
    <w:rsid w:val="004157C5"/>
    <w:rsid w:val="00415C12"/>
    <w:rsid w:val="0041736E"/>
    <w:rsid w:val="00420851"/>
    <w:rsid w:val="00420DF8"/>
    <w:rsid w:val="00421ABF"/>
    <w:rsid w:val="00422D93"/>
    <w:rsid w:val="0042375F"/>
    <w:rsid w:val="0042393A"/>
    <w:rsid w:val="004244C6"/>
    <w:rsid w:val="00425387"/>
    <w:rsid w:val="004254CC"/>
    <w:rsid w:val="004267EC"/>
    <w:rsid w:val="00427715"/>
    <w:rsid w:val="00427813"/>
    <w:rsid w:val="0043076F"/>
    <w:rsid w:val="00431C24"/>
    <w:rsid w:val="0043523D"/>
    <w:rsid w:val="00435CCA"/>
    <w:rsid w:val="00435D14"/>
    <w:rsid w:val="004430C2"/>
    <w:rsid w:val="00443A4A"/>
    <w:rsid w:val="00445634"/>
    <w:rsid w:val="00446CE4"/>
    <w:rsid w:val="0045005F"/>
    <w:rsid w:val="004504B7"/>
    <w:rsid w:val="00450DB9"/>
    <w:rsid w:val="004523DF"/>
    <w:rsid w:val="00455B15"/>
    <w:rsid w:val="00456E84"/>
    <w:rsid w:val="00460F06"/>
    <w:rsid w:val="004622F0"/>
    <w:rsid w:val="00463498"/>
    <w:rsid w:val="00463B88"/>
    <w:rsid w:val="00464B68"/>
    <w:rsid w:val="0046667C"/>
    <w:rsid w:val="00466A28"/>
    <w:rsid w:val="00467657"/>
    <w:rsid w:val="00467E71"/>
    <w:rsid w:val="00471B82"/>
    <w:rsid w:val="00473541"/>
    <w:rsid w:val="00474376"/>
    <w:rsid w:val="00475433"/>
    <w:rsid w:val="004773EC"/>
    <w:rsid w:val="00480373"/>
    <w:rsid w:val="00482659"/>
    <w:rsid w:val="004835A1"/>
    <w:rsid w:val="004835E4"/>
    <w:rsid w:val="00483F78"/>
    <w:rsid w:val="00484A0A"/>
    <w:rsid w:val="004851F9"/>
    <w:rsid w:val="0048542D"/>
    <w:rsid w:val="00487A3A"/>
    <w:rsid w:val="0049039B"/>
    <w:rsid w:val="00491696"/>
    <w:rsid w:val="00493597"/>
    <w:rsid w:val="00495107"/>
    <w:rsid w:val="004952E1"/>
    <w:rsid w:val="0049697C"/>
    <w:rsid w:val="004A0603"/>
    <w:rsid w:val="004A3144"/>
    <w:rsid w:val="004A3C54"/>
    <w:rsid w:val="004A45FD"/>
    <w:rsid w:val="004A472D"/>
    <w:rsid w:val="004B14A5"/>
    <w:rsid w:val="004B5680"/>
    <w:rsid w:val="004B716F"/>
    <w:rsid w:val="004B75BA"/>
    <w:rsid w:val="004B760B"/>
    <w:rsid w:val="004B7A22"/>
    <w:rsid w:val="004C45EC"/>
    <w:rsid w:val="004C4DD1"/>
    <w:rsid w:val="004C56BA"/>
    <w:rsid w:val="004C77A1"/>
    <w:rsid w:val="004D07DF"/>
    <w:rsid w:val="004D3196"/>
    <w:rsid w:val="004D4116"/>
    <w:rsid w:val="004D42A1"/>
    <w:rsid w:val="004D5686"/>
    <w:rsid w:val="004D71C1"/>
    <w:rsid w:val="004D7516"/>
    <w:rsid w:val="004E0539"/>
    <w:rsid w:val="004E1142"/>
    <w:rsid w:val="004E1A84"/>
    <w:rsid w:val="004E2C7D"/>
    <w:rsid w:val="004E478F"/>
    <w:rsid w:val="004E726B"/>
    <w:rsid w:val="004E761F"/>
    <w:rsid w:val="004F0EED"/>
    <w:rsid w:val="004F1C1D"/>
    <w:rsid w:val="004F34BC"/>
    <w:rsid w:val="004F39CD"/>
    <w:rsid w:val="004F47D7"/>
    <w:rsid w:val="004F71BE"/>
    <w:rsid w:val="0050100D"/>
    <w:rsid w:val="0050127F"/>
    <w:rsid w:val="00505DCA"/>
    <w:rsid w:val="00513A8D"/>
    <w:rsid w:val="0051444E"/>
    <w:rsid w:val="005148DE"/>
    <w:rsid w:val="00515772"/>
    <w:rsid w:val="00516005"/>
    <w:rsid w:val="00522785"/>
    <w:rsid w:val="005233FF"/>
    <w:rsid w:val="00524ECF"/>
    <w:rsid w:val="00527CA8"/>
    <w:rsid w:val="00527F10"/>
    <w:rsid w:val="00530006"/>
    <w:rsid w:val="00530C67"/>
    <w:rsid w:val="00532551"/>
    <w:rsid w:val="00532B68"/>
    <w:rsid w:val="005343EA"/>
    <w:rsid w:val="00534F06"/>
    <w:rsid w:val="005355CF"/>
    <w:rsid w:val="00535CA9"/>
    <w:rsid w:val="00535EC2"/>
    <w:rsid w:val="00540506"/>
    <w:rsid w:val="00543AE4"/>
    <w:rsid w:val="00545AC4"/>
    <w:rsid w:val="005464E7"/>
    <w:rsid w:val="00546879"/>
    <w:rsid w:val="00547AA5"/>
    <w:rsid w:val="00550940"/>
    <w:rsid w:val="005567DE"/>
    <w:rsid w:val="005568CD"/>
    <w:rsid w:val="0056063B"/>
    <w:rsid w:val="005608CB"/>
    <w:rsid w:val="00561896"/>
    <w:rsid w:val="00563936"/>
    <w:rsid w:val="0056568D"/>
    <w:rsid w:val="00571C05"/>
    <w:rsid w:val="005762B7"/>
    <w:rsid w:val="00580069"/>
    <w:rsid w:val="00581025"/>
    <w:rsid w:val="005816FD"/>
    <w:rsid w:val="00581707"/>
    <w:rsid w:val="00582717"/>
    <w:rsid w:val="005834A1"/>
    <w:rsid w:val="00585799"/>
    <w:rsid w:val="00586430"/>
    <w:rsid w:val="005876C3"/>
    <w:rsid w:val="005879DB"/>
    <w:rsid w:val="00592536"/>
    <w:rsid w:val="00594159"/>
    <w:rsid w:val="0059437E"/>
    <w:rsid w:val="00596573"/>
    <w:rsid w:val="00596B41"/>
    <w:rsid w:val="00597AB7"/>
    <w:rsid w:val="005A1AE0"/>
    <w:rsid w:val="005A28DC"/>
    <w:rsid w:val="005A349D"/>
    <w:rsid w:val="005A6821"/>
    <w:rsid w:val="005A7FA4"/>
    <w:rsid w:val="005B00C3"/>
    <w:rsid w:val="005B5A18"/>
    <w:rsid w:val="005B5EEC"/>
    <w:rsid w:val="005B67A1"/>
    <w:rsid w:val="005B7DF2"/>
    <w:rsid w:val="005C0232"/>
    <w:rsid w:val="005C1939"/>
    <w:rsid w:val="005C30C5"/>
    <w:rsid w:val="005C3D07"/>
    <w:rsid w:val="005C60BA"/>
    <w:rsid w:val="005C6176"/>
    <w:rsid w:val="005D198D"/>
    <w:rsid w:val="005D2EA8"/>
    <w:rsid w:val="005D3156"/>
    <w:rsid w:val="005D57E9"/>
    <w:rsid w:val="005E01E6"/>
    <w:rsid w:val="005E0D38"/>
    <w:rsid w:val="005E1AFF"/>
    <w:rsid w:val="005E2BBF"/>
    <w:rsid w:val="005F14B5"/>
    <w:rsid w:val="005F1C5E"/>
    <w:rsid w:val="005F4635"/>
    <w:rsid w:val="005F565B"/>
    <w:rsid w:val="005F566F"/>
    <w:rsid w:val="005F5A17"/>
    <w:rsid w:val="005F5BBE"/>
    <w:rsid w:val="005F6BE3"/>
    <w:rsid w:val="005F6C2F"/>
    <w:rsid w:val="00601070"/>
    <w:rsid w:val="006013BE"/>
    <w:rsid w:val="006022C2"/>
    <w:rsid w:val="00603AEA"/>
    <w:rsid w:val="0060527C"/>
    <w:rsid w:val="006060EC"/>
    <w:rsid w:val="006069AB"/>
    <w:rsid w:val="00606A36"/>
    <w:rsid w:val="00606EFC"/>
    <w:rsid w:val="00611A0C"/>
    <w:rsid w:val="006121B6"/>
    <w:rsid w:val="00614440"/>
    <w:rsid w:val="006151F8"/>
    <w:rsid w:val="00615E75"/>
    <w:rsid w:val="006204A3"/>
    <w:rsid w:val="00620EF3"/>
    <w:rsid w:val="00621E7F"/>
    <w:rsid w:val="00622A19"/>
    <w:rsid w:val="00622B1F"/>
    <w:rsid w:val="006234D2"/>
    <w:rsid w:val="006244D9"/>
    <w:rsid w:val="006249C8"/>
    <w:rsid w:val="0062727B"/>
    <w:rsid w:val="00627873"/>
    <w:rsid w:val="00630BDA"/>
    <w:rsid w:val="00633913"/>
    <w:rsid w:val="00633B1C"/>
    <w:rsid w:val="006358AA"/>
    <w:rsid w:val="006359CD"/>
    <w:rsid w:val="00635F57"/>
    <w:rsid w:val="00636878"/>
    <w:rsid w:val="00640230"/>
    <w:rsid w:val="00642217"/>
    <w:rsid w:val="00643023"/>
    <w:rsid w:val="00643725"/>
    <w:rsid w:val="006448EE"/>
    <w:rsid w:val="00645435"/>
    <w:rsid w:val="00645A80"/>
    <w:rsid w:val="00645E57"/>
    <w:rsid w:val="00646A23"/>
    <w:rsid w:val="006504B6"/>
    <w:rsid w:val="00651B9A"/>
    <w:rsid w:val="00652B5D"/>
    <w:rsid w:val="006537EB"/>
    <w:rsid w:val="00654C8D"/>
    <w:rsid w:val="006555F8"/>
    <w:rsid w:val="00656051"/>
    <w:rsid w:val="00656CE3"/>
    <w:rsid w:val="00657D58"/>
    <w:rsid w:val="0066110E"/>
    <w:rsid w:val="00661441"/>
    <w:rsid w:val="00661794"/>
    <w:rsid w:val="00661DC4"/>
    <w:rsid w:val="0066275A"/>
    <w:rsid w:val="00663806"/>
    <w:rsid w:val="006642F7"/>
    <w:rsid w:val="006643A1"/>
    <w:rsid w:val="0066523C"/>
    <w:rsid w:val="00665A8A"/>
    <w:rsid w:val="00666D87"/>
    <w:rsid w:val="00666F39"/>
    <w:rsid w:val="00667E9B"/>
    <w:rsid w:val="00674AB8"/>
    <w:rsid w:val="00674B96"/>
    <w:rsid w:val="0067670C"/>
    <w:rsid w:val="00677A02"/>
    <w:rsid w:val="0068088C"/>
    <w:rsid w:val="006823DD"/>
    <w:rsid w:val="00683017"/>
    <w:rsid w:val="00683638"/>
    <w:rsid w:val="006836D2"/>
    <w:rsid w:val="00684DBC"/>
    <w:rsid w:val="00686EC0"/>
    <w:rsid w:val="0068725E"/>
    <w:rsid w:val="0069396A"/>
    <w:rsid w:val="0069438D"/>
    <w:rsid w:val="00694A8B"/>
    <w:rsid w:val="00695830"/>
    <w:rsid w:val="00697340"/>
    <w:rsid w:val="006977C7"/>
    <w:rsid w:val="006A2047"/>
    <w:rsid w:val="006A2C29"/>
    <w:rsid w:val="006A54C2"/>
    <w:rsid w:val="006A724F"/>
    <w:rsid w:val="006A7595"/>
    <w:rsid w:val="006A7647"/>
    <w:rsid w:val="006A7BB5"/>
    <w:rsid w:val="006B00A3"/>
    <w:rsid w:val="006B17D4"/>
    <w:rsid w:val="006B5BE5"/>
    <w:rsid w:val="006B7688"/>
    <w:rsid w:val="006B7F0E"/>
    <w:rsid w:val="006C0519"/>
    <w:rsid w:val="006C0DC8"/>
    <w:rsid w:val="006C2D46"/>
    <w:rsid w:val="006C3932"/>
    <w:rsid w:val="006C6988"/>
    <w:rsid w:val="006C714E"/>
    <w:rsid w:val="006C7E75"/>
    <w:rsid w:val="006D22F9"/>
    <w:rsid w:val="006D2351"/>
    <w:rsid w:val="006D3365"/>
    <w:rsid w:val="006D3384"/>
    <w:rsid w:val="006D3453"/>
    <w:rsid w:val="006D41A2"/>
    <w:rsid w:val="006D5D29"/>
    <w:rsid w:val="006D60F5"/>
    <w:rsid w:val="006D6695"/>
    <w:rsid w:val="006D6719"/>
    <w:rsid w:val="006E13D6"/>
    <w:rsid w:val="006E2384"/>
    <w:rsid w:val="006E2EC1"/>
    <w:rsid w:val="006E3977"/>
    <w:rsid w:val="006E78FF"/>
    <w:rsid w:val="006F11BB"/>
    <w:rsid w:val="006F1912"/>
    <w:rsid w:val="006F1BBC"/>
    <w:rsid w:val="006F2305"/>
    <w:rsid w:val="006F299C"/>
    <w:rsid w:val="006F3CBC"/>
    <w:rsid w:val="006F6A55"/>
    <w:rsid w:val="006F7FE4"/>
    <w:rsid w:val="0070014E"/>
    <w:rsid w:val="00702640"/>
    <w:rsid w:val="007037DD"/>
    <w:rsid w:val="00703D30"/>
    <w:rsid w:val="00703F4C"/>
    <w:rsid w:val="00704467"/>
    <w:rsid w:val="00705756"/>
    <w:rsid w:val="00706469"/>
    <w:rsid w:val="00706F98"/>
    <w:rsid w:val="007075FB"/>
    <w:rsid w:val="0070766E"/>
    <w:rsid w:val="007105C3"/>
    <w:rsid w:val="0071097B"/>
    <w:rsid w:val="00710A2D"/>
    <w:rsid w:val="00711FB3"/>
    <w:rsid w:val="0071627B"/>
    <w:rsid w:val="007173E2"/>
    <w:rsid w:val="0072030A"/>
    <w:rsid w:val="00721AD0"/>
    <w:rsid w:val="00721D1D"/>
    <w:rsid w:val="0072281D"/>
    <w:rsid w:val="00724233"/>
    <w:rsid w:val="007244CD"/>
    <w:rsid w:val="0072595B"/>
    <w:rsid w:val="00726001"/>
    <w:rsid w:val="007307DA"/>
    <w:rsid w:val="007311F9"/>
    <w:rsid w:val="007313F9"/>
    <w:rsid w:val="007319BC"/>
    <w:rsid w:val="007323F4"/>
    <w:rsid w:val="0073253F"/>
    <w:rsid w:val="00732C69"/>
    <w:rsid w:val="00732FA1"/>
    <w:rsid w:val="00734C72"/>
    <w:rsid w:val="007379CA"/>
    <w:rsid w:val="007401AF"/>
    <w:rsid w:val="00740FAB"/>
    <w:rsid w:val="00741CC4"/>
    <w:rsid w:val="00743497"/>
    <w:rsid w:val="00744395"/>
    <w:rsid w:val="00744595"/>
    <w:rsid w:val="00744D19"/>
    <w:rsid w:val="007453F7"/>
    <w:rsid w:val="00745F3E"/>
    <w:rsid w:val="007535D3"/>
    <w:rsid w:val="00753CB5"/>
    <w:rsid w:val="00756C82"/>
    <w:rsid w:val="00760E34"/>
    <w:rsid w:val="00762038"/>
    <w:rsid w:val="00762E0A"/>
    <w:rsid w:val="00762E9A"/>
    <w:rsid w:val="00764B93"/>
    <w:rsid w:val="00764FA4"/>
    <w:rsid w:val="00767BE1"/>
    <w:rsid w:val="0077020C"/>
    <w:rsid w:val="00770345"/>
    <w:rsid w:val="0077094D"/>
    <w:rsid w:val="0077213F"/>
    <w:rsid w:val="007809FB"/>
    <w:rsid w:val="00782249"/>
    <w:rsid w:val="00783715"/>
    <w:rsid w:val="00785CAC"/>
    <w:rsid w:val="0079164A"/>
    <w:rsid w:val="0079355B"/>
    <w:rsid w:val="00793DDE"/>
    <w:rsid w:val="0079481A"/>
    <w:rsid w:val="007967B8"/>
    <w:rsid w:val="00796DEE"/>
    <w:rsid w:val="007A02BD"/>
    <w:rsid w:val="007A0DF2"/>
    <w:rsid w:val="007A1831"/>
    <w:rsid w:val="007A406D"/>
    <w:rsid w:val="007A4811"/>
    <w:rsid w:val="007A5EA0"/>
    <w:rsid w:val="007A6311"/>
    <w:rsid w:val="007A6ED4"/>
    <w:rsid w:val="007B3346"/>
    <w:rsid w:val="007B342A"/>
    <w:rsid w:val="007B5C8E"/>
    <w:rsid w:val="007B6E7C"/>
    <w:rsid w:val="007C011A"/>
    <w:rsid w:val="007C1064"/>
    <w:rsid w:val="007C174B"/>
    <w:rsid w:val="007C24E5"/>
    <w:rsid w:val="007C331A"/>
    <w:rsid w:val="007C5C97"/>
    <w:rsid w:val="007C6C6C"/>
    <w:rsid w:val="007C7C89"/>
    <w:rsid w:val="007C7F90"/>
    <w:rsid w:val="007D06EE"/>
    <w:rsid w:val="007D0843"/>
    <w:rsid w:val="007D0BF7"/>
    <w:rsid w:val="007D25DD"/>
    <w:rsid w:val="007E40DD"/>
    <w:rsid w:val="007F07AC"/>
    <w:rsid w:val="007F2486"/>
    <w:rsid w:val="007F2A4D"/>
    <w:rsid w:val="007F3EBE"/>
    <w:rsid w:val="007F4AFC"/>
    <w:rsid w:val="007F4B32"/>
    <w:rsid w:val="007F4DB8"/>
    <w:rsid w:val="007F550C"/>
    <w:rsid w:val="007F5576"/>
    <w:rsid w:val="007F5A33"/>
    <w:rsid w:val="007F73BC"/>
    <w:rsid w:val="0080000F"/>
    <w:rsid w:val="00800476"/>
    <w:rsid w:val="00801174"/>
    <w:rsid w:val="00801B8D"/>
    <w:rsid w:val="00803AA9"/>
    <w:rsid w:val="00804C56"/>
    <w:rsid w:val="008059AE"/>
    <w:rsid w:val="00805D3E"/>
    <w:rsid w:val="0081022C"/>
    <w:rsid w:val="008114BA"/>
    <w:rsid w:val="00811824"/>
    <w:rsid w:val="00811E18"/>
    <w:rsid w:val="008134D3"/>
    <w:rsid w:val="008136DD"/>
    <w:rsid w:val="00814353"/>
    <w:rsid w:val="00814718"/>
    <w:rsid w:val="00817242"/>
    <w:rsid w:val="008204CB"/>
    <w:rsid w:val="00820BAC"/>
    <w:rsid w:val="00820EBE"/>
    <w:rsid w:val="0082214D"/>
    <w:rsid w:val="00822B72"/>
    <w:rsid w:val="008234D4"/>
    <w:rsid w:val="008239FA"/>
    <w:rsid w:val="00823FD7"/>
    <w:rsid w:val="008247BD"/>
    <w:rsid w:val="0082482B"/>
    <w:rsid w:val="0082631D"/>
    <w:rsid w:val="00826613"/>
    <w:rsid w:val="00827111"/>
    <w:rsid w:val="00831B0F"/>
    <w:rsid w:val="008323CB"/>
    <w:rsid w:val="00832720"/>
    <w:rsid w:val="0083340F"/>
    <w:rsid w:val="008334BA"/>
    <w:rsid w:val="00833AFE"/>
    <w:rsid w:val="00836287"/>
    <w:rsid w:val="008374D1"/>
    <w:rsid w:val="008400E6"/>
    <w:rsid w:val="008412AA"/>
    <w:rsid w:val="00843E32"/>
    <w:rsid w:val="00844992"/>
    <w:rsid w:val="00845A1F"/>
    <w:rsid w:val="00845B31"/>
    <w:rsid w:val="00845DEF"/>
    <w:rsid w:val="00847847"/>
    <w:rsid w:val="00847C91"/>
    <w:rsid w:val="008503AA"/>
    <w:rsid w:val="00851B28"/>
    <w:rsid w:val="00852C0A"/>
    <w:rsid w:val="00853300"/>
    <w:rsid w:val="00855412"/>
    <w:rsid w:val="00855AF4"/>
    <w:rsid w:val="00857271"/>
    <w:rsid w:val="00857C44"/>
    <w:rsid w:val="00860E92"/>
    <w:rsid w:val="008612A5"/>
    <w:rsid w:val="00863228"/>
    <w:rsid w:val="00864602"/>
    <w:rsid w:val="008649BE"/>
    <w:rsid w:val="0087091B"/>
    <w:rsid w:val="008713E6"/>
    <w:rsid w:val="00871B9F"/>
    <w:rsid w:val="008740A1"/>
    <w:rsid w:val="008802D5"/>
    <w:rsid w:val="0088078A"/>
    <w:rsid w:val="00883445"/>
    <w:rsid w:val="0088371E"/>
    <w:rsid w:val="008856D7"/>
    <w:rsid w:val="00885ABB"/>
    <w:rsid w:val="00885D1D"/>
    <w:rsid w:val="00886998"/>
    <w:rsid w:val="00895982"/>
    <w:rsid w:val="008A171C"/>
    <w:rsid w:val="008A1ACC"/>
    <w:rsid w:val="008A20C7"/>
    <w:rsid w:val="008A455A"/>
    <w:rsid w:val="008A54EA"/>
    <w:rsid w:val="008A62F5"/>
    <w:rsid w:val="008A772B"/>
    <w:rsid w:val="008B0837"/>
    <w:rsid w:val="008B35CE"/>
    <w:rsid w:val="008B399D"/>
    <w:rsid w:val="008B3DD3"/>
    <w:rsid w:val="008B589C"/>
    <w:rsid w:val="008B6BF0"/>
    <w:rsid w:val="008B74E9"/>
    <w:rsid w:val="008C0BE9"/>
    <w:rsid w:val="008C3D5E"/>
    <w:rsid w:val="008C6501"/>
    <w:rsid w:val="008C6CA3"/>
    <w:rsid w:val="008C7339"/>
    <w:rsid w:val="008D00F0"/>
    <w:rsid w:val="008D2641"/>
    <w:rsid w:val="008D3882"/>
    <w:rsid w:val="008D3EBC"/>
    <w:rsid w:val="008D494D"/>
    <w:rsid w:val="008D55E2"/>
    <w:rsid w:val="008D5BF7"/>
    <w:rsid w:val="008D6509"/>
    <w:rsid w:val="008E00CB"/>
    <w:rsid w:val="008E1A80"/>
    <w:rsid w:val="008E2705"/>
    <w:rsid w:val="008E47FB"/>
    <w:rsid w:val="008F1544"/>
    <w:rsid w:val="008F16A3"/>
    <w:rsid w:val="008F27EA"/>
    <w:rsid w:val="008F3912"/>
    <w:rsid w:val="008F3C56"/>
    <w:rsid w:val="008F5F5B"/>
    <w:rsid w:val="008F6EDE"/>
    <w:rsid w:val="00903303"/>
    <w:rsid w:val="009042DD"/>
    <w:rsid w:val="00904C5D"/>
    <w:rsid w:val="009060BC"/>
    <w:rsid w:val="00907EA3"/>
    <w:rsid w:val="0091090C"/>
    <w:rsid w:val="00910D35"/>
    <w:rsid w:val="009123FD"/>
    <w:rsid w:val="00913455"/>
    <w:rsid w:val="009147A0"/>
    <w:rsid w:val="00916541"/>
    <w:rsid w:val="00916C62"/>
    <w:rsid w:val="00917FE8"/>
    <w:rsid w:val="00920118"/>
    <w:rsid w:val="00921177"/>
    <w:rsid w:val="0092155D"/>
    <w:rsid w:val="009219AC"/>
    <w:rsid w:val="009219C7"/>
    <w:rsid w:val="00922CF4"/>
    <w:rsid w:val="00925D62"/>
    <w:rsid w:val="009265A9"/>
    <w:rsid w:val="009269AE"/>
    <w:rsid w:val="00926FE0"/>
    <w:rsid w:val="009275E0"/>
    <w:rsid w:val="00932A2E"/>
    <w:rsid w:val="00933034"/>
    <w:rsid w:val="009345D6"/>
    <w:rsid w:val="00934689"/>
    <w:rsid w:val="009346A0"/>
    <w:rsid w:val="00935495"/>
    <w:rsid w:val="00937340"/>
    <w:rsid w:val="00941179"/>
    <w:rsid w:val="009412D0"/>
    <w:rsid w:val="00941885"/>
    <w:rsid w:val="009419F9"/>
    <w:rsid w:val="00941EC8"/>
    <w:rsid w:val="00943215"/>
    <w:rsid w:val="00943DA8"/>
    <w:rsid w:val="00944751"/>
    <w:rsid w:val="0094765F"/>
    <w:rsid w:val="00950069"/>
    <w:rsid w:val="0095018D"/>
    <w:rsid w:val="00951BEC"/>
    <w:rsid w:val="0095387D"/>
    <w:rsid w:val="0095792F"/>
    <w:rsid w:val="00957FDF"/>
    <w:rsid w:val="00960721"/>
    <w:rsid w:val="00960C04"/>
    <w:rsid w:val="00960D17"/>
    <w:rsid w:val="00961013"/>
    <w:rsid w:val="0096152F"/>
    <w:rsid w:val="00962CFC"/>
    <w:rsid w:val="00964BEC"/>
    <w:rsid w:val="009653F5"/>
    <w:rsid w:val="009658E6"/>
    <w:rsid w:val="009662B2"/>
    <w:rsid w:val="00966584"/>
    <w:rsid w:val="00966635"/>
    <w:rsid w:val="00966F75"/>
    <w:rsid w:val="00967564"/>
    <w:rsid w:val="0096765B"/>
    <w:rsid w:val="00970910"/>
    <w:rsid w:val="00971138"/>
    <w:rsid w:val="00971FDB"/>
    <w:rsid w:val="009737C6"/>
    <w:rsid w:val="009741D2"/>
    <w:rsid w:val="00974B7B"/>
    <w:rsid w:val="00974E68"/>
    <w:rsid w:val="00977CA5"/>
    <w:rsid w:val="00980469"/>
    <w:rsid w:val="0098073D"/>
    <w:rsid w:val="00982351"/>
    <w:rsid w:val="0098246B"/>
    <w:rsid w:val="00982952"/>
    <w:rsid w:val="00982B86"/>
    <w:rsid w:val="00984406"/>
    <w:rsid w:val="009900FC"/>
    <w:rsid w:val="00990A95"/>
    <w:rsid w:val="00990F68"/>
    <w:rsid w:val="00991079"/>
    <w:rsid w:val="009929BD"/>
    <w:rsid w:val="00993B06"/>
    <w:rsid w:val="009A01C8"/>
    <w:rsid w:val="009A20EC"/>
    <w:rsid w:val="009A429B"/>
    <w:rsid w:val="009A4B34"/>
    <w:rsid w:val="009A5560"/>
    <w:rsid w:val="009A5571"/>
    <w:rsid w:val="009A5672"/>
    <w:rsid w:val="009A56CA"/>
    <w:rsid w:val="009A63A8"/>
    <w:rsid w:val="009A752D"/>
    <w:rsid w:val="009B09F4"/>
    <w:rsid w:val="009B0E60"/>
    <w:rsid w:val="009B1C38"/>
    <w:rsid w:val="009B29B7"/>
    <w:rsid w:val="009B3E65"/>
    <w:rsid w:val="009B3EF1"/>
    <w:rsid w:val="009B42AF"/>
    <w:rsid w:val="009B4B3C"/>
    <w:rsid w:val="009B4E17"/>
    <w:rsid w:val="009B55DB"/>
    <w:rsid w:val="009B61E7"/>
    <w:rsid w:val="009B7187"/>
    <w:rsid w:val="009C0D5A"/>
    <w:rsid w:val="009C12FA"/>
    <w:rsid w:val="009C1F35"/>
    <w:rsid w:val="009C2871"/>
    <w:rsid w:val="009C306A"/>
    <w:rsid w:val="009C386A"/>
    <w:rsid w:val="009C3D7E"/>
    <w:rsid w:val="009C4D9A"/>
    <w:rsid w:val="009C5575"/>
    <w:rsid w:val="009C73A5"/>
    <w:rsid w:val="009C78A8"/>
    <w:rsid w:val="009D1A22"/>
    <w:rsid w:val="009D2E08"/>
    <w:rsid w:val="009D4E58"/>
    <w:rsid w:val="009D6392"/>
    <w:rsid w:val="009D6500"/>
    <w:rsid w:val="009D6B39"/>
    <w:rsid w:val="009E13E6"/>
    <w:rsid w:val="009E1AE5"/>
    <w:rsid w:val="009E1C55"/>
    <w:rsid w:val="009E3B85"/>
    <w:rsid w:val="009E3ED1"/>
    <w:rsid w:val="009E7817"/>
    <w:rsid w:val="009F1A8F"/>
    <w:rsid w:val="009F31C8"/>
    <w:rsid w:val="009F4E30"/>
    <w:rsid w:val="009F56A5"/>
    <w:rsid w:val="009F574B"/>
    <w:rsid w:val="009F59A6"/>
    <w:rsid w:val="009F5D1B"/>
    <w:rsid w:val="009F7004"/>
    <w:rsid w:val="009F7897"/>
    <w:rsid w:val="00A02039"/>
    <w:rsid w:val="00A03DB7"/>
    <w:rsid w:val="00A121AF"/>
    <w:rsid w:val="00A155AD"/>
    <w:rsid w:val="00A15D59"/>
    <w:rsid w:val="00A1673B"/>
    <w:rsid w:val="00A20445"/>
    <w:rsid w:val="00A24332"/>
    <w:rsid w:val="00A24792"/>
    <w:rsid w:val="00A24F4E"/>
    <w:rsid w:val="00A25E6D"/>
    <w:rsid w:val="00A26642"/>
    <w:rsid w:val="00A26A16"/>
    <w:rsid w:val="00A30882"/>
    <w:rsid w:val="00A368D3"/>
    <w:rsid w:val="00A44741"/>
    <w:rsid w:val="00A448E5"/>
    <w:rsid w:val="00A4609D"/>
    <w:rsid w:val="00A512B1"/>
    <w:rsid w:val="00A51F67"/>
    <w:rsid w:val="00A5243B"/>
    <w:rsid w:val="00A535AE"/>
    <w:rsid w:val="00A54335"/>
    <w:rsid w:val="00A54D24"/>
    <w:rsid w:val="00A54DAC"/>
    <w:rsid w:val="00A56687"/>
    <w:rsid w:val="00A62454"/>
    <w:rsid w:val="00A65BBB"/>
    <w:rsid w:val="00A66D0F"/>
    <w:rsid w:val="00A7069E"/>
    <w:rsid w:val="00A7264D"/>
    <w:rsid w:val="00A72BEB"/>
    <w:rsid w:val="00A72FD5"/>
    <w:rsid w:val="00A73572"/>
    <w:rsid w:val="00A735C1"/>
    <w:rsid w:val="00A74F3F"/>
    <w:rsid w:val="00A75DF9"/>
    <w:rsid w:val="00A7715A"/>
    <w:rsid w:val="00A80803"/>
    <w:rsid w:val="00A8138E"/>
    <w:rsid w:val="00A8218F"/>
    <w:rsid w:val="00A83849"/>
    <w:rsid w:val="00A838F7"/>
    <w:rsid w:val="00A85391"/>
    <w:rsid w:val="00A853C0"/>
    <w:rsid w:val="00A85CAE"/>
    <w:rsid w:val="00A87543"/>
    <w:rsid w:val="00A87D64"/>
    <w:rsid w:val="00A87EE7"/>
    <w:rsid w:val="00A92A64"/>
    <w:rsid w:val="00A92B47"/>
    <w:rsid w:val="00A95340"/>
    <w:rsid w:val="00A95899"/>
    <w:rsid w:val="00AA0639"/>
    <w:rsid w:val="00AA22AF"/>
    <w:rsid w:val="00AA31CE"/>
    <w:rsid w:val="00AA49DC"/>
    <w:rsid w:val="00AA4CB2"/>
    <w:rsid w:val="00AA577C"/>
    <w:rsid w:val="00AA5B94"/>
    <w:rsid w:val="00AA6B26"/>
    <w:rsid w:val="00AB14BB"/>
    <w:rsid w:val="00AB4EA7"/>
    <w:rsid w:val="00AB5DBE"/>
    <w:rsid w:val="00AB6F2C"/>
    <w:rsid w:val="00AB79C9"/>
    <w:rsid w:val="00AC270E"/>
    <w:rsid w:val="00AC3DAA"/>
    <w:rsid w:val="00AC4259"/>
    <w:rsid w:val="00AC4A35"/>
    <w:rsid w:val="00AC618F"/>
    <w:rsid w:val="00AC7812"/>
    <w:rsid w:val="00AD0437"/>
    <w:rsid w:val="00AD1AA4"/>
    <w:rsid w:val="00AD2E9E"/>
    <w:rsid w:val="00AD4262"/>
    <w:rsid w:val="00AD4C2B"/>
    <w:rsid w:val="00AD5374"/>
    <w:rsid w:val="00AD5423"/>
    <w:rsid w:val="00AD6A21"/>
    <w:rsid w:val="00AD6ADB"/>
    <w:rsid w:val="00AD6C14"/>
    <w:rsid w:val="00AD7BD7"/>
    <w:rsid w:val="00AE0A6A"/>
    <w:rsid w:val="00AE0DB9"/>
    <w:rsid w:val="00AE2714"/>
    <w:rsid w:val="00AE4250"/>
    <w:rsid w:val="00AE4522"/>
    <w:rsid w:val="00AE56B5"/>
    <w:rsid w:val="00AE7A7E"/>
    <w:rsid w:val="00AF01FD"/>
    <w:rsid w:val="00AF046B"/>
    <w:rsid w:val="00AF1FA7"/>
    <w:rsid w:val="00AF2219"/>
    <w:rsid w:val="00AF3920"/>
    <w:rsid w:val="00AF4FB0"/>
    <w:rsid w:val="00AF6BB1"/>
    <w:rsid w:val="00AF73D0"/>
    <w:rsid w:val="00AF742F"/>
    <w:rsid w:val="00B006C7"/>
    <w:rsid w:val="00B01222"/>
    <w:rsid w:val="00B01589"/>
    <w:rsid w:val="00B035F1"/>
    <w:rsid w:val="00B047D3"/>
    <w:rsid w:val="00B11C87"/>
    <w:rsid w:val="00B12789"/>
    <w:rsid w:val="00B13CC4"/>
    <w:rsid w:val="00B14BF5"/>
    <w:rsid w:val="00B1781A"/>
    <w:rsid w:val="00B20E2E"/>
    <w:rsid w:val="00B221B5"/>
    <w:rsid w:val="00B2267B"/>
    <w:rsid w:val="00B23F09"/>
    <w:rsid w:val="00B24F6E"/>
    <w:rsid w:val="00B25E0E"/>
    <w:rsid w:val="00B261FC"/>
    <w:rsid w:val="00B27D5E"/>
    <w:rsid w:val="00B3282A"/>
    <w:rsid w:val="00B33ECE"/>
    <w:rsid w:val="00B34B38"/>
    <w:rsid w:val="00B35075"/>
    <w:rsid w:val="00B369A0"/>
    <w:rsid w:val="00B37605"/>
    <w:rsid w:val="00B403C8"/>
    <w:rsid w:val="00B404A3"/>
    <w:rsid w:val="00B4203B"/>
    <w:rsid w:val="00B42147"/>
    <w:rsid w:val="00B44198"/>
    <w:rsid w:val="00B4448D"/>
    <w:rsid w:val="00B44665"/>
    <w:rsid w:val="00B47DB9"/>
    <w:rsid w:val="00B5031F"/>
    <w:rsid w:val="00B513F2"/>
    <w:rsid w:val="00B52145"/>
    <w:rsid w:val="00B55C1F"/>
    <w:rsid w:val="00B57013"/>
    <w:rsid w:val="00B571FC"/>
    <w:rsid w:val="00B602D9"/>
    <w:rsid w:val="00B61FB5"/>
    <w:rsid w:val="00B65EF8"/>
    <w:rsid w:val="00B65F24"/>
    <w:rsid w:val="00B661C5"/>
    <w:rsid w:val="00B70FE2"/>
    <w:rsid w:val="00B72067"/>
    <w:rsid w:val="00B72446"/>
    <w:rsid w:val="00B72C12"/>
    <w:rsid w:val="00B74D37"/>
    <w:rsid w:val="00B76F20"/>
    <w:rsid w:val="00B808B2"/>
    <w:rsid w:val="00B83AD1"/>
    <w:rsid w:val="00B84B23"/>
    <w:rsid w:val="00B84F56"/>
    <w:rsid w:val="00B8668A"/>
    <w:rsid w:val="00B869AC"/>
    <w:rsid w:val="00B86FC0"/>
    <w:rsid w:val="00B87A71"/>
    <w:rsid w:val="00B87B09"/>
    <w:rsid w:val="00B87B9D"/>
    <w:rsid w:val="00B87E45"/>
    <w:rsid w:val="00B90538"/>
    <w:rsid w:val="00B92BAB"/>
    <w:rsid w:val="00B945B9"/>
    <w:rsid w:val="00B976E4"/>
    <w:rsid w:val="00BA03F0"/>
    <w:rsid w:val="00BA0ADB"/>
    <w:rsid w:val="00BA4817"/>
    <w:rsid w:val="00BA50F4"/>
    <w:rsid w:val="00BB12FA"/>
    <w:rsid w:val="00BB2555"/>
    <w:rsid w:val="00BB520D"/>
    <w:rsid w:val="00BB78F9"/>
    <w:rsid w:val="00BC16A7"/>
    <w:rsid w:val="00BC1B73"/>
    <w:rsid w:val="00BC2FF6"/>
    <w:rsid w:val="00BC3192"/>
    <w:rsid w:val="00BC3525"/>
    <w:rsid w:val="00BC6C7F"/>
    <w:rsid w:val="00BC75AC"/>
    <w:rsid w:val="00BD0A15"/>
    <w:rsid w:val="00BD0A49"/>
    <w:rsid w:val="00BD45CD"/>
    <w:rsid w:val="00BD531F"/>
    <w:rsid w:val="00BD592F"/>
    <w:rsid w:val="00BE0A69"/>
    <w:rsid w:val="00BE1AE9"/>
    <w:rsid w:val="00BE1C3D"/>
    <w:rsid w:val="00BE2FBB"/>
    <w:rsid w:val="00BE4053"/>
    <w:rsid w:val="00BE4C1A"/>
    <w:rsid w:val="00BE4C23"/>
    <w:rsid w:val="00BE6985"/>
    <w:rsid w:val="00BE7253"/>
    <w:rsid w:val="00BF055A"/>
    <w:rsid w:val="00BF482B"/>
    <w:rsid w:val="00BF6A0D"/>
    <w:rsid w:val="00BF7175"/>
    <w:rsid w:val="00BF71A7"/>
    <w:rsid w:val="00BF7C54"/>
    <w:rsid w:val="00C004CD"/>
    <w:rsid w:val="00C02095"/>
    <w:rsid w:val="00C028C2"/>
    <w:rsid w:val="00C0302E"/>
    <w:rsid w:val="00C03ADC"/>
    <w:rsid w:val="00C0452D"/>
    <w:rsid w:val="00C05055"/>
    <w:rsid w:val="00C05BD3"/>
    <w:rsid w:val="00C061EB"/>
    <w:rsid w:val="00C1010F"/>
    <w:rsid w:val="00C133D2"/>
    <w:rsid w:val="00C14A32"/>
    <w:rsid w:val="00C15682"/>
    <w:rsid w:val="00C22603"/>
    <w:rsid w:val="00C262C7"/>
    <w:rsid w:val="00C33870"/>
    <w:rsid w:val="00C375E6"/>
    <w:rsid w:val="00C41A96"/>
    <w:rsid w:val="00C42930"/>
    <w:rsid w:val="00C43BCB"/>
    <w:rsid w:val="00C458C7"/>
    <w:rsid w:val="00C46962"/>
    <w:rsid w:val="00C52F61"/>
    <w:rsid w:val="00C53A37"/>
    <w:rsid w:val="00C55BE1"/>
    <w:rsid w:val="00C55D2B"/>
    <w:rsid w:val="00C5600F"/>
    <w:rsid w:val="00C57762"/>
    <w:rsid w:val="00C611A8"/>
    <w:rsid w:val="00C61310"/>
    <w:rsid w:val="00C627AD"/>
    <w:rsid w:val="00C62929"/>
    <w:rsid w:val="00C637F3"/>
    <w:rsid w:val="00C63DB2"/>
    <w:rsid w:val="00C660C3"/>
    <w:rsid w:val="00C7027E"/>
    <w:rsid w:val="00C7066C"/>
    <w:rsid w:val="00C70BDF"/>
    <w:rsid w:val="00C71424"/>
    <w:rsid w:val="00C72674"/>
    <w:rsid w:val="00C7447D"/>
    <w:rsid w:val="00C753D3"/>
    <w:rsid w:val="00C76098"/>
    <w:rsid w:val="00C767F2"/>
    <w:rsid w:val="00C77089"/>
    <w:rsid w:val="00C77BAE"/>
    <w:rsid w:val="00C77C3D"/>
    <w:rsid w:val="00C80195"/>
    <w:rsid w:val="00C80D8E"/>
    <w:rsid w:val="00C8231F"/>
    <w:rsid w:val="00C82B07"/>
    <w:rsid w:val="00C8453C"/>
    <w:rsid w:val="00C853D7"/>
    <w:rsid w:val="00C86C0A"/>
    <w:rsid w:val="00C90138"/>
    <w:rsid w:val="00C96104"/>
    <w:rsid w:val="00C96492"/>
    <w:rsid w:val="00C96974"/>
    <w:rsid w:val="00C96982"/>
    <w:rsid w:val="00C969B9"/>
    <w:rsid w:val="00C97E99"/>
    <w:rsid w:val="00CA257C"/>
    <w:rsid w:val="00CA63E6"/>
    <w:rsid w:val="00CA74E4"/>
    <w:rsid w:val="00CB0E79"/>
    <w:rsid w:val="00CB0F8C"/>
    <w:rsid w:val="00CB106C"/>
    <w:rsid w:val="00CB2FF5"/>
    <w:rsid w:val="00CB349A"/>
    <w:rsid w:val="00CB5E55"/>
    <w:rsid w:val="00CC1094"/>
    <w:rsid w:val="00CC4090"/>
    <w:rsid w:val="00CC67E6"/>
    <w:rsid w:val="00CC7FA8"/>
    <w:rsid w:val="00CD1120"/>
    <w:rsid w:val="00CD1F9A"/>
    <w:rsid w:val="00CD2661"/>
    <w:rsid w:val="00CD275F"/>
    <w:rsid w:val="00CD36FC"/>
    <w:rsid w:val="00CD420B"/>
    <w:rsid w:val="00CD4D2F"/>
    <w:rsid w:val="00CD62EC"/>
    <w:rsid w:val="00CE0941"/>
    <w:rsid w:val="00CE1B98"/>
    <w:rsid w:val="00CE2716"/>
    <w:rsid w:val="00CE3422"/>
    <w:rsid w:val="00CE4CDF"/>
    <w:rsid w:val="00CE7493"/>
    <w:rsid w:val="00CF4F18"/>
    <w:rsid w:val="00D01A62"/>
    <w:rsid w:val="00D058FA"/>
    <w:rsid w:val="00D060B4"/>
    <w:rsid w:val="00D079D1"/>
    <w:rsid w:val="00D13718"/>
    <w:rsid w:val="00D1722A"/>
    <w:rsid w:val="00D2051F"/>
    <w:rsid w:val="00D21063"/>
    <w:rsid w:val="00D231FF"/>
    <w:rsid w:val="00D2466B"/>
    <w:rsid w:val="00D25739"/>
    <w:rsid w:val="00D26742"/>
    <w:rsid w:val="00D3042E"/>
    <w:rsid w:val="00D3072A"/>
    <w:rsid w:val="00D30A30"/>
    <w:rsid w:val="00D310A2"/>
    <w:rsid w:val="00D3457D"/>
    <w:rsid w:val="00D35CC9"/>
    <w:rsid w:val="00D36827"/>
    <w:rsid w:val="00D3728A"/>
    <w:rsid w:val="00D42264"/>
    <w:rsid w:val="00D43457"/>
    <w:rsid w:val="00D43DA7"/>
    <w:rsid w:val="00D443A4"/>
    <w:rsid w:val="00D4558C"/>
    <w:rsid w:val="00D46593"/>
    <w:rsid w:val="00D4726B"/>
    <w:rsid w:val="00D472CD"/>
    <w:rsid w:val="00D476A0"/>
    <w:rsid w:val="00D50894"/>
    <w:rsid w:val="00D50C8E"/>
    <w:rsid w:val="00D51629"/>
    <w:rsid w:val="00D51FCF"/>
    <w:rsid w:val="00D53036"/>
    <w:rsid w:val="00D60E3E"/>
    <w:rsid w:val="00D620E2"/>
    <w:rsid w:val="00D62DCB"/>
    <w:rsid w:val="00D62E81"/>
    <w:rsid w:val="00D632CD"/>
    <w:rsid w:val="00D6726C"/>
    <w:rsid w:val="00D674BC"/>
    <w:rsid w:val="00D67A77"/>
    <w:rsid w:val="00D67D50"/>
    <w:rsid w:val="00D70BFC"/>
    <w:rsid w:val="00D71A77"/>
    <w:rsid w:val="00D72C57"/>
    <w:rsid w:val="00D73F30"/>
    <w:rsid w:val="00D75374"/>
    <w:rsid w:val="00D7701F"/>
    <w:rsid w:val="00D82625"/>
    <w:rsid w:val="00D8328F"/>
    <w:rsid w:val="00D84E5B"/>
    <w:rsid w:val="00D90DC2"/>
    <w:rsid w:val="00D93B0B"/>
    <w:rsid w:val="00D94966"/>
    <w:rsid w:val="00D95C70"/>
    <w:rsid w:val="00D95EC8"/>
    <w:rsid w:val="00DA24FB"/>
    <w:rsid w:val="00DA2631"/>
    <w:rsid w:val="00DA3445"/>
    <w:rsid w:val="00DA4492"/>
    <w:rsid w:val="00DA6269"/>
    <w:rsid w:val="00DA6BA3"/>
    <w:rsid w:val="00DB05AC"/>
    <w:rsid w:val="00DB1CE5"/>
    <w:rsid w:val="00DB4429"/>
    <w:rsid w:val="00DB4BB5"/>
    <w:rsid w:val="00DB72E2"/>
    <w:rsid w:val="00DB7817"/>
    <w:rsid w:val="00DC1481"/>
    <w:rsid w:val="00DC4517"/>
    <w:rsid w:val="00DC70A1"/>
    <w:rsid w:val="00DD1BD0"/>
    <w:rsid w:val="00DD25B4"/>
    <w:rsid w:val="00DD2EDD"/>
    <w:rsid w:val="00DD5316"/>
    <w:rsid w:val="00DD60B3"/>
    <w:rsid w:val="00DD766A"/>
    <w:rsid w:val="00DE013E"/>
    <w:rsid w:val="00DE0379"/>
    <w:rsid w:val="00DE185D"/>
    <w:rsid w:val="00DE1BF7"/>
    <w:rsid w:val="00DE1ED3"/>
    <w:rsid w:val="00DE219B"/>
    <w:rsid w:val="00DE2E3A"/>
    <w:rsid w:val="00DE4C57"/>
    <w:rsid w:val="00DE6C7A"/>
    <w:rsid w:val="00DE712B"/>
    <w:rsid w:val="00DF1D4C"/>
    <w:rsid w:val="00DF6196"/>
    <w:rsid w:val="00DF62FA"/>
    <w:rsid w:val="00DF7A4D"/>
    <w:rsid w:val="00E023B6"/>
    <w:rsid w:val="00E02851"/>
    <w:rsid w:val="00E031C8"/>
    <w:rsid w:val="00E0384D"/>
    <w:rsid w:val="00E05B6A"/>
    <w:rsid w:val="00E061EE"/>
    <w:rsid w:val="00E07547"/>
    <w:rsid w:val="00E07DD8"/>
    <w:rsid w:val="00E106FD"/>
    <w:rsid w:val="00E116AB"/>
    <w:rsid w:val="00E118C6"/>
    <w:rsid w:val="00E1330B"/>
    <w:rsid w:val="00E1398D"/>
    <w:rsid w:val="00E15BEE"/>
    <w:rsid w:val="00E21DD9"/>
    <w:rsid w:val="00E23D81"/>
    <w:rsid w:val="00E23F0C"/>
    <w:rsid w:val="00E252B9"/>
    <w:rsid w:val="00E26536"/>
    <w:rsid w:val="00E266EE"/>
    <w:rsid w:val="00E305E5"/>
    <w:rsid w:val="00E31D66"/>
    <w:rsid w:val="00E326B5"/>
    <w:rsid w:val="00E32C58"/>
    <w:rsid w:val="00E33F50"/>
    <w:rsid w:val="00E34402"/>
    <w:rsid w:val="00E348F7"/>
    <w:rsid w:val="00E35291"/>
    <w:rsid w:val="00E37234"/>
    <w:rsid w:val="00E40062"/>
    <w:rsid w:val="00E41775"/>
    <w:rsid w:val="00E42C40"/>
    <w:rsid w:val="00E4464F"/>
    <w:rsid w:val="00E4515D"/>
    <w:rsid w:val="00E45FA5"/>
    <w:rsid w:val="00E463B1"/>
    <w:rsid w:val="00E512C8"/>
    <w:rsid w:val="00E51EF3"/>
    <w:rsid w:val="00E5506C"/>
    <w:rsid w:val="00E57422"/>
    <w:rsid w:val="00E60777"/>
    <w:rsid w:val="00E60912"/>
    <w:rsid w:val="00E609CC"/>
    <w:rsid w:val="00E61F9E"/>
    <w:rsid w:val="00E645B8"/>
    <w:rsid w:val="00E64C2A"/>
    <w:rsid w:val="00E70BEC"/>
    <w:rsid w:val="00E73507"/>
    <w:rsid w:val="00E73ADB"/>
    <w:rsid w:val="00E7466A"/>
    <w:rsid w:val="00E7491A"/>
    <w:rsid w:val="00E749E7"/>
    <w:rsid w:val="00E76014"/>
    <w:rsid w:val="00E828FC"/>
    <w:rsid w:val="00E82F2A"/>
    <w:rsid w:val="00E83D2B"/>
    <w:rsid w:val="00E8482D"/>
    <w:rsid w:val="00E84AD3"/>
    <w:rsid w:val="00E8695F"/>
    <w:rsid w:val="00E8797F"/>
    <w:rsid w:val="00E90898"/>
    <w:rsid w:val="00E912AB"/>
    <w:rsid w:val="00E915C0"/>
    <w:rsid w:val="00E91D1B"/>
    <w:rsid w:val="00E924B2"/>
    <w:rsid w:val="00E92539"/>
    <w:rsid w:val="00E9413C"/>
    <w:rsid w:val="00E955DD"/>
    <w:rsid w:val="00E9571A"/>
    <w:rsid w:val="00E95CE5"/>
    <w:rsid w:val="00E960D4"/>
    <w:rsid w:val="00E97F56"/>
    <w:rsid w:val="00EA0F31"/>
    <w:rsid w:val="00EA383F"/>
    <w:rsid w:val="00EA4AD0"/>
    <w:rsid w:val="00EA65AD"/>
    <w:rsid w:val="00EA6C90"/>
    <w:rsid w:val="00EA746B"/>
    <w:rsid w:val="00EA7533"/>
    <w:rsid w:val="00EA79E2"/>
    <w:rsid w:val="00EB4C1B"/>
    <w:rsid w:val="00EC3128"/>
    <w:rsid w:val="00EC392B"/>
    <w:rsid w:val="00EC4FD0"/>
    <w:rsid w:val="00EC59E1"/>
    <w:rsid w:val="00ED0180"/>
    <w:rsid w:val="00ED19D0"/>
    <w:rsid w:val="00ED3837"/>
    <w:rsid w:val="00EE245D"/>
    <w:rsid w:val="00EE51A0"/>
    <w:rsid w:val="00EE5BF1"/>
    <w:rsid w:val="00EE752B"/>
    <w:rsid w:val="00EE7DA6"/>
    <w:rsid w:val="00EF024D"/>
    <w:rsid w:val="00EF3F8E"/>
    <w:rsid w:val="00EF411B"/>
    <w:rsid w:val="00EF53C8"/>
    <w:rsid w:val="00F012A2"/>
    <w:rsid w:val="00F039CB"/>
    <w:rsid w:val="00F04C5C"/>
    <w:rsid w:val="00F04E5F"/>
    <w:rsid w:val="00F052FF"/>
    <w:rsid w:val="00F053DE"/>
    <w:rsid w:val="00F05BD3"/>
    <w:rsid w:val="00F05F4E"/>
    <w:rsid w:val="00F06DFD"/>
    <w:rsid w:val="00F10989"/>
    <w:rsid w:val="00F123EC"/>
    <w:rsid w:val="00F13FAD"/>
    <w:rsid w:val="00F13FE1"/>
    <w:rsid w:val="00F155CF"/>
    <w:rsid w:val="00F174A0"/>
    <w:rsid w:val="00F17DEE"/>
    <w:rsid w:val="00F216B2"/>
    <w:rsid w:val="00F2296B"/>
    <w:rsid w:val="00F230C9"/>
    <w:rsid w:val="00F24628"/>
    <w:rsid w:val="00F24B4F"/>
    <w:rsid w:val="00F24FDD"/>
    <w:rsid w:val="00F31531"/>
    <w:rsid w:val="00F349CA"/>
    <w:rsid w:val="00F34BE7"/>
    <w:rsid w:val="00F34C9F"/>
    <w:rsid w:val="00F361D1"/>
    <w:rsid w:val="00F36957"/>
    <w:rsid w:val="00F36ABC"/>
    <w:rsid w:val="00F36DF9"/>
    <w:rsid w:val="00F36F6A"/>
    <w:rsid w:val="00F37E49"/>
    <w:rsid w:val="00F41E48"/>
    <w:rsid w:val="00F434B1"/>
    <w:rsid w:val="00F435A0"/>
    <w:rsid w:val="00F4523A"/>
    <w:rsid w:val="00F46320"/>
    <w:rsid w:val="00F46CE2"/>
    <w:rsid w:val="00F508EA"/>
    <w:rsid w:val="00F51F72"/>
    <w:rsid w:val="00F53839"/>
    <w:rsid w:val="00F54578"/>
    <w:rsid w:val="00F552EE"/>
    <w:rsid w:val="00F56AAD"/>
    <w:rsid w:val="00F571A9"/>
    <w:rsid w:val="00F57B52"/>
    <w:rsid w:val="00F645C2"/>
    <w:rsid w:val="00F6638D"/>
    <w:rsid w:val="00F665EB"/>
    <w:rsid w:val="00F67302"/>
    <w:rsid w:val="00F67FE4"/>
    <w:rsid w:val="00F70679"/>
    <w:rsid w:val="00F719E6"/>
    <w:rsid w:val="00F723DC"/>
    <w:rsid w:val="00F73B83"/>
    <w:rsid w:val="00F74A71"/>
    <w:rsid w:val="00F764CA"/>
    <w:rsid w:val="00F76CE0"/>
    <w:rsid w:val="00F76D41"/>
    <w:rsid w:val="00F775CD"/>
    <w:rsid w:val="00F8138B"/>
    <w:rsid w:val="00F82431"/>
    <w:rsid w:val="00F828E2"/>
    <w:rsid w:val="00F84350"/>
    <w:rsid w:val="00F8707D"/>
    <w:rsid w:val="00F90822"/>
    <w:rsid w:val="00F92295"/>
    <w:rsid w:val="00F922E4"/>
    <w:rsid w:val="00F92B4C"/>
    <w:rsid w:val="00F9451B"/>
    <w:rsid w:val="00F97518"/>
    <w:rsid w:val="00F97682"/>
    <w:rsid w:val="00FA23DB"/>
    <w:rsid w:val="00FA2D5F"/>
    <w:rsid w:val="00FA47B7"/>
    <w:rsid w:val="00FA75B2"/>
    <w:rsid w:val="00FB34C0"/>
    <w:rsid w:val="00FB55A3"/>
    <w:rsid w:val="00FB6C6D"/>
    <w:rsid w:val="00FC0BE1"/>
    <w:rsid w:val="00FC0F71"/>
    <w:rsid w:val="00FC15E0"/>
    <w:rsid w:val="00FC1ACA"/>
    <w:rsid w:val="00FC213B"/>
    <w:rsid w:val="00FC2B7A"/>
    <w:rsid w:val="00FC3B15"/>
    <w:rsid w:val="00FC3F7C"/>
    <w:rsid w:val="00FC4EBB"/>
    <w:rsid w:val="00FC51C0"/>
    <w:rsid w:val="00FC5C2E"/>
    <w:rsid w:val="00FD0D30"/>
    <w:rsid w:val="00FD0D76"/>
    <w:rsid w:val="00FD0DD7"/>
    <w:rsid w:val="00FD18E9"/>
    <w:rsid w:val="00FD20C5"/>
    <w:rsid w:val="00FD2B0C"/>
    <w:rsid w:val="00FD33D2"/>
    <w:rsid w:val="00FD4DFC"/>
    <w:rsid w:val="00FD71F9"/>
    <w:rsid w:val="00FE4E21"/>
    <w:rsid w:val="00FE5F2E"/>
    <w:rsid w:val="00FE6636"/>
    <w:rsid w:val="00FE683E"/>
    <w:rsid w:val="00FE6F91"/>
    <w:rsid w:val="00FF4870"/>
    <w:rsid w:val="00FF6E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E6434F2"/>
  <w15:chartTrackingRefBased/>
  <w15:docId w15:val="{2DD34280-82F2-435B-81C1-E648C2B1B1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uiPriority="0" w:qFormat="1"/>
    <w:lsdException w:name="heading 5" w:semiHidden="1" w:uiPriority="9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4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uiPriority w:val="2"/>
    <w:qFormat/>
    <w:rsid w:val="00753CB5"/>
    <w:pPr>
      <w:jc w:val="center"/>
    </w:pPr>
  </w:style>
  <w:style w:type="paragraph" w:styleId="1">
    <w:name w:val="heading 1"/>
    <w:next w:val="0"/>
    <w:link w:val="10"/>
    <w:qFormat/>
    <w:rsid w:val="00B13CC4"/>
    <w:pPr>
      <w:keepNext/>
      <w:keepLines/>
      <w:numPr>
        <w:numId w:val="35"/>
      </w:numPr>
      <w:spacing w:after="360"/>
      <w:jc w:val="center"/>
      <w:outlineLvl w:val="0"/>
    </w:pPr>
    <w:rPr>
      <w:rFonts w:ascii="黑体" w:eastAsia="黑体" w:hAnsi="黑体"/>
      <w:bCs/>
      <w:kern w:val="44"/>
      <w:sz w:val="32"/>
      <w:szCs w:val="44"/>
    </w:rPr>
  </w:style>
  <w:style w:type="paragraph" w:styleId="2">
    <w:name w:val="heading 2"/>
    <w:next w:val="0"/>
    <w:link w:val="20"/>
    <w:qFormat/>
    <w:rsid w:val="00C86C0A"/>
    <w:pPr>
      <w:keepNext/>
      <w:keepLines/>
      <w:numPr>
        <w:ilvl w:val="1"/>
        <w:numId w:val="35"/>
      </w:numPr>
      <w:spacing w:before="480" w:after="120" w:line="400" w:lineRule="exact"/>
      <w:outlineLvl w:val="1"/>
    </w:pPr>
    <w:rPr>
      <w:rFonts w:ascii="黑体" w:eastAsia="黑体" w:hAnsi="黑体" w:cstheme="majorBidi"/>
      <w:bCs/>
      <w:sz w:val="28"/>
      <w:szCs w:val="32"/>
    </w:rPr>
  </w:style>
  <w:style w:type="paragraph" w:styleId="3">
    <w:name w:val="heading 3"/>
    <w:next w:val="0"/>
    <w:link w:val="30"/>
    <w:qFormat/>
    <w:rsid w:val="00C86C0A"/>
    <w:pPr>
      <w:keepNext/>
      <w:keepLines/>
      <w:numPr>
        <w:ilvl w:val="2"/>
        <w:numId w:val="35"/>
      </w:numPr>
      <w:spacing w:before="240" w:after="120" w:line="400" w:lineRule="exact"/>
      <w:outlineLvl w:val="2"/>
    </w:pPr>
    <w:rPr>
      <w:rFonts w:ascii="黑体" w:eastAsia="黑体" w:hAnsi="黑体"/>
      <w:bCs/>
      <w:sz w:val="26"/>
      <w:szCs w:val="32"/>
    </w:rPr>
  </w:style>
  <w:style w:type="paragraph" w:styleId="4">
    <w:name w:val="heading 4"/>
    <w:next w:val="0"/>
    <w:link w:val="40"/>
    <w:qFormat/>
    <w:rsid w:val="00C86C0A"/>
    <w:pPr>
      <w:keepNext/>
      <w:keepLines/>
      <w:numPr>
        <w:ilvl w:val="3"/>
        <w:numId w:val="35"/>
      </w:numPr>
      <w:spacing w:line="400" w:lineRule="exact"/>
      <w:outlineLvl w:val="3"/>
    </w:pPr>
    <w:rPr>
      <w:rFonts w:cstheme="majorBidi"/>
      <w:bCs/>
      <w:sz w:val="24"/>
      <w:szCs w:val="28"/>
    </w:rPr>
  </w:style>
  <w:style w:type="paragraph" w:styleId="5">
    <w:name w:val="heading 5"/>
    <w:basedOn w:val="a1"/>
    <w:next w:val="a1"/>
    <w:link w:val="50"/>
    <w:uiPriority w:val="9"/>
    <w:semiHidden/>
    <w:rsid w:val="009D650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a5">
    <w:name w:val="公式"/>
    <w:next w:val="0"/>
    <w:link w:val="a6"/>
    <w:uiPriority w:val="1"/>
    <w:qFormat/>
    <w:rsid w:val="005233FF"/>
    <w:pPr>
      <w:tabs>
        <w:tab w:val="center" w:pos="4156"/>
        <w:tab w:val="right" w:pos="8312"/>
      </w:tabs>
      <w:jc w:val="center"/>
    </w:pPr>
    <w:rPr>
      <w:sz w:val="24"/>
    </w:rPr>
  </w:style>
  <w:style w:type="character" w:customStyle="1" w:styleId="a6">
    <w:name w:val="公式 字符"/>
    <w:basedOn w:val="a2"/>
    <w:link w:val="a5"/>
    <w:uiPriority w:val="1"/>
    <w:rsid w:val="005233FF"/>
    <w:rPr>
      <w:sz w:val="24"/>
    </w:rPr>
  </w:style>
  <w:style w:type="character" w:customStyle="1" w:styleId="10">
    <w:name w:val="标题 1 字符"/>
    <w:basedOn w:val="a2"/>
    <w:link w:val="1"/>
    <w:rsid w:val="00B13CC4"/>
    <w:rPr>
      <w:rFonts w:ascii="黑体" w:eastAsia="黑体" w:hAnsi="黑体"/>
      <w:bCs/>
      <w:kern w:val="44"/>
      <w:sz w:val="32"/>
      <w:szCs w:val="44"/>
    </w:rPr>
  </w:style>
  <w:style w:type="character" w:customStyle="1" w:styleId="20">
    <w:name w:val="标题 2 字符"/>
    <w:basedOn w:val="a2"/>
    <w:link w:val="2"/>
    <w:rsid w:val="00C86C0A"/>
    <w:rPr>
      <w:rFonts w:ascii="黑体" w:eastAsia="黑体" w:hAnsi="黑体" w:cstheme="majorBidi"/>
      <w:bCs/>
      <w:sz w:val="28"/>
      <w:szCs w:val="32"/>
    </w:rPr>
  </w:style>
  <w:style w:type="character" w:customStyle="1" w:styleId="30">
    <w:name w:val="标题 3 字符"/>
    <w:basedOn w:val="a2"/>
    <w:link w:val="3"/>
    <w:rsid w:val="00C86C0A"/>
    <w:rPr>
      <w:rFonts w:ascii="黑体" w:eastAsia="黑体" w:hAnsi="黑体"/>
      <w:bCs/>
      <w:sz w:val="26"/>
      <w:szCs w:val="32"/>
    </w:rPr>
  </w:style>
  <w:style w:type="character" w:customStyle="1" w:styleId="11-11">
    <w:name w:val="1_表1-1 字符"/>
    <w:basedOn w:val="a2"/>
    <w:link w:val="11-10"/>
    <w:rsid w:val="00793DDE"/>
  </w:style>
  <w:style w:type="paragraph" w:customStyle="1" w:styleId="11-1">
    <w:name w:val="1_图1-1"/>
    <w:next w:val="0"/>
    <w:link w:val="11-12"/>
    <w:qFormat/>
    <w:rsid w:val="00793DDE"/>
    <w:pPr>
      <w:numPr>
        <w:ilvl w:val="4"/>
        <w:numId w:val="35"/>
      </w:numPr>
      <w:spacing w:afterLines="100" w:after="100" w:line="360" w:lineRule="auto"/>
      <w:jc w:val="center"/>
    </w:pPr>
  </w:style>
  <w:style w:type="character" w:customStyle="1" w:styleId="11-12">
    <w:name w:val="1_图1-1 字符"/>
    <w:basedOn w:val="a2"/>
    <w:link w:val="11-1"/>
    <w:rsid w:val="00793DDE"/>
  </w:style>
  <w:style w:type="table" w:styleId="a7">
    <w:name w:val="Grid Table Light"/>
    <w:basedOn w:val="a3"/>
    <w:uiPriority w:val="40"/>
    <w:rsid w:val="00903303"/>
    <w:pPr>
      <w:jc w:val="both"/>
    </w:pPr>
    <w:rPr>
      <w:rFonts w:ascii="Times New Roman" w:eastAsia="宋体" w:hAnsi="Times New Roman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cPr>
      <w:vAlign w:val="center"/>
    </w:tcPr>
  </w:style>
  <w:style w:type="paragraph" w:styleId="a8">
    <w:name w:val="header"/>
    <w:basedOn w:val="a1"/>
    <w:link w:val="a9"/>
    <w:uiPriority w:val="99"/>
    <w:unhideWhenUsed/>
    <w:rsid w:val="0003686D"/>
    <w:pPr>
      <w:pBdr>
        <w:bottom w:val="single" w:sz="6" w:space="1" w:color="auto"/>
      </w:pBdr>
      <w:tabs>
        <w:tab w:val="center" w:pos="4153"/>
        <w:tab w:val="right" w:pos="8306"/>
      </w:tabs>
      <w:snapToGrid w:val="0"/>
    </w:pPr>
    <w:rPr>
      <w:rFonts w:eastAsia="宋体"/>
      <w:szCs w:val="18"/>
    </w:rPr>
  </w:style>
  <w:style w:type="character" w:customStyle="1" w:styleId="a9">
    <w:name w:val="页眉 字符"/>
    <w:basedOn w:val="a2"/>
    <w:link w:val="a8"/>
    <w:uiPriority w:val="99"/>
    <w:rsid w:val="0003686D"/>
    <w:rPr>
      <w:rFonts w:eastAsia="宋体"/>
      <w:szCs w:val="18"/>
    </w:rPr>
  </w:style>
  <w:style w:type="paragraph" w:styleId="aa">
    <w:name w:val="footer"/>
    <w:basedOn w:val="a1"/>
    <w:link w:val="ab"/>
    <w:uiPriority w:val="99"/>
    <w:unhideWhenUsed/>
    <w:rsid w:val="0003686D"/>
    <w:pPr>
      <w:tabs>
        <w:tab w:val="center" w:pos="4153"/>
        <w:tab w:val="right" w:pos="8306"/>
      </w:tabs>
      <w:snapToGrid w:val="0"/>
    </w:pPr>
    <w:rPr>
      <w:rFonts w:eastAsia="宋体"/>
    </w:rPr>
  </w:style>
  <w:style w:type="character" w:customStyle="1" w:styleId="ab">
    <w:name w:val="页脚 字符"/>
    <w:basedOn w:val="a2"/>
    <w:link w:val="aa"/>
    <w:uiPriority w:val="99"/>
    <w:rsid w:val="0003686D"/>
    <w:rPr>
      <w:rFonts w:eastAsia="宋体"/>
    </w:rPr>
  </w:style>
  <w:style w:type="paragraph" w:customStyle="1" w:styleId="ac">
    <w:name w:val="三号标题"/>
    <w:next w:val="0"/>
    <w:link w:val="ad"/>
    <w:uiPriority w:val="1"/>
    <w:qFormat/>
    <w:rsid w:val="005233FF"/>
    <w:pPr>
      <w:spacing w:after="360"/>
      <w:jc w:val="center"/>
      <w:outlineLvl w:val="0"/>
    </w:pPr>
    <w:rPr>
      <w:rFonts w:ascii="Arial" w:eastAsia="黑体" w:hAnsi="Arial"/>
      <w:sz w:val="32"/>
    </w:rPr>
  </w:style>
  <w:style w:type="character" w:customStyle="1" w:styleId="ad">
    <w:name w:val="三号标题 字符"/>
    <w:basedOn w:val="a2"/>
    <w:link w:val="ac"/>
    <w:uiPriority w:val="1"/>
    <w:rsid w:val="005233FF"/>
    <w:rPr>
      <w:rFonts w:ascii="Arial" w:eastAsia="黑体" w:hAnsi="Arial"/>
      <w:sz w:val="32"/>
    </w:rPr>
  </w:style>
  <w:style w:type="numbering" w:customStyle="1" w:styleId="a">
    <w:name w:val="论文编号"/>
    <w:uiPriority w:val="99"/>
    <w:rsid w:val="00CD4D2F"/>
    <w:pPr>
      <w:numPr>
        <w:numId w:val="35"/>
      </w:numPr>
    </w:pPr>
  </w:style>
  <w:style w:type="paragraph" w:styleId="ae">
    <w:name w:val="List Paragraph"/>
    <w:basedOn w:val="a1"/>
    <w:uiPriority w:val="34"/>
    <w:semiHidden/>
    <w:qFormat/>
    <w:rsid w:val="00E45FA5"/>
    <w:pPr>
      <w:ind w:firstLineChars="200" w:firstLine="420"/>
    </w:pPr>
  </w:style>
  <w:style w:type="paragraph" w:customStyle="1" w:styleId="0">
    <w:name w:val="0_缩进正文"/>
    <w:link w:val="00"/>
    <w:qFormat/>
    <w:rsid w:val="00E645B8"/>
    <w:pPr>
      <w:spacing w:line="400" w:lineRule="exact"/>
      <w:ind w:firstLineChars="200" w:firstLine="200"/>
      <w:jc w:val="both"/>
    </w:pPr>
    <w:rPr>
      <w:sz w:val="24"/>
    </w:rPr>
  </w:style>
  <w:style w:type="character" w:customStyle="1" w:styleId="00">
    <w:name w:val="0_缩进正文 字符"/>
    <w:basedOn w:val="a2"/>
    <w:link w:val="0"/>
    <w:rsid w:val="00E645B8"/>
    <w:rPr>
      <w:sz w:val="24"/>
    </w:rPr>
  </w:style>
  <w:style w:type="table" w:styleId="af">
    <w:name w:val="Table Grid"/>
    <w:aliases w:val="三线表"/>
    <w:basedOn w:val="a3"/>
    <w:uiPriority w:val="39"/>
    <w:rsid w:val="009C5575"/>
    <w:tblPr>
      <w:tblBorders>
        <w:top w:val="single" w:sz="12" w:space="0" w:color="auto"/>
        <w:bottom w:val="single" w:sz="12" w:space="0" w:color="auto"/>
      </w:tblBorders>
    </w:tblPr>
    <w:tblStylePr w:type="firstRow">
      <w:rPr>
        <w:rFonts w:asciiTheme="minorHAnsi" w:eastAsiaTheme="minorEastAsia" w:hAnsiTheme="minorHAnsi"/>
        <w:sz w:val="21"/>
      </w:rPr>
      <w:tblPr/>
      <w:tcPr>
        <w:tcBorders>
          <w:top w:val="single" w:sz="12" w:space="0" w:color="auto"/>
          <w:left w:val="nil"/>
          <w:bottom w:val="single" w:sz="4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paragraph" w:customStyle="1" w:styleId="11-10">
    <w:name w:val="1_表1-1"/>
    <w:next w:val="0"/>
    <w:link w:val="11-11"/>
    <w:qFormat/>
    <w:rsid w:val="00793DDE"/>
    <w:pPr>
      <w:keepNext/>
      <w:numPr>
        <w:ilvl w:val="5"/>
        <w:numId w:val="35"/>
      </w:numPr>
      <w:spacing w:beforeLines="100" w:before="100" w:line="360" w:lineRule="auto"/>
      <w:jc w:val="center"/>
    </w:pPr>
  </w:style>
  <w:style w:type="paragraph" w:customStyle="1" w:styleId="af0">
    <w:name w:val="居中"/>
    <w:next w:val="0"/>
    <w:link w:val="af1"/>
    <w:qFormat/>
    <w:rsid w:val="008D6509"/>
    <w:pPr>
      <w:keepNext/>
      <w:jc w:val="center"/>
    </w:pPr>
  </w:style>
  <w:style w:type="character" w:customStyle="1" w:styleId="af1">
    <w:name w:val="居中 字符"/>
    <w:basedOn w:val="a2"/>
    <w:link w:val="af0"/>
    <w:rsid w:val="008D6509"/>
  </w:style>
  <w:style w:type="paragraph" w:styleId="TOC">
    <w:name w:val="TOC Heading"/>
    <w:basedOn w:val="1"/>
    <w:next w:val="a1"/>
    <w:uiPriority w:val="39"/>
    <w:qFormat/>
    <w:rsid w:val="00726001"/>
    <w:pPr>
      <w:numPr>
        <w:numId w:val="0"/>
      </w:num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/>
      <w:bCs w:val="0"/>
      <w:color w:val="2F5496" w:themeColor="accent1" w:themeShade="BF"/>
      <w:kern w:val="0"/>
      <w:szCs w:val="32"/>
    </w:rPr>
  </w:style>
  <w:style w:type="paragraph" w:styleId="TOC1">
    <w:name w:val="toc 1"/>
    <w:basedOn w:val="a1"/>
    <w:next w:val="a1"/>
    <w:autoRedefine/>
    <w:uiPriority w:val="39"/>
    <w:unhideWhenUsed/>
    <w:rsid w:val="000B489E"/>
    <w:pPr>
      <w:tabs>
        <w:tab w:val="right" w:leader="dot" w:pos="9240"/>
      </w:tabs>
      <w:spacing w:before="120" w:line="400" w:lineRule="exact"/>
      <w:jc w:val="both"/>
    </w:pPr>
    <w:rPr>
      <w:rFonts w:eastAsia="黑体"/>
      <w:sz w:val="24"/>
    </w:rPr>
  </w:style>
  <w:style w:type="paragraph" w:styleId="TOC2">
    <w:name w:val="toc 2"/>
    <w:basedOn w:val="a1"/>
    <w:next w:val="a1"/>
    <w:autoRedefine/>
    <w:uiPriority w:val="39"/>
    <w:unhideWhenUsed/>
    <w:rsid w:val="000B489E"/>
    <w:pPr>
      <w:tabs>
        <w:tab w:val="right" w:leader="dot" w:pos="9240"/>
      </w:tabs>
      <w:spacing w:line="400" w:lineRule="exact"/>
      <w:ind w:leftChars="100" w:left="100"/>
      <w:jc w:val="both"/>
    </w:pPr>
    <w:rPr>
      <w:sz w:val="24"/>
    </w:rPr>
  </w:style>
  <w:style w:type="paragraph" w:styleId="TOC3">
    <w:name w:val="toc 3"/>
    <w:basedOn w:val="a1"/>
    <w:next w:val="a1"/>
    <w:autoRedefine/>
    <w:uiPriority w:val="39"/>
    <w:unhideWhenUsed/>
    <w:rsid w:val="000B489E"/>
    <w:pPr>
      <w:tabs>
        <w:tab w:val="right" w:leader="dot" w:pos="9240"/>
      </w:tabs>
      <w:spacing w:line="400" w:lineRule="exact"/>
      <w:ind w:leftChars="200" w:left="420"/>
      <w:jc w:val="both"/>
    </w:pPr>
    <w:rPr>
      <w:sz w:val="24"/>
    </w:rPr>
  </w:style>
  <w:style w:type="character" w:styleId="af2">
    <w:name w:val="Hyperlink"/>
    <w:basedOn w:val="a2"/>
    <w:uiPriority w:val="99"/>
    <w:unhideWhenUsed/>
    <w:rsid w:val="00726001"/>
    <w:rPr>
      <w:color w:val="0563C1" w:themeColor="hyperlink"/>
      <w:u w:val="single"/>
    </w:rPr>
  </w:style>
  <w:style w:type="character" w:styleId="af3">
    <w:name w:val="Placeholder Text"/>
    <w:basedOn w:val="a2"/>
    <w:uiPriority w:val="99"/>
    <w:semiHidden/>
    <w:rsid w:val="006013BE"/>
    <w:rPr>
      <w:color w:val="808080"/>
    </w:rPr>
  </w:style>
  <w:style w:type="paragraph" w:styleId="af4">
    <w:name w:val="annotation text"/>
    <w:basedOn w:val="a1"/>
    <w:link w:val="af5"/>
    <w:uiPriority w:val="4"/>
    <w:semiHidden/>
    <w:rsid w:val="00532B68"/>
    <w:pPr>
      <w:widowControl w:val="0"/>
      <w:jc w:val="left"/>
    </w:pPr>
    <w:rPr>
      <w:rFonts w:ascii="Times New Roman" w:eastAsia="宋体" w:hAnsi="Times New Roman" w:cs="Times New Roman"/>
      <w:szCs w:val="20"/>
    </w:rPr>
  </w:style>
  <w:style w:type="character" w:customStyle="1" w:styleId="af5">
    <w:name w:val="批注文字 字符"/>
    <w:basedOn w:val="a2"/>
    <w:link w:val="af4"/>
    <w:uiPriority w:val="4"/>
    <w:semiHidden/>
    <w:rsid w:val="009E3ED1"/>
    <w:rPr>
      <w:rFonts w:ascii="Times New Roman" w:eastAsia="宋体" w:hAnsi="Times New Roman" w:cs="Times New Roman"/>
      <w:szCs w:val="20"/>
    </w:rPr>
  </w:style>
  <w:style w:type="paragraph" w:styleId="TOC4">
    <w:name w:val="toc 4"/>
    <w:basedOn w:val="a1"/>
    <w:next w:val="a1"/>
    <w:autoRedefine/>
    <w:uiPriority w:val="39"/>
    <w:unhideWhenUsed/>
    <w:rsid w:val="000B489E"/>
    <w:pPr>
      <w:tabs>
        <w:tab w:val="right" w:leader="dot" w:pos="9240"/>
      </w:tabs>
      <w:spacing w:line="400" w:lineRule="exact"/>
      <w:ind w:leftChars="300" w:left="300"/>
      <w:jc w:val="both"/>
    </w:pPr>
    <w:rPr>
      <w:sz w:val="24"/>
    </w:rPr>
  </w:style>
  <w:style w:type="table" w:customStyle="1" w:styleId="af6">
    <w:name w:val="无边框表格"/>
    <w:basedOn w:val="a3"/>
    <w:uiPriority w:val="99"/>
    <w:rsid w:val="00ED19D0"/>
    <w:tblPr/>
  </w:style>
  <w:style w:type="paragraph" w:styleId="af7">
    <w:name w:val="caption"/>
    <w:basedOn w:val="a1"/>
    <w:next w:val="a1"/>
    <w:uiPriority w:val="35"/>
    <w:unhideWhenUsed/>
    <w:qFormat/>
    <w:rsid w:val="00656051"/>
    <w:rPr>
      <w:rFonts w:asciiTheme="majorHAnsi" w:eastAsia="黑体" w:hAnsiTheme="majorHAnsi" w:cstheme="majorBidi"/>
      <w:sz w:val="20"/>
      <w:szCs w:val="20"/>
    </w:rPr>
  </w:style>
  <w:style w:type="paragraph" w:customStyle="1" w:styleId="a0">
    <w:name w:val="文献"/>
    <w:basedOn w:val="0"/>
    <w:link w:val="af8"/>
    <w:uiPriority w:val="2"/>
    <w:qFormat/>
    <w:rsid w:val="001A76A4"/>
    <w:pPr>
      <w:numPr>
        <w:ilvl w:val="8"/>
        <w:numId w:val="35"/>
      </w:numPr>
      <w:wordWrap w:val="0"/>
      <w:spacing w:before="60" w:line="320" w:lineRule="exact"/>
      <w:ind w:left="220" w:hangingChars="220" w:hanging="220"/>
    </w:pPr>
    <w:rPr>
      <w:sz w:val="21"/>
    </w:rPr>
  </w:style>
  <w:style w:type="character" w:customStyle="1" w:styleId="af8">
    <w:name w:val="文献 字符"/>
    <w:basedOn w:val="00"/>
    <w:link w:val="a0"/>
    <w:uiPriority w:val="2"/>
    <w:rsid w:val="001A76A4"/>
    <w:rPr>
      <w:sz w:val="24"/>
    </w:rPr>
  </w:style>
  <w:style w:type="character" w:styleId="af9">
    <w:name w:val="FollowedHyperlink"/>
    <w:basedOn w:val="a2"/>
    <w:uiPriority w:val="99"/>
    <w:semiHidden/>
    <w:unhideWhenUsed/>
    <w:rsid w:val="00FD71F9"/>
    <w:rPr>
      <w:color w:val="954F72" w:themeColor="followedHyperlink"/>
      <w:u w:val="single"/>
    </w:rPr>
  </w:style>
  <w:style w:type="character" w:customStyle="1" w:styleId="40">
    <w:name w:val="标题 4 字符"/>
    <w:basedOn w:val="a2"/>
    <w:link w:val="4"/>
    <w:rsid w:val="00C86C0A"/>
    <w:rPr>
      <w:rFonts w:cstheme="majorBidi"/>
      <w:bCs/>
      <w:sz w:val="24"/>
      <w:szCs w:val="28"/>
    </w:rPr>
  </w:style>
  <w:style w:type="paragraph" w:customStyle="1" w:styleId="afa">
    <w:name w:val="论文题目"/>
    <w:basedOn w:val="a1"/>
    <w:link w:val="afb"/>
    <w:uiPriority w:val="2"/>
    <w:qFormat/>
    <w:rsid w:val="00753CB5"/>
    <w:pPr>
      <w:jc w:val="left"/>
    </w:pPr>
    <w:rPr>
      <w:rFonts w:ascii="黑体" w:eastAsia="黑体" w:hAnsi="黑体"/>
      <w:sz w:val="52"/>
      <w:szCs w:val="36"/>
    </w:rPr>
  </w:style>
  <w:style w:type="character" w:customStyle="1" w:styleId="afb">
    <w:name w:val="论文题目 字符"/>
    <w:basedOn w:val="a2"/>
    <w:link w:val="afa"/>
    <w:uiPriority w:val="2"/>
    <w:rsid w:val="00753CB5"/>
    <w:rPr>
      <w:rFonts w:ascii="黑体" w:eastAsia="黑体" w:hAnsi="黑体"/>
      <w:sz w:val="52"/>
      <w:szCs w:val="36"/>
    </w:rPr>
  </w:style>
  <w:style w:type="paragraph" w:customStyle="1" w:styleId="24">
    <w:name w:val="段前24磅"/>
    <w:next w:val="0"/>
    <w:link w:val="240"/>
    <w:uiPriority w:val="2"/>
    <w:qFormat/>
    <w:rsid w:val="0003686D"/>
    <w:pPr>
      <w:spacing w:line="360" w:lineRule="auto"/>
      <w:jc w:val="center"/>
    </w:pPr>
    <w:rPr>
      <w:sz w:val="24"/>
    </w:rPr>
  </w:style>
  <w:style w:type="character" w:customStyle="1" w:styleId="50">
    <w:name w:val="标题 5 字符"/>
    <w:basedOn w:val="a2"/>
    <w:link w:val="5"/>
    <w:uiPriority w:val="9"/>
    <w:semiHidden/>
    <w:rsid w:val="009D6500"/>
    <w:rPr>
      <w:b/>
      <w:bCs/>
      <w:sz w:val="28"/>
      <w:szCs w:val="28"/>
    </w:rPr>
  </w:style>
  <w:style w:type="character" w:customStyle="1" w:styleId="240">
    <w:name w:val="段前24磅 字符"/>
    <w:basedOn w:val="00"/>
    <w:link w:val="24"/>
    <w:uiPriority w:val="2"/>
    <w:rsid w:val="0003686D"/>
    <w:rPr>
      <w:sz w:val="24"/>
    </w:rPr>
  </w:style>
  <w:style w:type="paragraph" w:styleId="TOC5">
    <w:name w:val="toc 5"/>
    <w:basedOn w:val="a1"/>
    <w:next w:val="a1"/>
    <w:autoRedefine/>
    <w:uiPriority w:val="39"/>
    <w:unhideWhenUsed/>
    <w:rsid w:val="009D6500"/>
    <w:pPr>
      <w:tabs>
        <w:tab w:val="right" w:leader="dot" w:pos="8302"/>
      </w:tabs>
      <w:spacing w:line="400" w:lineRule="exact"/>
      <w:jc w:val="both"/>
    </w:pPr>
    <w:rPr>
      <w:sz w:val="24"/>
    </w:rPr>
  </w:style>
  <w:style w:type="paragraph" w:styleId="afc">
    <w:name w:val="Title"/>
    <w:basedOn w:val="a1"/>
    <w:next w:val="a1"/>
    <w:link w:val="afd"/>
    <w:uiPriority w:val="10"/>
    <w:semiHidden/>
    <w:unhideWhenUsed/>
    <w:qFormat/>
    <w:rsid w:val="0027612A"/>
    <w:pPr>
      <w:spacing w:before="240" w:after="6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d">
    <w:name w:val="标题 字符"/>
    <w:basedOn w:val="a2"/>
    <w:link w:val="afc"/>
    <w:uiPriority w:val="10"/>
    <w:semiHidden/>
    <w:rsid w:val="0027612A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CharCharCharCharCharCharCharCharCharChar">
    <w:name w:val="Char Char Char Char Char Char Char Char Char Char"/>
    <w:basedOn w:val="a1"/>
    <w:qFormat/>
    <w:rsid w:val="009B29B7"/>
    <w:pPr>
      <w:widowControl w:val="0"/>
      <w:jc w:val="both"/>
    </w:pPr>
    <w:rPr>
      <w:rFonts w:ascii="Tahoma" w:eastAsia="宋体" w:hAnsi="Tahoma" w:cs="Times New Roman"/>
      <w:sz w:val="24"/>
      <w:szCs w:val="20"/>
    </w:rPr>
  </w:style>
  <w:style w:type="paragraph" w:customStyle="1" w:styleId="content">
    <w:name w:val="content"/>
    <w:basedOn w:val="a1"/>
    <w:qFormat/>
    <w:rsid w:val="009B29B7"/>
    <w:pPr>
      <w:widowControl w:val="0"/>
      <w:suppressAutoHyphens/>
      <w:jc w:val="both"/>
    </w:pPr>
    <w:rPr>
      <w:rFonts w:ascii="Liberation Serif" w:eastAsia="文泉驿正黑" w:hAnsi="Liberation Serif" w:cs="Lohit Devanagari"/>
      <w:kern w:val="1"/>
      <w:szCs w:val="24"/>
      <w:lang w:eastAsia="hi-IN" w:bidi="hi-IN"/>
    </w:rPr>
  </w:style>
  <w:style w:type="paragraph" w:customStyle="1" w:styleId="AMDisplayEquation">
    <w:name w:val="AMDisplayEquation"/>
    <w:basedOn w:val="0"/>
    <w:next w:val="a1"/>
    <w:link w:val="AMDisplayEquation0"/>
    <w:rsid w:val="00483F78"/>
    <w:pPr>
      <w:tabs>
        <w:tab w:val="center" w:pos="4160"/>
        <w:tab w:val="right" w:pos="8320"/>
      </w:tabs>
      <w:ind w:firstLine="480"/>
    </w:pPr>
  </w:style>
  <w:style w:type="character" w:customStyle="1" w:styleId="AMDisplayEquation0">
    <w:name w:val="AMDisplayEquation 字符"/>
    <w:basedOn w:val="00"/>
    <w:link w:val="AMDisplayEquation"/>
    <w:rsid w:val="00483F78"/>
    <w:rPr>
      <w:sz w:val="24"/>
    </w:rPr>
  </w:style>
  <w:style w:type="table" w:styleId="11">
    <w:name w:val="Plain Table 1"/>
    <w:basedOn w:val="a3"/>
    <w:uiPriority w:val="41"/>
    <w:rsid w:val="00B35075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fe">
    <w:name w:val="Date"/>
    <w:basedOn w:val="a1"/>
    <w:next w:val="a1"/>
    <w:link w:val="aff"/>
    <w:uiPriority w:val="99"/>
    <w:semiHidden/>
    <w:unhideWhenUsed/>
    <w:rsid w:val="007379CA"/>
    <w:pPr>
      <w:ind w:leftChars="2500" w:left="100"/>
    </w:pPr>
  </w:style>
  <w:style w:type="character" w:customStyle="1" w:styleId="aff">
    <w:name w:val="日期 字符"/>
    <w:basedOn w:val="a2"/>
    <w:link w:val="afe"/>
    <w:uiPriority w:val="99"/>
    <w:semiHidden/>
    <w:rsid w:val="007379C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02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3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66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5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1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2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7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2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9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24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00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4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5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2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5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4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2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7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7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5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1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3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8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0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7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8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2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9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3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6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8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1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9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21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36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86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862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5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9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0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3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8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3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7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1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3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2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34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35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8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4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2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5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6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36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73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23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4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1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74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75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02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2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4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6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8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1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2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8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7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5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21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23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1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71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8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26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128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58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5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9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2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1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5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5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90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61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5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3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10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50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43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8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5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7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8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2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5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5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3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1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0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9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6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7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01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84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0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6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96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6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2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42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39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68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9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01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63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78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2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04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33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5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57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46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0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7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72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0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3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0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89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02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32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8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3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0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7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34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34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7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2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36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97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0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1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0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88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0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10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29.png"/><Relationship Id="rId47" Type="http://schemas.openxmlformats.org/officeDocument/2006/relationships/image" Target="media/image33.wmf"/><Relationship Id="rId63" Type="http://schemas.openxmlformats.org/officeDocument/2006/relationships/image" Target="media/image44.png"/><Relationship Id="rId68" Type="http://schemas.openxmlformats.org/officeDocument/2006/relationships/image" Target="media/image48.jpe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openxmlformats.org/officeDocument/2006/relationships/image" Target="media/image3.wmf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oleObject" Target="embeddings/oleObject5.bin"/><Relationship Id="rId40" Type="http://schemas.openxmlformats.org/officeDocument/2006/relationships/image" Target="media/image27.png"/><Relationship Id="rId45" Type="http://schemas.openxmlformats.org/officeDocument/2006/relationships/image" Target="media/image32.wmf"/><Relationship Id="rId53" Type="http://schemas.openxmlformats.org/officeDocument/2006/relationships/image" Target="media/image37.wmf"/><Relationship Id="rId58" Type="http://schemas.openxmlformats.org/officeDocument/2006/relationships/oleObject" Target="embeddings/oleObject12.bin"/><Relationship Id="rId66" Type="http://schemas.openxmlformats.org/officeDocument/2006/relationships/image" Target="media/image46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2.png"/><Relationship Id="rId19" Type="http://schemas.openxmlformats.org/officeDocument/2006/relationships/oleObject" Target="embeddings/oleObject4.bin"/><Relationship Id="rId14" Type="http://schemas.openxmlformats.org/officeDocument/2006/relationships/image" Target="media/image5.wmf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0.png"/><Relationship Id="rId48" Type="http://schemas.openxmlformats.org/officeDocument/2006/relationships/oleObject" Target="embeddings/oleObject8.bin"/><Relationship Id="rId56" Type="http://schemas.openxmlformats.org/officeDocument/2006/relationships/oleObject" Target="embeddings/oleObject11.bin"/><Relationship Id="rId64" Type="http://schemas.openxmlformats.org/officeDocument/2006/relationships/oleObject" Target="embeddings/oleObject13.bin"/><Relationship Id="rId69" Type="http://schemas.openxmlformats.org/officeDocument/2006/relationships/image" Target="media/image49.png"/><Relationship Id="rId8" Type="http://schemas.openxmlformats.org/officeDocument/2006/relationships/image" Target="media/image1.jpeg"/><Relationship Id="rId51" Type="http://schemas.openxmlformats.org/officeDocument/2006/relationships/image" Target="media/image36.wmf"/><Relationship Id="rId72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6.wmf"/><Relationship Id="rId46" Type="http://schemas.openxmlformats.org/officeDocument/2006/relationships/oleObject" Target="embeddings/oleObject7.bin"/><Relationship Id="rId59" Type="http://schemas.openxmlformats.org/officeDocument/2006/relationships/image" Target="media/image40.png"/><Relationship Id="rId67" Type="http://schemas.openxmlformats.org/officeDocument/2006/relationships/image" Target="media/image47.png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54" Type="http://schemas.openxmlformats.org/officeDocument/2006/relationships/oleObject" Target="embeddings/oleObject10.bin"/><Relationship Id="rId62" Type="http://schemas.openxmlformats.org/officeDocument/2006/relationships/image" Target="media/image43.png"/><Relationship Id="rId70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3.bin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wmf"/><Relationship Id="rId49" Type="http://schemas.openxmlformats.org/officeDocument/2006/relationships/image" Target="media/image34.png"/><Relationship Id="rId57" Type="http://schemas.openxmlformats.org/officeDocument/2006/relationships/image" Target="media/image39.wmf"/><Relationship Id="rId10" Type="http://schemas.openxmlformats.org/officeDocument/2006/relationships/oleObject" Target="embeddings/oleObject1.bin"/><Relationship Id="rId31" Type="http://schemas.openxmlformats.org/officeDocument/2006/relationships/image" Target="media/image20.png"/><Relationship Id="rId44" Type="http://schemas.openxmlformats.org/officeDocument/2006/relationships/image" Target="media/image31.png"/><Relationship Id="rId52" Type="http://schemas.openxmlformats.org/officeDocument/2006/relationships/oleObject" Target="embeddings/oleObject9.bin"/><Relationship Id="rId60" Type="http://schemas.openxmlformats.org/officeDocument/2006/relationships/image" Target="media/image41.png"/><Relationship Id="rId65" Type="http://schemas.openxmlformats.org/officeDocument/2006/relationships/image" Target="media/image45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3" Type="http://schemas.openxmlformats.org/officeDocument/2006/relationships/image" Target="media/image4.png"/><Relationship Id="rId18" Type="http://schemas.openxmlformats.org/officeDocument/2006/relationships/image" Target="media/image8.wmf"/><Relationship Id="rId39" Type="http://schemas.openxmlformats.org/officeDocument/2006/relationships/oleObject" Target="embeddings/oleObject6.bin"/><Relationship Id="rId34" Type="http://schemas.openxmlformats.org/officeDocument/2006/relationships/image" Target="media/image23.png"/><Relationship Id="rId50" Type="http://schemas.openxmlformats.org/officeDocument/2006/relationships/image" Target="media/image35.png"/><Relationship Id="rId55" Type="http://schemas.openxmlformats.org/officeDocument/2006/relationships/image" Target="media/image38.wmf"/><Relationship Id="rId7" Type="http://schemas.openxmlformats.org/officeDocument/2006/relationships/endnotes" Target="endnotes.xml"/><Relationship Id="rId71" Type="http://schemas.openxmlformats.org/officeDocument/2006/relationships/image" Target="media/image5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92148\AppData\Roaming\Microsoft\Templates\&#28165;&#21326;&#22823;&#23398;&#30740;&#31350;&#29983;&#23398;&#20301;&#35770;&#25991;&#27169;&#26495;.dotm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宋体&amp;Times">
      <a:majorFont>
        <a:latin typeface="Times New Roman"/>
        <a:ea typeface="宋体"/>
        <a:cs typeface=""/>
      </a:majorFont>
      <a:minorFont>
        <a:latin typeface="Times New Roman"/>
        <a:ea typeface="宋体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C46A87-3416-4061-A834-A403CC769C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清华大学研究生学位论文模板.dotm</Template>
  <TotalTime>2468</TotalTime>
  <Pages>45</Pages>
  <Words>4395</Words>
  <Characters>25055</Characters>
  <Application>Microsoft Office Word</Application>
  <DocSecurity>0</DocSecurity>
  <Lines>208</Lines>
  <Paragraphs>58</Paragraphs>
  <ScaleCrop>false</ScaleCrop>
  <Company/>
  <LinksUpToDate>false</LinksUpToDate>
  <CharactersWithSpaces>29392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Ashington</dc:creator>
  <cp:keywords/>
  <dc:description/>
  <cp:lastModifiedBy>ThreeSwords Leaf</cp:lastModifiedBy>
  <cp:revision>7</cp:revision>
  <cp:lastPrinted>2025-06-25T04:00:00Z</cp:lastPrinted>
  <dcterms:created xsi:type="dcterms:W3CDTF">2025-06-22T10:40:00Z</dcterms:created>
  <dcterms:modified xsi:type="dcterms:W3CDTF">2025-06-25T04:01:00Z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MWinEqns">
    <vt:bool>true</vt:bool>
  </property>
</Properties>
</file>